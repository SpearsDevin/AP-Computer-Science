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9479C" w14:textId="56884993" w:rsidR="00370457" w:rsidRPr="00E92B57" w:rsidRDefault="000E0AA6" w:rsidP="00164741">
      <w:pPr>
        <w:pStyle w:val="Default"/>
        <w:jc w:val="center"/>
        <w:rPr>
          <w:sz w:val="28"/>
          <w:szCs w:val="28"/>
        </w:rPr>
      </w:pPr>
      <w:r w:rsidRPr="00E92B57">
        <w:rPr>
          <w:rStyle w:val="TitleChar"/>
          <w:sz w:val="28"/>
          <w:szCs w:val="28"/>
        </w:rPr>
        <w:t xml:space="preserve">Lesson </w:t>
      </w:r>
      <w:r w:rsidR="009178B6">
        <w:rPr>
          <w:rStyle w:val="TitleChar"/>
          <w:sz w:val="28"/>
          <w:szCs w:val="28"/>
        </w:rPr>
        <w:t>3</w:t>
      </w:r>
      <w:r w:rsidR="009148BC" w:rsidRPr="00E92B57">
        <w:rPr>
          <w:rStyle w:val="TitleChar"/>
          <w:sz w:val="28"/>
          <w:szCs w:val="28"/>
        </w:rPr>
        <w:t xml:space="preserve">: </w:t>
      </w:r>
      <w:r w:rsidR="009178B6">
        <w:rPr>
          <w:rStyle w:val="TitleChar"/>
          <w:sz w:val="28"/>
          <w:szCs w:val="28"/>
        </w:rPr>
        <w:t>Elementary Programming: Part I</w:t>
      </w: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1: Topic Title. This table provides a place to type in the title of the topic."/>
      </w:tblPr>
      <w:tblGrid>
        <w:gridCol w:w="10800"/>
      </w:tblGrid>
      <w:tr w:rsidR="004149E4" w:rsidRPr="00357430" w14:paraId="65A9479E" w14:textId="77777777" w:rsidTr="00746FF3">
        <w:trPr>
          <w:tblHeader/>
          <w:tblCellSpacing w:w="57" w:type="dxa"/>
          <w:jc w:val="center"/>
        </w:trPr>
        <w:tc>
          <w:tcPr>
            <w:tcW w:w="8240" w:type="dxa"/>
            <w:shd w:val="clear" w:color="0089B7" w:fill="FBF5EA"/>
            <w:vAlign w:val="center"/>
          </w:tcPr>
          <w:p w14:paraId="65A9479D" w14:textId="77777777" w:rsidR="004149E4" w:rsidRPr="00357430" w:rsidRDefault="00570E31" w:rsidP="00370457">
            <w:r>
              <w:rPr>
                <w:b/>
              </w:rPr>
              <w:t>Topic</w:t>
            </w:r>
          </w:p>
        </w:tc>
      </w:tr>
      <w:tr w:rsidR="004149E4" w:rsidRPr="00357430" w14:paraId="65A947A0" w14:textId="77777777" w:rsidTr="00746FF3">
        <w:trPr>
          <w:tblCellSpacing w:w="57" w:type="dxa"/>
          <w:jc w:val="center"/>
        </w:trPr>
        <w:sdt>
          <w:sdtPr>
            <w:id w:val="278686946"/>
            <w:placeholder>
              <w:docPart w:val="6BA5F00078CB43129559FDB383B84129"/>
            </w:placeholder>
            <w:text/>
          </w:sdtPr>
          <w:sdtEndPr/>
          <w:sdtContent>
            <w:tc>
              <w:tcPr>
                <w:tcW w:w="824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  <w:shd w:val="clear" w:color="0089B7" w:fill="auto"/>
                <w:vAlign w:val="center"/>
              </w:tcPr>
              <w:p w14:paraId="65A9479F" w14:textId="3CFE3F6D" w:rsidR="004149E4" w:rsidRDefault="009178B6" w:rsidP="009178B6">
                <w:r>
                  <w:t>Writing a Simple Program</w:t>
                </w:r>
              </w:p>
            </w:tc>
          </w:sdtContent>
        </w:sdt>
      </w:tr>
    </w:tbl>
    <w:p w14:paraId="65A947A1" w14:textId="77777777" w:rsidR="00972C9E" w:rsidRDefault="00972C9E" w:rsidP="00DA6DEE">
      <w:pPr>
        <w:pStyle w:val="NoSpacing"/>
        <w:sectPr w:rsidR="00972C9E" w:rsidSect="00DA6DEE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65A947A2" w14:textId="77777777" w:rsidR="004149E4" w:rsidRDefault="004149E4" w:rsidP="00DA6DEE">
      <w:pPr>
        <w:pStyle w:val="NoSpacing"/>
      </w:pPr>
    </w:p>
    <w:p w14:paraId="65A947A3" w14:textId="77777777" w:rsidR="00394201" w:rsidRDefault="00394201" w:rsidP="0092307E">
      <w:pPr>
        <w:pStyle w:val="NoSpacing"/>
        <w:sectPr w:rsidR="00394201" w:rsidSect="00394201">
          <w:type w:val="continuous"/>
          <w:pgSz w:w="12242" w:h="15842" w:code="1"/>
          <w:pgMar w:top="2160" w:right="1267" w:bottom="2160" w:left="1267" w:header="360" w:footer="576" w:gutter="0"/>
          <w:cols w:space="936"/>
          <w:titlePg/>
          <w:docGrid w:linePitch="360"/>
        </w:sectPr>
      </w:pPr>
    </w:p>
    <w:tbl>
      <w:tblPr>
        <w:tblStyle w:val="TableGrid"/>
        <w:tblW w:w="10770" w:type="dxa"/>
        <w:tblCellSpacing w:w="57" w:type="dxa"/>
        <w:tblInd w:w="-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740" w:firstRow="0" w:lastRow="1" w:firstColumn="0" w:lastColumn="1" w:noHBand="1" w:noVBand="1"/>
        <w:tblDescription w:val="Table 2: Main Concepts and Notes. This table provides a place to enter main concepts covered in the lesson and notes on those main concepts. It is meant for short sentences, symbols, and abbreviations."/>
      </w:tblPr>
      <w:tblGrid>
        <w:gridCol w:w="4039"/>
        <w:gridCol w:w="6731"/>
      </w:tblGrid>
      <w:tr w:rsidR="00E054DC" w:rsidRPr="00357430" w14:paraId="65A947A6" w14:textId="77777777" w:rsidTr="00E054DC">
        <w:trPr>
          <w:tblHeader/>
          <w:tblCellSpacing w:w="57" w:type="dxa"/>
        </w:trPr>
        <w:tc>
          <w:tcPr>
            <w:tcW w:w="3868" w:type="dxa"/>
            <w:shd w:val="clear" w:color="auto" w:fill="FBF5EA"/>
            <w:vAlign w:val="center"/>
          </w:tcPr>
          <w:p w14:paraId="65A947A4" w14:textId="77777777" w:rsidR="00E054DC" w:rsidRPr="00EA2AD9" w:rsidRDefault="00054B1D" w:rsidP="007349E6">
            <w:pPr>
              <w:rPr>
                <w:b/>
              </w:rPr>
            </w:pPr>
            <w:r>
              <w:rPr>
                <w:b/>
              </w:rPr>
              <w:lastRenderedPageBreak/>
              <w:t>Main Concepts</w:t>
            </w:r>
          </w:p>
        </w:tc>
        <w:tc>
          <w:tcPr>
            <w:tcW w:w="6560" w:type="dxa"/>
            <w:shd w:val="clear" w:color="auto" w:fill="FBF5EA"/>
          </w:tcPr>
          <w:p w14:paraId="65A947A5" w14:textId="77777777" w:rsidR="00E054DC" w:rsidRPr="00EA2AD9" w:rsidRDefault="00054B1D" w:rsidP="007349E6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E054DC" w:rsidRPr="00357430" w14:paraId="65A947A9" w14:textId="77777777" w:rsidTr="00E054DC">
        <w:trPr>
          <w:trHeight w:val="777"/>
          <w:tblCellSpacing w:w="57" w:type="dxa"/>
        </w:trPr>
        <w:sdt>
          <w:sdtPr>
            <w:id w:val="685412211"/>
            <w:placeholder>
              <w:docPart w:val="4754CBD4D5D140638C06E90C643F0A52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A7" w14:textId="77777777" w:rsidR="00E054DC" w:rsidRDefault="005445F9" w:rsidP="005445F9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2056811330"/>
            <w:placeholder>
              <w:docPart w:val="23EF9E7FD0F54CCEA6BDDC33FC449568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A8" w14:textId="77777777" w:rsidR="00E054DC" w:rsidRDefault="00E054DC" w:rsidP="00E054D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10660A" w:rsidRPr="00357430" w14:paraId="65A947AC" w14:textId="77777777" w:rsidTr="00E054DC">
        <w:trPr>
          <w:trHeight w:val="777"/>
          <w:tblCellSpacing w:w="57" w:type="dxa"/>
        </w:trPr>
        <w:sdt>
          <w:sdtPr>
            <w:id w:val="-1278411883"/>
            <w:placeholder>
              <w:docPart w:val="0DF510EB1E5C4A2B9C144C53B75AB692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AA" w14:textId="77777777" w:rsidR="0010660A" w:rsidRDefault="005445F9" w:rsidP="005445F9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1230652680"/>
            <w:placeholder>
              <w:docPart w:val="AF386C236495421AA7F0CB220476C819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AB" w14:textId="77777777" w:rsidR="0010660A" w:rsidRDefault="0010660A" w:rsidP="00E054D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10660A" w:rsidRPr="00357430" w14:paraId="65A947AF" w14:textId="77777777" w:rsidTr="00E054DC">
        <w:trPr>
          <w:trHeight w:val="777"/>
          <w:tblCellSpacing w:w="57" w:type="dxa"/>
        </w:trPr>
        <w:sdt>
          <w:sdtPr>
            <w:id w:val="-453640383"/>
            <w:placeholder>
              <w:docPart w:val="AB72E51AE6D8471880149F6A90782194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AD" w14:textId="77777777" w:rsidR="0010660A" w:rsidRDefault="00570E31" w:rsidP="00570E31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1358691292"/>
            <w:placeholder>
              <w:docPart w:val="40E5074FA9C44E00955584B710651B15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AE" w14:textId="77777777" w:rsidR="0010660A" w:rsidRDefault="0010660A" w:rsidP="00E054D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10660A" w:rsidRPr="00357430" w14:paraId="65A947B2" w14:textId="77777777" w:rsidTr="00E054DC">
        <w:trPr>
          <w:trHeight w:val="777"/>
          <w:tblCellSpacing w:w="57" w:type="dxa"/>
        </w:trPr>
        <w:tc>
          <w:tcPr>
            <w:tcW w:w="3868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65A947B0" w14:textId="77777777" w:rsidR="0010660A" w:rsidRDefault="00084F83" w:rsidP="00570E31">
            <w:sdt>
              <w:sdtPr>
                <w:id w:val="-1556384895"/>
                <w:placeholder>
                  <w:docPart w:val="1D1D890950AC4D6ABE9ACCECCE385E00"/>
                </w:placeholder>
                <w:showingPlcHdr/>
                <w:text/>
              </w:sdtPr>
              <w:sdtEndPr/>
              <w:sdtContent>
                <w:r w:rsidR="00570E31">
                  <w:rPr>
                    <w:rStyle w:val="PlaceholderText"/>
                    <w:color w:val="555555"/>
                  </w:rPr>
                  <w:t>Enter main concept here.</w:t>
                </w:r>
              </w:sdtContent>
            </w:sdt>
          </w:p>
        </w:tc>
        <w:tc>
          <w:tcPr>
            <w:tcW w:w="656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65A947B1" w14:textId="77777777" w:rsidR="0010660A" w:rsidRDefault="00084F83" w:rsidP="00E054DC">
            <w:sdt>
              <w:sdtPr>
                <w:id w:val="2145854239"/>
                <w:placeholder>
                  <w:docPart w:val="46E127DBE8664041BB5A81FD13CF0B8E"/>
                </w:placeholder>
                <w:showingPlcHdr/>
                <w:text/>
              </w:sdtPr>
              <w:sdtEndPr/>
              <w:sdtContent>
                <w:r w:rsidR="0010660A">
                  <w:rPr>
                    <w:rStyle w:val="PlaceholderText"/>
                    <w:color w:val="555555"/>
                  </w:rPr>
                  <w:t>Enter notes on main concept here.</w:t>
                </w:r>
              </w:sdtContent>
            </w:sdt>
          </w:p>
        </w:tc>
      </w:tr>
      <w:tr w:rsidR="0010660A" w:rsidRPr="00357430" w14:paraId="65A947B5" w14:textId="77777777" w:rsidTr="00E054DC">
        <w:trPr>
          <w:trHeight w:val="777"/>
          <w:tblCellSpacing w:w="57" w:type="dxa"/>
        </w:trPr>
        <w:sdt>
          <w:sdtPr>
            <w:id w:val="302277614"/>
            <w:placeholder>
              <w:docPart w:val="AB6A3834430F4978B76139E2FD38C1D8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B3" w14:textId="77777777" w:rsidR="0010660A" w:rsidRDefault="00570E31" w:rsidP="00570E31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1725823120"/>
            <w:placeholder>
              <w:docPart w:val="E494CFC8A8DB4E1F8A0E480B1195FCEB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B4" w14:textId="77777777" w:rsidR="0010660A" w:rsidRDefault="0010660A" w:rsidP="00E054D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</w:tbl>
    <w:p w14:paraId="65A947B6" w14:textId="77777777" w:rsidR="0092307E" w:rsidRDefault="0092307E" w:rsidP="0092307E">
      <w:pPr>
        <w:pStyle w:val="NoSpacing"/>
        <w:sectPr w:rsidR="0092307E" w:rsidSect="00394201">
          <w:type w:val="continuous"/>
          <w:pgSz w:w="12242" w:h="15842" w:code="1"/>
          <w:pgMar w:top="2160" w:right="1267" w:bottom="2160" w:left="1267" w:header="360" w:footer="576" w:gutter="0"/>
          <w:cols w:space="936"/>
          <w:titlePg/>
          <w:docGrid w:linePitch="360"/>
        </w:sectPr>
      </w:pPr>
    </w:p>
    <w:p w14:paraId="65A947B7" w14:textId="77777777" w:rsidR="00D51639" w:rsidRDefault="00D51639" w:rsidP="00DA6DEE">
      <w:pPr>
        <w:pStyle w:val="NoSpacing"/>
        <w:sectPr w:rsidR="00D51639" w:rsidSect="00D4251F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3: Summary. This table provides a place to type in a summary of the lesson and is meant for short sentences, symbols, or abbreviations."/>
      </w:tblPr>
      <w:tblGrid>
        <w:gridCol w:w="10800"/>
      </w:tblGrid>
      <w:tr w:rsidR="0056006E" w:rsidRPr="00357430" w14:paraId="65A947B9" w14:textId="77777777" w:rsidTr="00746FF3">
        <w:trPr>
          <w:tblHeader/>
          <w:tblCellSpacing w:w="57" w:type="dxa"/>
          <w:jc w:val="center"/>
        </w:trPr>
        <w:tc>
          <w:tcPr>
            <w:tcW w:w="10572" w:type="dxa"/>
            <w:shd w:val="clear" w:color="auto" w:fill="FBF5EA"/>
          </w:tcPr>
          <w:p w14:paraId="65A947B8" w14:textId="77777777" w:rsidR="0056006E" w:rsidRPr="00EA2AD9" w:rsidRDefault="00054B1D" w:rsidP="007349E6">
            <w:pPr>
              <w:rPr>
                <w:b/>
              </w:rPr>
            </w:pPr>
            <w:r>
              <w:rPr>
                <w:b/>
              </w:rPr>
              <w:lastRenderedPageBreak/>
              <w:t>Summary</w:t>
            </w:r>
          </w:p>
        </w:tc>
      </w:tr>
      <w:tr w:rsidR="0056006E" w:rsidRPr="00357430" w14:paraId="65A947BB" w14:textId="77777777" w:rsidTr="00746FF3">
        <w:trPr>
          <w:tblCellSpacing w:w="57" w:type="dxa"/>
          <w:jc w:val="center"/>
        </w:trPr>
        <w:sdt>
          <w:sdtPr>
            <w:id w:val="-915164493"/>
            <w:placeholder>
              <w:docPart w:val="9A307B61D438465DAAEA2F236A15A911"/>
            </w:placeholder>
            <w:showingPlcHdr/>
            <w:text/>
          </w:sdtPr>
          <w:sdtEndPr/>
          <w:sdtContent>
            <w:tc>
              <w:tcPr>
                <w:tcW w:w="10572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BA" w14:textId="77777777" w:rsidR="0056006E" w:rsidRDefault="00407A56" w:rsidP="00407A56">
                <w:r>
                  <w:rPr>
                    <w:rStyle w:val="PlaceholderText"/>
                    <w:color w:val="555555"/>
                  </w:rPr>
                  <w:t>Enter summary text here.</w:t>
                </w:r>
              </w:p>
            </w:tc>
          </w:sdtContent>
        </w:sdt>
      </w:tr>
    </w:tbl>
    <w:p w14:paraId="65A947BC" w14:textId="77777777" w:rsidR="00D4251F" w:rsidRDefault="00D4251F" w:rsidP="00D4251F">
      <w:pPr>
        <w:pStyle w:val="NoSpacing"/>
        <w:sectPr w:rsidR="00D4251F" w:rsidSect="00D4251F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65A947BD" w14:textId="73A0A6CB" w:rsidR="00D51639" w:rsidRDefault="00D51639">
      <w:pPr>
        <w:spacing w:after="0" w:line="240" w:lineRule="auto"/>
        <w:rPr>
          <w:rFonts w:asciiTheme="minorHAnsi" w:eastAsiaTheme="minorEastAsia" w:hAnsiTheme="minorHAnsi" w:cstheme="minorBidi"/>
        </w:rPr>
      </w:pP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4: Topic Title. This table provides a place to type in the title of the topic."/>
      </w:tblPr>
      <w:tblGrid>
        <w:gridCol w:w="10800"/>
      </w:tblGrid>
      <w:tr w:rsidR="00D51639" w:rsidRPr="00357430" w14:paraId="65A947BF" w14:textId="77777777" w:rsidTr="00F8230C">
        <w:trPr>
          <w:tblHeader/>
          <w:tblCellSpacing w:w="57" w:type="dxa"/>
          <w:jc w:val="center"/>
        </w:trPr>
        <w:tc>
          <w:tcPr>
            <w:tcW w:w="8240" w:type="dxa"/>
            <w:shd w:val="clear" w:color="0089B7" w:fill="FBF5EA"/>
            <w:vAlign w:val="center"/>
          </w:tcPr>
          <w:p w14:paraId="65A947BE" w14:textId="77777777" w:rsidR="00D51639" w:rsidRPr="00357430" w:rsidRDefault="00D51639" w:rsidP="00F8230C">
            <w:r>
              <w:rPr>
                <w:b/>
              </w:rPr>
              <w:lastRenderedPageBreak/>
              <w:t>Topic</w:t>
            </w:r>
          </w:p>
        </w:tc>
      </w:tr>
      <w:tr w:rsidR="00D51639" w:rsidRPr="00357430" w14:paraId="65A947C1" w14:textId="77777777" w:rsidTr="00F8230C">
        <w:trPr>
          <w:tblCellSpacing w:w="57" w:type="dxa"/>
          <w:jc w:val="center"/>
        </w:trPr>
        <w:sdt>
          <w:sdtPr>
            <w:id w:val="-587381233"/>
            <w:placeholder>
              <w:docPart w:val="C9FDC01E7CA64F8BAFD602A8FBCB97EC"/>
            </w:placeholder>
            <w:text/>
          </w:sdtPr>
          <w:sdtEndPr/>
          <w:sdtContent>
            <w:tc>
              <w:tcPr>
                <w:tcW w:w="824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  <w:shd w:val="clear" w:color="0089B7" w:fill="auto"/>
                <w:vAlign w:val="center"/>
              </w:tcPr>
              <w:p w14:paraId="65A947C0" w14:textId="010825B3" w:rsidR="00D51639" w:rsidRDefault="009178B6" w:rsidP="009178B6">
                <w:r>
                  <w:t>Reading Input from the Console</w:t>
                </w:r>
              </w:p>
            </w:tc>
          </w:sdtContent>
        </w:sdt>
      </w:tr>
    </w:tbl>
    <w:p w14:paraId="65A947C2" w14:textId="77777777" w:rsidR="00D51639" w:rsidRDefault="00D51639" w:rsidP="00D51639">
      <w:pPr>
        <w:pStyle w:val="NoSpacing"/>
        <w:sectPr w:rsidR="00D51639" w:rsidSect="00972C9E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65A947C3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770" w:type="dxa"/>
        <w:tblCellSpacing w:w="57" w:type="dxa"/>
        <w:tblInd w:w="-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740" w:firstRow="0" w:lastRow="1" w:firstColumn="0" w:lastColumn="1" w:noHBand="1" w:noVBand="1"/>
        <w:tblDescription w:val="Table 5: Main Concepts and Notes. This table provides a place to enter main concepts covered in the lesson and notes on those main concepts. It is meant for short sentences, symbols, and abbreviations."/>
      </w:tblPr>
      <w:tblGrid>
        <w:gridCol w:w="4039"/>
        <w:gridCol w:w="6731"/>
      </w:tblGrid>
      <w:tr w:rsidR="00D51639" w:rsidRPr="00357430" w14:paraId="65A947C6" w14:textId="77777777" w:rsidTr="00F8230C">
        <w:trPr>
          <w:tblHeader/>
          <w:tblCellSpacing w:w="57" w:type="dxa"/>
        </w:trPr>
        <w:tc>
          <w:tcPr>
            <w:tcW w:w="3868" w:type="dxa"/>
            <w:shd w:val="clear" w:color="auto" w:fill="FBF5EA"/>
            <w:vAlign w:val="center"/>
          </w:tcPr>
          <w:p w14:paraId="65A947C4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lastRenderedPageBreak/>
              <w:t>Main Concepts</w:t>
            </w:r>
          </w:p>
        </w:tc>
        <w:tc>
          <w:tcPr>
            <w:tcW w:w="6560" w:type="dxa"/>
            <w:shd w:val="clear" w:color="auto" w:fill="FBF5EA"/>
          </w:tcPr>
          <w:p w14:paraId="65A947C5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D51639" w:rsidRPr="00357430" w14:paraId="65A947C9" w14:textId="77777777" w:rsidTr="00F8230C">
        <w:trPr>
          <w:trHeight w:val="777"/>
          <w:tblCellSpacing w:w="57" w:type="dxa"/>
        </w:trPr>
        <w:sdt>
          <w:sdtPr>
            <w:id w:val="-1255286117"/>
            <w:placeholder>
              <w:docPart w:val="F708145015F740A9B1AE657F7A844944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C7" w14:textId="5282F7E6" w:rsidR="00D51639" w:rsidRDefault="00E92B57" w:rsidP="00E92B57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657154639"/>
            <w:placeholder>
              <w:docPart w:val="2BF19649FE3A46BCBDF6D50C37A52CB3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C8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7CC" w14:textId="77777777" w:rsidTr="00F8230C">
        <w:trPr>
          <w:trHeight w:val="777"/>
          <w:tblCellSpacing w:w="57" w:type="dxa"/>
        </w:trPr>
        <w:sdt>
          <w:sdtPr>
            <w:id w:val="-520154072"/>
            <w:placeholder>
              <w:docPart w:val="482ED3E0B1514BA682497025FF8AEB40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CA" w14:textId="77777777" w:rsidR="00D51639" w:rsidRDefault="009148BC" w:rsidP="009148B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2076399114"/>
            <w:placeholder>
              <w:docPart w:val="8A933570B217457FA8FEFEA743FAA4C9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CB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7CF" w14:textId="77777777" w:rsidTr="00F8230C">
        <w:trPr>
          <w:trHeight w:val="777"/>
          <w:tblCellSpacing w:w="57" w:type="dxa"/>
        </w:trPr>
        <w:sdt>
          <w:sdtPr>
            <w:id w:val="553354098"/>
            <w:placeholder>
              <w:docPart w:val="49FF4CCAC2894F7E86D77034F66A8EB3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CD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16967170"/>
            <w:placeholder>
              <w:docPart w:val="63F6AC4C07B44565BEE14EB4B866ADE2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CE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7D2" w14:textId="77777777" w:rsidTr="00F8230C">
        <w:trPr>
          <w:trHeight w:val="777"/>
          <w:tblCellSpacing w:w="57" w:type="dxa"/>
        </w:trPr>
        <w:tc>
          <w:tcPr>
            <w:tcW w:w="3868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65A947D0" w14:textId="77777777" w:rsidR="00D51639" w:rsidRDefault="00084F83" w:rsidP="00F8230C">
            <w:sdt>
              <w:sdtPr>
                <w:id w:val="1458840392"/>
                <w:placeholder>
                  <w:docPart w:val="ECF5DCAAF6BF4DAD89A1085C71109212"/>
                </w:placeholder>
                <w:showingPlcHdr/>
                <w:text/>
              </w:sdtPr>
              <w:sdtEndPr/>
              <w:sdtContent>
                <w:r w:rsidR="00D51639">
                  <w:rPr>
                    <w:rStyle w:val="PlaceholderText"/>
                    <w:color w:val="555555"/>
                  </w:rPr>
                  <w:t>Enter main concept here.</w:t>
                </w:r>
              </w:sdtContent>
            </w:sdt>
          </w:p>
        </w:tc>
        <w:tc>
          <w:tcPr>
            <w:tcW w:w="656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65A947D1" w14:textId="77777777" w:rsidR="00D51639" w:rsidRDefault="00084F83" w:rsidP="00F8230C">
            <w:sdt>
              <w:sdtPr>
                <w:id w:val="-980146991"/>
                <w:placeholder>
                  <w:docPart w:val="96E8B79FF28D4647B4A1C4BC358D5E97"/>
                </w:placeholder>
                <w:showingPlcHdr/>
                <w:text/>
              </w:sdtPr>
              <w:sdtEndPr/>
              <w:sdtContent>
                <w:r w:rsidR="00D51639">
                  <w:rPr>
                    <w:rStyle w:val="PlaceholderText"/>
                    <w:color w:val="555555"/>
                  </w:rPr>
                  <w:t>Enter notes on main concept here.</w:t>
                </w:r>
              </w:sdtContent>
            </w:sdt>
          </w:p>
        </w:tc>
      </w:tr>
      <w:tr w:rsidR="00D51639" w:rsidRPr="00357430" w14:paraId="65A947D5" w14:textId="77777777" w:rsidTr="00F8230C">
        <w:trPr>
          <w:trHeight w:val="777"/>
          <w:tblCellSpacing w:w="57" w:type="dxa"/>
        </w:trPr>
        <w:sdt>
          <w:sdtPr>
            <w:id w:val="-1471588323"/>
            <w:placeholder>
              <w:docPart w:val="BE00CCBC60524D0AB22DD949E478B344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D3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1755809599"/>
            <w:placeholder>
              <w:docPart w:val="E34294B1A6254EE9894ECB016A20599A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D4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</w:tbl>
    <w:p w14:paraId="65A947D6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65A947D7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6: Summary. This table provides a place to type in a summary of the lesson and is meant for short sentences, symbols, or abbreviations."/>
      </w:tblPr>
      <w:tblGrid>
        <w:gridCol w:w="10800"/>
      </w:tblGrid>
      <w:tr w:rsidR="00D51639" w:rsidRPr="00357430" w14:paraId="65A947D9" w14:textId="77777777" w:rsidTr="00F8230C">
        <w:trPr>
          <w:tblHeader/>
          <w:tblCellSpacing w:w="57" w:type="dxa"/>
          <w:jc w:val="center"/>
        </w:trPr>
        <w:tc>
          <w:tcPr>
            <w:tcW w:w="10572" w:type="dxa"/>
            <w:shd w:val="clear" w:color="auto" w:fill="FBF5EA"/>
          </w:tcPr>
          <w:p w14:paraId="65A947D8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lastRenderedPageBreak/>
              <w:t>Summary</w:t>
            </w:r>
          </w:p>
        </w:tc>
      </w:tr>
      <w:tr w:rsidR="00D51639" w:rsidRPr="00357430" w14:paraId="65A947DB" w14:textId="77777777" w:rsidTr="00F8230C">
        <w:trPr>
          <w:tblCellSpacing w:w="57" w:type="dxa"/>
          <w:jc w:val="center"/>
        </w:trPr>
        <w:sdt>
          <w:sdtPr>
            <w:id w:val="-552232574"/>
            <w:placeholder>
              <w:docPart w:val="FFA1BCE48DE84955B8405DAB7C77F626"/>
            </w:placeholder>
            <w:showingPlcHdr/>
            <w:text/>
          </w:sdtPr>
          <w:sdtEndPr/>
          <w:sdtContent>
            <w:tc>
              <w:tcPr>
                <w:tcW w:w="10572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DA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summary text here.</w:t>
                </w:r>
              </w:p>
            </w:tc>
          </w:sdtContent>
        </w:sdt>
      </w:tr>
    </w:tbl>
    <w:p w14:paraId="65A947DC" w14:textId="77777777" w:rsidR="00D51639" w:rsidRDefault="00D51639" w:rsidP="00D51639">
      <w:pPr>
        <w:pStyle w:val="NoSpacing"/>
      </w:pPr>
      <w:r>
        <w:br w:type="page"/>
      </w: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7: Topic Title. This table provides a place to type in the title of the topic."/>
      </w:tblPr>
      <w:tblGrid>
        <w:gridCol w:w="10800"/>
      </w:tblGrid>
      <w:tr w:rsidR="00D51639" w:rsidRPr="00357430" w14:paraId="65A947DE" w14:textId="77777777" w:rsidTr="00F8230C">
        <w:trPr>
          <w:tblHeader/>
          <w:tblCellSpacing w:w="57" w:type="dxa"/>
          <w:jc w:val="center"/>
        </w:trPr>
        <w:tc>
          <w:tcPr>
            <w:tcW w:w="8240" w:type="dxa"/>
            <w:shd w:val="clear" w:color="0089B7" w:fill="FBF5EA"/>
            <w:vAlign w:val="center"/>
          </w:tcPr>
          <w:p w14:paraId="65A947DD" w14:textId="77777777" w:rsidR="00D51639" w:rsidRPr="00357430" w:rsidRDefault="00D51639" w:rsidP="00F8230C">
            <w:r>
              <w:rPr>
                <w:b/>
              </w:rPr>
              <w:lastRenderedPageBreak/>
              <w:t>Topic</w:t>
            </w:r>
          </w:p>
        </w:tc>
      </w:tr>
      <w:tr w:rsidR="00D51639" w:rsidRPr="00357430" w14:paraId="65A947E0" w14:textId="77777777" w:rsidTr="00F8230C">
        <w:trPr>
          <w:tblCellSpacing w:w="57" w:type="dxa"/>
          <w:jc w:val="center"/>
        </w:trPr>
        <w:sdt>
          <w:sdtPr>
            <w:id w:val="-70891211"/>
            <w:placeholder>
              <w:docPart w:val="5E55F49BC62244009673A7AC79E948F3"/>
            </w:placeholder>
            <w:text/>
          </w:sdtPr>
          <w:sdtEndPr/>
          <w:sdtContent>
            <w:tc>
              <w:tcPr>
                <w:tcW w:w="824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  <w:shd w:val="clear" w:color="0089B7" w:fill="auto"/>
                <w:vAlign w:val="center"/>
              </w:tcPr>
              <w:p w14:paraId="65A947DF" w14:textId="079528A9" w:rsidR="00D51639" w:rsidRDefault="009178B6" w:rsidP="009178B6">
                <w:r>
                  <w:t>Identifiers</w:t>
                </w:r>
              </w:p>
            </w:tc>
          </w:sdtContent>
        </w:sdt>
      </w:tr>
    </w:tbl>
    <w:p w14:paraId="65A947E1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65A947E2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770" w:type="dxa"/>
        <w:tblCellSpacing w:w="57" w:type="dxa"/>
        <w:tblInd w:w="-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740" w:firstRow="0" w:lastRow="1" w:firstColumn="0" w:lastColumn="1" w:noHBand="1" w:noVBand="1"/>
        <w:tblDescription w:val="Table 8: Main Concepts and Notes. This table provides a place to enter main concepts covered in the lesson and notes on those main concepts. It is meant for short sentences, symbols, and abbreviations."/>
      </w:tblPr>
      <w:tblGrid>
        <w:gridCol w:w="4039"/>
        <w:gridCol w:w="6731"/>
      </w:tblGrid>
      <w:tr w:rsidR="00D51639" w:rsidRPr="00357430" w14:paraId="65A947E5" w14:textId="77777777" w:rsidTr="00F8230C">
        <w:trPr>
          <w:tblHeader/>
          <w:tblCellSpacing w:w="57" w:type="dxa"/>
        </w:trPr>
        <w:tc>
          <w:tcPr>
            <w:tcW w:w="3868" w:type="dxa"/>
            <w:shd w:val="clear" w:color="auto" w:fill="FBF5EA"/>
            <w:vAlign w:val="center"/>
          </w:tcPr>
          <w:p w14:paraId="65A947E3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lastRenderedPageBreak/>
              <w:t>Main Concepts</w:t>
            </w:r>
          </w:p>
        </w:tc>
        <w:tc>
          <w:tcPr>
            <w:tcW w:w="6560" w:type="dxa"/>
            <w:shd w:val="clear" w:color="auto" w:fill="FBF5EA"/>
          </w:tcPr>
          <w:p w14:paraId="65A947E4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D51639" w:rsidRPr="00357430" w14:paraId="65A947E8" w14:textId="77777777" w:rsidTr="00F8230C">
        <w:trPr>
          <w:trHeight w:val="777"/>
          <w:tblCellSpacing w:w="57" w:type="dxa"/>
        </w:trPr>
        <w:sdt>
          <w:sdtPr>
            <w:id w:val="451060711"/>
            <w:placeholder>
              <w:docPart w:val="3CD126839A2B460AB2E23A3E4617BDF1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E6" w14:textId="54CDD7F2" w:rsidR="00D51639" w:rsidRDefault="00E92B57" w:rsidP="00E92B57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735061843"/>
            <w:placeholder>
              <w:docPart w:val="39517BDFD66A4BF994D64BE9C1454B3D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E7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7EB" w14:textId="77777777" w:rsidTr="00F8230C">
        <w:trPr>
          <w:trHeight w:val="777"/>
          <w:tblCellSpacing w:w="57" w:type="dxa"/>
        </w:trPr>
        <w:sdt>
          <w:sdtPr>
            <w:id w:val="-137112228"/>
            <w:placeholder>
              <w:docPart w:val="51259D70929240D48AF2128764E06BC7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E9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1796286298"/>
            <w:placeholder>
              <w:docPart w:val="2EFCD76541D044CE82224964EE50ED11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EA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7EE" w14:textId="77777777" w:rsidTr="00F8230C">
        <w:trPr>
          <w:trHeight w:val="777"/>
          <w:tblCellSpacing w:w="57" w:type="dxa"/>
        </w:trPr>
        <w:sdt>
          <w:sdtPr>
            <w:id w:val="-1307853377"/>
            <w:placeholder>
              <w:docPart w:val="8DAD073876F7469B9D20E3906652FBDA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EC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1550366583"/>
            <w:placeholder>
              <w:docPart w:val="CDF2A7F9F4544C98B467F19497FFB69B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ED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7F1" w14:textId="77777777" w:rsidTr="00F8230C">
        <w:trPr>
          <w:trHeight w:val="777"/>
          <w:tblCellSpacing w:w="57" w:type="dxa"/>
        </w:trPr>
        <w:tc>
          <w:tcPr>
            <w:tcW w:w="3868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65A947EF" w14:textId="77777777" w:rsidR="00D51639" w:rsidRDefault="00084F83" w:rsidP="00F8230C">
            <w:sdt>
              <w:sdtPr>
                <w:id w:val="100083669"/>
                <w:placeholder>
                  <w:docPart w:val="B761B3D19525444A9102A9EF29C54BAB"/>
                </w:placeholder>
                <w:showingPlcHdr/>
                <w:text/>
              </w:sdtPr>
              <w:sdtEndPr/>
              <w:sdtContent>
                <w:r w:rsidR="00D51639">
                  <w:rPr>
                    <w:rStyle w:val="PlaceholderText"/>
                    <w:color w:val="555555"/>
                  </w:rPr>
                  <w:t>Enter main concept here.</w:t>
                </w:r>
              </w:sdtContent>
            </w:sdt>
          </w:p>
        </w:tc>
        <w:tc>
          <w:tcPr>
            <w:tcW w:w="656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65A947F0" w14:textId="77777777" w:rsidR="00D51639" w:rsidRDefault="00084F83" w:rsidP="00F8230C">
            <w:sdt>
              <w:sdtPr>
                <w:id w:val="1536317025"/>
                <w:placeholder>
                  <w:docPart w:val="35F2C81402504A14984DAA9FAC694923"/>
                </w:placeholder>
                <w:showingPlcHdr/>
                <w:text/>
              </w:sdtPr>
              <w:sdtEndPr/>
              <w:sdtContent>
                <w:r w:rsidR="00D51639">
                  <w:rPr>
                    <w:rStyle w:val="PlaceholderText"/>
                    <w:color w:val="555555"/>
                  </w:rPr>
                  <w:t>Enter notes on main concept here.</w:t>
                </w:r>
              </w:sdtContent>
            </w:sdt>
          </w:p>
        </w:tc>
      </w:tr>
      <w:tr w:rsidR="00D51639" w:rsidRPr="00357430" w14:paraId="65A947F4" w14:textId="77777777" w:rsidTr="00F8230C">
        <w:trPr>
          <w:trHeight w:val="777"/>
          <w:tblCellSpacing w:w="57" w:type="dxa"/>
        </w:trPr>
        <w:sdt>
          <w:sdtPr>
            <w:id w:val="254863415"/>
            <w:placeholder>
              <w:docPart w:val="B7347A79B30444DB8DCCDEB5B3006657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F2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471602650"/>
            <w:placeholder>
              <w:docPart w:val="146FAB65739D480F80207B33430A34B4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F3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</w:tbl>
    <w:p w14:paraId="65A947F5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65A947F6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9: Summary. This table provides a place to type in a summary of the lesson and is meant for short sentences, symbols, or abbreviations."/>
      </w:tblPr>
      <w:tblGrid>
        <w:gridCol w:w="10800"/>
      </w:tblGrid>
      <w:tr w:rsidR="00D51639" w:rsidRPr="00357430" w14:paraId="65A947F8" w14:textId="77777777" w:rsidTr="00F8230C">
        <w:trPr>
          <w:tblHeader/>
          <w:tblCellSpacing w:w="57" w:type="dxa"/>
          <w:jc w:val="center"/>
        </w:trPr>
        <w:tc>
          <w:tcPr>
            <w:tcW w:w="10572" w:type="dxa"/>
            <w:shd w:val="clear" w:color="auto" w:fill="FBF5EA"/>
          </w:tcPr>
          <w:p w14:paraId="65A947F7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lastRenderedPageBreak/>
              <w:t>Summary</w:t>
            </w:r>
          </w:p>
        </w:tc>
      </w:tr>
      <w:tr w:rsidR="00D51639" w:rsidRPr="00357430" w14:paraId="65A947FA" w14:textId="77777777" w:rsidTr="00F8230C">
        <w:trPr>
          <w:tblCellSpacing w:w="57" w:type="dxa"/>
          <w:jc w:val="center"/>
        </w:trPr>
        <w:sdt>
          <w:sdtPr>
            <w:id w:val="-1356724807"/>
            <w:placeholder>
              <w:docPart w:val="678D232D970A40D088CC798DDB462F67"/>
            </w:placeholder>
            <w:showingPlcHdr/>
            <w:text/>
          </w:sdtPr>
          <w:sdtEndPr/>
          <w:sdtContent>
            <w:tc>
              <w:tcPr>
                <w:tcW w:w="10572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7F9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summary text here.</w:t>
                </w:r>
              </w:p>
            </w:tc>
          </w:sdtContent>
        </w:sdt>
      </w:tr>
    </w:tbl>
    <w:p w14:paraId="65A947FB" w14:textId="77777777" w:rsidR="00D51639" w:rsidRDefault="00D51639" w:rsidP="00D51639">
      <w:pPr>
        <w:pStyle w:val="NoSpacing"/>
      </w:pPr>
      <w:r>
        <w:br w:type="page"/>
      </w: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10: Topic Title. This table provides a place to type in the title of the topic."/>
      </w:tblPr>
      <w:tblGrid>
        <w:gridCol w:w="10800"/>
      </w:tblGrid>
      <w:tr w:rsidR="00D51639" w:rsidRPr="00357430" w14:paraId="65A947FD" w14:textId="77777777" w:rsidTr="00F8230C">
        <w:trPr>
          <w:tblHeader/>
          <w:tblCellSpacing w:w="57" w:type="dxa"/>
          <w:jc w:val="center"/>
        </w:trPr>
        <w:tc>
          <w:tcPr>
            <w:tcW w:w="8240" w:type="dxa"/>
            <w:shd w:val="clear" w:color="0089B7" w:fill="FBF5EA"/>
            <w:vAlign w:val="center"/>
          </w:tcPr>
          <w:p w14:paraId="65A947FC" w14:textId="77777777" w:rsidR="00D51639" w:rsidRPr="00357430" w:rsidRDefault="00D51639" w:rsidP="00F8230C">
            <w:r>
              <w:rPr>
                <w:b/>
              </w:rPr>
              <w:lastRenderedPageBreak/>
              <w:t>Topic</w:t>
            </w:r>
          </w:p>
        </w:tc>
      </w:tr>
      <w:tr w:rsidR="00D51639" w:rsidRPr="00357430" w14:paraId="65A947FF" w14:textId="77777777" w:rsidTr="00F8230C">
        <w:trPr>
          <w:tblCellSpacing w:w="57" w:type="dxa"/>
          <w:jc w:val="center"/>
        </w:trPr>
        <w:sdt>
          <w:sdtPr>
            <w:id w:val="-1498885394"/>
            <w:placeholder>
              <w:docPart w:val="03A20349BE40481CA07FEAAA44198A1F"/>
            </w:placeholder>
            <w:text/>
          </w:sdtPr>
          <w:sdtEndPr/>
          <w:sdtContent>
            <w:tc>
              <w:tcPr>
                <w:tcW w:w="824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  <w:shd w:val="clear" w:color="0089B7" w:fill="auto"/>
                <w:vAlign w:val="center"/>
              </w:tcPr>
              <w:p w14:paraId="65A947FE" w14:textId="20F6DBC1" w:rsidR="00D51639" w:rsidRDefault="009178B6" w:rsidP="009178B6">
                <w:r>
                  <w:t>Variables</w:t>
                </w:r>
              </w:p>
            </w:tc>
          </w:sdtContent>
        </w:sdt>
      </w:tr>
    </w:tbl>
    <w:p w14:paraId="65A94800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65A94801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770" w:type="dxa"/>
        <w:tblCellSpacing w:w="57" w:type="dxa"/>
        <w:tblInd w:w="-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740" w:firstRow="0" w:lastRow="1" w:firstColumn="0" w:lastColumn="1" w:noHBand="1" w:noVBand="1"/>
        <w:tblDescription w:val="Table 11: Main Concepts and Notes. This table provides a place to enter main concepts covered in the lesson and notes on those main concepts. It is meant for short sentences, symbols, and abbreviations."/>
      </w:tblPr>
      <w:tblGrid>
        <w:gridCol w:w="4039"/>
        <w:gridCol w:w="6731"/>
      </w:tblGrid>
      <w:tr w:rsidR="00D51639" w:rsidRPr="00357430" w14:paraId="65A94804" w14:textId="77777777" w:rsidTr="00F8230C">
        <w:trPr>
          <w:tblHeader/>
          <w:tblCellSpacing w:w="57" w:type="dxa"/>
        </w:trPr>
        <w:tc>
          <w:tcPr>
            <w:tcW w:w="3868" w:type="dxa"/>
            <w:shd w:val="clear" w:color="auto" w:fill="FBF5EA"/>
            <w:vAlign w:val="center"/>
          </w:tcPr>
          <w:p w14:paraId="65A94802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lastRenderedPageBreak/>
              <w:t>Main Concepts</w:t>
            </w:r>
          </w:p>
        </w:tc>
        <w:tc>
          <w:tcPr>
            <w:tcW w:w="6560" w:type="dxa"/>
            <w:shd w:val="clear" w:color="auto" w:fill="FBF5EA"/>
          </w:tcPr>
          <w:p w14:paraId="65A94803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D51639" w:rsidRPr="00357430" w14:paraId="65A94807" w14:textId="77777777" w:rsidTr="00F8230C">
        <w:trPr>
          <w:trHeight w:val="777"/>
          <w:tblCellSpacing w:w="57" w:type="dxa"/>
        </w:trPr>
        <w:sdt>
          <w:sdtPr>
            <w:id w:val="-1109592006"/>
            <w:placeholder>
              <w:docPart w:val="9C68D5A22DB14F088E13C500BE2B72BA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05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769822786"/>
            <w:placeholder>
              <w:docPart w:val="B03EABD5A7204725A6D710A6C73F7C75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06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80A" w14:textId="77777777" w:rsidTr="00F8230C">
        <w:trPr>
          <w:trHeight w:val="777"/>
          <w:tblCellSpacing w:w="57" w:type="dxa"/>
        </w:trPr>
        <w:sdt>
          <w:sdtPr>
            <w:id w:val="-1744867051"/>
            <w:placeholder>
              <w:docPart w:val="F17CFEB90706491894892B25166B9934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08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2105064349"/>
            <w:placeholder>
              <w:docPart w:val="D3F9BD7C56AD4C00AAB8FFF20BE6B3DD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09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80D" w14:textId="77777777" w:rsidTr="00F8230C">
        <w:trPr>
          <w:trHeight w:val="777"/>
          <w:tblCellSpacing w:w="57" w:type="dxa"/>
        </w:trPr>
        <w:sdt>
          <w:sdtPr>
            <w:id w:val="-644048265"/>
            <w:placeholder>
              <w:docPart w:val="7B01CB0EC020480297B674298DD54A08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0B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639695034"/>
            <w:placeholder>
              <w:docPart w:val="16EF315D0B4A4A5D847A1FDE83BEB08B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0C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810" w14:textId="77777777" w:rsidTr="00F8230C">
        <w:trPr>
          <w:trHeight w:val="777"/>
          <w:tblCellSpacing w:w="57" w:type="dxa"/>
        </w:trPr>
        <w:tc>
          <w:tcPr>
            <w:tcW w:w="3868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65A9480E" w14:textId="77777777" w:rsidR="00D51639" w:rsidRDefault="00084F83" w:rsidP="00F8230C">
            <w:sdt>
              <w:sdtPr>
                <w:id w:val="1610549565"/>
                <w:placeholder>
                  <w:docPart w:val="36EDB44F614046BCAC69412B0D309DF4"/>
                </w:placeholder>
                <w:showingPlcHdr/>
                <w:text/>
              </w:sdtPr>
              <w:sdtEndPr/>
              <w:sdtContent>
                <w:r w:rsidR="00D51639">
                  <w:rPr>
                    <w:rStyle w:val="PlaceholderText"/>
                    <w:color w:val="555555"/>
                  </w:rPr>
                  <w:t>Enter main concept here.</w:t>
                </w:r>
              </w:sdtContent>
            </w:sdt>
          </w:p>
        </w:tc>
        <w:tc>
          <w:tcPr>
            <w:tcW w:w="656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65A9480F" w14:textId="77777777" w:rsidR="00D51639" w:rsidRDefault="00084F83" w:rsidP="00F8230C">
            <w:sdt>
              <w:sdtPr>
                <w:id w:val="-1570578964"/>
                <w:placeholder>
                  <w:docPart w:val="75785663CE2F45E4A33EAFEC20937FAB"/>
                </w:placeholder>
                <w:showingPlcHdr/>
                <w:text/>
              </w:sdtPr>
              <w:sdtEndPr/>
              <w:sdtContent>
                <w:r w:rsidR="00D51639">
                  <w:rPr>
                    <w:rStyle w:val="PlaceholderText"/>
                    <w:color w:val="555555"/>
                  </w:rPr>
                  <w:t>Enter notes on main concept here.</w:t>
                </w:r>
              </w:sdtContent>
            </w:sdt>
          </w:p>
        </w:tc>
      </w:tr>
      <w:tr w:rsidR="00D51639" w:rsidRPr="00357430" w14:paraId="65A94813" w14:textId="77777777" w:rsidTr="00F8230C">
        <w:trPr>
          <w:trHeight w:val="777"/>
          <w:tblCellSpacing w:w="57" w:type="dxa"/>
        </w:trPr>
        <w:sdt>
          <w:sdtPr>
            <w:id w:val="83120784"/>
            <w:placeholder>
              <w:docPart w:val="1B821D29F2554BC688B3FA699DB99616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11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1205169456"/>
            <w:placeholder>
              <w:docPart w:val="A15CBE2155884E7FB3887A1C95CC090D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12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</w:tbl>
    <w:p w14:paraId="65A94814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65A94815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12: Summary. This table provides a place to type in a summary of the lesson and is meant for short sentences, symbols, or abbreviations."/>
      </w:tblPr>
      <w:tblGrid>
        <w:gridCol w:w="10800"/>
      </w:tblGrid>
      <w:tr w:rsidR="00D51639" w:rsidRPr="00357430" w14:paraId="65A94817" w14:textId="77777777" w:rsidTr="00F8230C">
        <w:trPr>
          <w:tblHeader/>
          <w:tblCellSpacing w:w="57" w:type="dxa"/>
          <w:jc w:val="center"/>
        </w:trPr>
        <w:tc>
          <w:tcPr>
            <w:tcW w:w="10572" w:type="dxa"/>
            <w:shd w:val="clear" w:color="auto" w:fill="FBF5EA"/>
          </w:tcPr>
          <w:p w14:paraId="65A94816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lastRenderedPageBreak/>
              <w:t>Summary</w:t>
            </w:r>
          </w:p>
        </w:tc>
      </w:tr>
      <w:tr w:rsidR="00D51639" w:rsidRPr="00357430" w14:paraId="65A94819" w14:textId="77777777" w:rsidTr="00F8230C">
        <w:trPr>
          <w:tblCellSpacing w:w="57" w:type="dxa"/>
          <w:jc w:val="center"/>
        </w:trPr>
        <w:sdt>
          <w:sdtPr>
            <w:id w:val="-1094398675"/>
            <w:placeholder>
              <w:docPart w:val="67F646C62D724DB0887FB21C559CFD29"/>
            </w:placeholder>
            <w:showingPlcHdr/>
            <w:text/>
          </w:sdtPr>
          <w:sdtEndPr/>
          <w:sdtContent>
            <w:tc>
              <w:tcPr>
                <w:tcW w:w="10572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18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summary text here.</w:t>
                </w:r>
              </w:p>
            </w:tc>
          </w:sdtContent>
        </w:sdt>
      </w:tr>
    </w:tbl>
    <w:p w14:paraId="65A9481A" w14:textId="77777777" w:rsidR="00D51639" w:rsidRDefault="00D51639" w:rsidP="00D51639">
      <w:pPr>
        <w:pStyle w:val="NoSpacing"/>
      </w:pPr>
      <w:r>
        <w:br w:type="page"/>
      </w: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13: Topic Title. This table provides a place to type in the title of the topic."/>
      </w:tblPr>
      <w:tblGrid>
        <w:gridCol w:w="10800"/>
      </w:tblGrid>
      <w:tr w:rsidR="00D51639" w:rsidRPr="00357430" w14:paraId="65A9481C" w14:textId="77777777" w:rsidTr="00F8230C">
        <w:trPr>
          <w:tblHeader/>
          <w:tblCellSpacing w:w="57" w:type="dxa"/>
          <w:jc w:val="center"/>
        </w:trPr>
        <w:tc>
          <w:tcPr>
            <w:tcW w:w="8240" w:type="dxa"/>
            <w:shd w:val="clear" w:color="0089B7" w:fill="FBF5EA"/>
            <w:vAlign w:val="center"/>
          </w:tcPr>
          <w:p w14:paraId="65A9481B" w14:textId="77777777" w:rsidR="00D51639" w:rsidRPr="00357430" w:rsidRDefault="00D51639" w:rsidP="00F8230C">
            <w:r>
              <w:rPr>
                <w:b/>
              </w:rPr>
              <w:lastRenderedPageBreak/>
              <w:t>Topic</w:t>
            </w:r>
          </w:p>
        </w:tc>
      </w:tr>
      <w:tr w:rsidR="00D51639" w:rsidRPr="00357430" w14:paraId="65A9481E" w14:textId="77777777" w:rsidTr="00F8230C">
        <w:trPr>
          <w:tblCellSpacing w:w="57" w:type="dxa"/>
          <w:jc w:val="center"/>
        </w:trPr>
        <w:sdt>
          <w:sdtPr>
            <w:id w:val="-712806638"/>
            <w:placeholder>
              <w:docPart w:val="0CBA8B7B1DEF49068CD12D7105E7CF49"/>
            </w:placeholder>
            <w:text/>
          </w:sdtPr>
          <w:sdtEndPr/>
          <w:sdtContent>
            <w:tc>
              <w:tcPr>
                <w:tcW w:w="824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  <w:shd w:val="clear" w:color="0089B7" w:fill="auto"/>
                <w:vAlign w:val="center"/>
              </w:tcPr>
              <w:p w14:paraId="65A9481D" w14:textId="381DD4CB" w:rsidR="00D51639" w:rsidRDefault="009178B6" w:rsidP="009178B6">
                <w:r>
                  <w:t>Assignment Statements and Assignment Expressions</w:t>
                </w:r>
              </w:p>
            </w:tc>
          </w:sdtContent>
        </w:sdt>
      </w:tr>
    </w:tbl>
    <w:p w14:paraId="65A9481F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65A94820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770" w:type="dxa"/>
        <w:tblCellSpacing w:w="57" w:type="dxa"/>
        <w:tblInd w:w="-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740" w:firstRow="0" w:lastRow="1" w:firstColumn="0" w:lastColumn="1" w:noHBand="1" w:noVBand="1"/>
        <w:tblDescription w:val="Table 14: Main Concepts and Notes. This table provides a place to enter main concepts covered in the lesson and notes on those main concepts. It is meant for short sentences, symbols, and abbreviations."/>
      </w:tblPr>
      <w:tblGrid>
        <w:gridCol w:w="4039"/>
        <w:gridCol w:w="6731"/>
      </w:tblGrid>
      <w:tr w:rsidR="00D51639" w:rsidRPr="00357430" w14:paraId="65A94823" w14:textId="77777777" w:rsidTr="00F8230C">
        <w:trPr>
          <w:tblHeader/>
          <w:tblCellSpacing w:w="57" w:type="dxa"/>
        </w:trPr>
        <w:tc>
          <w:tcPr>
            <w:tcW w:w="3868" w:type="dxa"/>
            <w:shd w:val="clear" w:color="auto" w:fill="FBF5EA"/>
            <w:vAlign w:val="center"/>
          </w:tcPr>
          <w:p w14:paraId="65A94821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lastRenderedPageBreak/>
              <w:t>Main Concepts</w:t>
            </w:r>
          </w:p>
        </w:tc>
        <w:tc>
          <w:tcPr>
            <w:tcW w:w="6560" w:type="dxa"/>
            <w:shd w:val="clear" w:color="auto" w:fill="FBF5EA"/>
          </w:tcPr>
          <w:p w14:paraId="65A94822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D51639" w:rsidRPr="00357430" w14:paraId="65A94826" w14:textId="77777777" w:rsidTr="00F8230C">
        <w:trPr>
          <w:trHeight w:val="777"/>
          <w:tblCellSpacing w:w="57" w:type="dxa"/>
        </w:trPr>
        <w:sdt>
          <w:sdtPr>
            <w:id w:val="-2115816260"/>
            <w:placeholder>
              <w:docPart w:val="35FC183007114948A4C3A8EE3D8A7784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24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1602376834"/>
            <w:placeholder>
              <w:docPart w:val="99311AD1A8044634BE4D77AEB683F69A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25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829" w14:textId="77777777" w:rsidTr="00F8230C">
        <w:trPr>
          <w:trHeight w:val="777"/>
          <w:tblCellSpacing w:w="57" w:type="dxa"/>
        </w:trPr>
        <w:sdt>
          <w:sdtPr>
            <w:id w:val="1589733708"/>
            <w:placeholder>
              <w:docPart w:val="00AAF8605BAE41A99C1ECB0BF89AE4A9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27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415172235"/>
            <w:placeholder>
              <w:docPart w:val="968C8203D4104988AACB3E9C47CC6121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28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82C" w14:textId="77777777" w:rsidTr="00F8230C">
        <w:trPr>
          <w:trHeight w:val="777"/>
          <w:tblCellSpacing w:w="57" w:type="dxa"/>
        </w:trPr>
        <w:sdt>
          <w:sdtPr>
            <w:id w:val="2099522218"/>
            <w:placeholder>
              <w:docPart w:val="0F08B20A109C418FADA2FA359E07AFAA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2A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491918090"/>
            <w:placeholder>
              <w:docPart w:val="A609000F66404F1EBB845046942C381B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2B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D51639" w:rsidRPr="00357430" w14:paraId="65A9482F" w14:textId="77777777" w:rsidTr="00F8230C">
        <w:trPr>
          <w:trHeight w:val="777"/>
          <w:tblCellSpacing w:w="57" w:type="dxa"/>
        </w:trPr>
        <w:tc>
          <w:tcPr>
            <w:tcW w:w="3868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65A9482D" w14:textId="77777777" w:rsidR="00D51639" w:rsidRDefault="00084F83" w:rsidP="00F8230C">
            <w:sdt>
              <w:sdtPr>
                <w:id w:val="-1604104303"/>
                <w:placeholder>
                  <w:docPart w:val="46666814A9C24B819D49CFDE7959C098"/>
                </w:placeholder>
                <w:showingPlcHdr/>
                <w:text/>
              </w:sdtPr>
              <w:sdtEndPr/>
              <w:sdtContent>
                <w:r w:rsidR="00D51639">
                  <w:rPr>
                    <w:rStyle w:val="PlaceholderText"/>
                    <w:color w:val="555555"/>
                  </w:rPr>
                  <w:t>Enter main concept here.</w:t>
                </w:r>
              </w:sdtContent>
            </w:sdt>
          </w:p>
        </w:tc>
        <w:tc>
          <w:tcPr>
            <w:tcW w:w="656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65A9482E" w14:textId="77777777" w:rsidR="00D51639" w:rsidRDefault="00084F83" w:rsidP="00F8230C">
            <w:sdt>
              <w:sdtPr>
                <w:id w:val="-856808442"/>
                <w:placeholder>
                  <w:docPart w:val="D729108D071D4D15B09FB90C3FF157F4"/>
                </w:placeholder>
                <w:showingPlcHdr/>
                <w:text/>
              </w:sdtPr>
              <w:sdtEndPr/>
              <w:sdtContent>
                <w:r w:rsidR="00D51639">
                  <w:rPr>
                    <w:rStyle w:val="PlaceholderText"/>
                    <w:color w:val="555555"/>
                  </w:rPr>
                  <w:t>Enter notes on main concept here.</w:t>
                </w:r>
              </w:sdtContent>
            </w:sdt>
          </w:p>
        </w:tc>
      </w:tr>
      <w:tr w:rsidR="00D51639" w:rsidRPr="00357430" w14:paraId="65A94832" w14:textId="77777777" w:rsidTr="00F8230C">
        <w:trPr>
          <w:trHeight w:val="777"/>
          <w:tblCellSpacing w:w="57" w:type="dxa"/>
        </w:trPr>
        <w:sdt>
          <w:sdtPr>
            <w:id w:val="1350377248"/>
            <w:placeholder>
              <w:docPart w:val="A86BB45D97754E70A6B2F28609BB0A62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30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1353843392"/>
            <w:placeholder>
              <w:docPart w:val="8EE38DB4855349BAB737D4BEDF9BBB1F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31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</w:tbl>
    <w:p w14:paraId="65A94833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65A94834" w14:textId="77777777" w:rsidR="00D51639" w:rsidRDefault="00D51639" w:rsidP="00D51639">
      <w:pPr>
        <w:pStyle w:val="NoSpacing"/>
        <w:sectPr w:rsidR="00D51639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15: Summary. This table provides a place to type in a summary of the lesson and is meant for short sentences, symbols, or abbreviations."/>
      </w:tblPr>
      <w:tblGrid>
        <w:gridCol w:w="10800"/>
      </w:tblGrid>
      <w:tr w:rsidR="00D51639" w:rsidRPr="00357430" w14:paraId="65A94836" w14:textId="77777777" w:rsidTr="00F8230C">
        <w:trPr>
          <w:tblHeader/>
          <w:tblCellSpacing w:w="57" w:type="dxa"/>
          <w:jc w:val="center"/>
        </w:trPr>
        <w:tc>
          <w:tcPr>
            <w:tcW w:w="10572" w:type="dxa"/>
            <w:shd w:val="clear" w:color="auto" w:fill="FBF5EA"/>
          </w:tcPr>
          <w:p w14:paraId="65A94835" w14:textId="77777777" w:rsidR="00D51639" w:rsidRPr="00EA2AD9" w:rsidRDefault="00D51639" w:rsidP="00F8230C">
            <w:pPr>
              <w:rPr>
                <w:b/>
              </w:rPr>
            </w:pPr>
            <w:r>
              <w:rPr>
                <w:b/>
              </w:rPr>
              <w:lastRenderedPageBreak/>
              <w:t>Summary</w:t>
            </w:r>
          </w:p>
        </w:tc>
      </w:tr>
      <w:tr w:rsidR="00D51639" w:rsidRPr="00357430" w14:paraId="65A94838" w14:textId="77777777" w:rsidTr="00F8230C">
        <w:trPr>
          <w:tblCellSpacing w:w="57" w:type="dxa"/>
          <w:jc w:val="center"/>
        </w:trPr>
        <w:sdt>
          <w:sdtPr>
            <w:id w:val="665053817"/>
            <w:placeholder>
              <w:docPart w:val="84CAFF0827CE418EA0AA06ADBF64BE64"/>
            </w:placeholder>
            <w:showingPlcHdr/>
            <w:text/>
          </w:sdtPr>
          <w:sdtEndPr/>
          <w:sdtContent>
            <w:tc>
              <w:tcPr>
                <w:tcW w:w="10572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A94837" w14:textId="77777777" w:rsidR="00D51639" w:rsidRDefault="00D51639" w:rsidP="00F8230C">
                <w:r>
                  <w:rPr>
                    <w:rStyle w:val="PlaceholderText"/>
                    <w:color w:val="555555"/>
                  </w:rPr>
                  <w:t>Enter summary text here.</w:t>
                </w:r>
              </w:p>
            </w:tc>
          </w:sdtContent>
        </w:sdt>
      </w:tr>
      <w:tr w:rsidR="009178B6" w:rsidRPr="00357430" w14:paraId="79C15523" w14:textId="77777777" w:rsidTr="009178B6">
        <w:trPr>
          <w:tblHeader/>
          <w:tblCellSpacing w:w="57" w:type="dxa"/>
          <w:jc w:val="center"/>
        </w:trPr>
        <w:tc>
          <w:tcPr>
            <w:tcW w:w="10572" w:type="dxa"/>
            <w:shd w:val="clear" w:color="0089B7" w:fill="FBF5EA"/>
            <w:vAlign w:val="center"/>
          </w:tcPr>
          <w:p w14:paraId="453768EE" w14:textId="77777777" w:rsidR="009178B6" w:rsidRPr="00357430" w:rsidRDefault="009178B6" w:rsidP="00540C54">
            <w:r>
              <w:rPr>
                <w:b/>
              </w:rPr>
              <w:lastRenderedPageBreak/>
              <w:t>Topic</w:t>
            </w:r>
          </w:p>
        </w:tc>
      </w:tr>
      <w:tr w:rsidR="009178B6" w:rsidRPr="00357430" w14:paraId="66D61D6D" w14:textId="77777777" w:rsidTr="009178B6">
        <w:trPr>
          <w:tblCellSpacing w:w="57" w:type="dxa"/>
          <w:jc w:val="center"/>
        </w:trPr>
        <w:sdt>
          <w:sdtPr>
            <w:id w:val="-2098631075"/>
            <w:placeholder>
              <w:docPart w:val="A252C98B867C4587AC9EBC14CF354268"/>
            </w:placeholder>
            <w:text/>
          </w:sdtPr>
          <w:sdtEndPr/>
          <w:sdtContent>
            <w:tc>
              <w:tcPr>
                <w:tcW w:w="10572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  <w:shd w:val="clear" w:color="0089B7" w:fill="auto"/>
                <w:vAlign w:val="center"/>
              </w:tcPr>
              <w:p w14:paraId="08EC2863" w14:textId="0E37658A" w:rsidR="009178B6" w:rsidRDefault="009178B6" w:rsidP="009178B6">
                <w:r>
                  <w:t>Named Constants</w:t>
                </w:r>
              </w:p>
            </w:tc>
          </w:sdtContent>
        </w:sdt>
      </w:tr>
    </w:tbl>
    <w:p w14:paraId="3F33D908" w14:textId="77777777" w:rsidR="009178B6" w:rsidRDefault="009178B6" w:rsidP="009178B6">
      <w:pPr>
        <w:pStyle w:val="NoSpacing"/>
        <w:sectPr w:rsidR="009178B6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4319DA1A" w14:textId="77777777" w:rsidR="009178B6" w:rsidRDefault="009178B6" w:rsidP="009178B6">
      <w:pPr>
        <w:pStyle w:val="NoSpacing"/>
        <w:sectPr w:rsidR="009178B6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770" w:type="dxa"/>
        <w:tblCellSpacing w:w="57" w:type="dxa"/>
        <w:tblInd w:w="-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740" w:firstRow="0" w:lastRow="1" w:firstColumn="0" w:lastColumn="1" w:noHBand="1" w:noVBand="1"/>
        <w:tblDescription w:val="Table 14: Main Concepts and Notes. This table provides a place to enter main concepts covered in the lesson and notes on those main concepts. It is meant for short sentences, symbols, and abbreviations."/>
      </w:tblPr>
      <w:tblGrid>
        <w:gridCol w:w="4039"/>
        <w:gridCol w:w="6731"/>
      </w:tblGrid>
      <w:tr w:rsidR="009178B6" w:rsidRPr="00357430" w14:paraId="1210E7A7" w14:textId="77777777" w:rsidTr="00540C54">
        <w:trPr>
          <w:tblHeader/>
          <w:tblCellSpacing w:w="57" w:type="dxa"/>
        </w:trPr>
        <w:tc>
          <w:tcPr>
            <w:tcW w:w="3868" w:type="dxa"/>
            <w:shd w:val="clear" w:color="auto" w:fill="FBF5EA"/>
            <w:vAlign w:val="center"/>
          </w:tcPr>
          <w:p w14:paraId="51D0FB40" w14:textId="77777777" w:rsidR="009178B6" w:rsidRPr="00EA2AD9" w:rsidRDefault="009178B6" w:rsidP="00540C54">
            <w:pPr>
              <w:rPr>
                <w:b/>
              </w:rPr>
            </w:pPr>
            <w:r>
              <w:rPr>
                <w:b/>
              </w:rPr>
              <w:lastRenderedPageBreak/>
              <w:t>Main Concepts</w:t>
            </w:r>
          </w:p>
        </w:tc>
        <w:tc>
          <w:tcPr>
            <w:tcW w:w="6560" w:type="dxa"/>
            <w:shd w:val="clear" w:color="auto" w:fill="FBF5EA"/>
          </w:tcPr>
          <w:p w14:paraId="59439DFD" w14:textId="77777777" w:rsidR="009178B6" w:rsidRPr="00EA2AD9" w:rsidRDefault="009178B6" w:rsidP="00540C5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178B6" w:rsidRPr="00357430" w14:paraId="32BBB425" w14:textId="77777777" w:rsidTr="00540C54">
        <w:trPr>
          <w:trHeight w:val="777"/>
          <w:tblCellSpacing w:w="57" w:type="dxa"/>
        </w:trPr>
        <w:sdt>
          <w:sdtPr>
            <w:id w:val="1070384278"/>
            <w:placeholder>
              <w:docPart w:val="DAC862CD32524A5389D8D9ECE935F2DC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2D93A4FF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350533534"/>
            <w:placeholder>
              <w:docPart w:val="D74DE65309B34591A3B0FDB3FF1EC06B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142D8E60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9178B6" w:rsidRPr="00357430" w14:paraId="0FAC7E73" w14:textId="77777777" w:rsidTr="00540C54">
        <w:trPr>
          <w:trHeight w:val="777"/>
          <w:tblCellSpacing w:w="57" w:type="dxa"/>
        </w:trPr>
        <w:sdt>
          <w:sdtPr>
            <w:id w:val="-2111802425"/>
            <w:placeholder>
              <w:docPart w:val="94E6DD99C91749099CC4C8D832A3320D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FABCEA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251353684"/>
            <w:placeholder>
              <w:docPart w:val="22D53CFD2E8C424487ACCE90595F7A90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5F2E562A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9178B6" w:rsidRPr="00357430" w14:paraId="5F600D19" w14:textId="77777777" w:rsidTr="00540C54">
        <w:trPr>
          <w:trHeight w:val="777"/>
          <w:tblCellSpacing w:w="57" w:type="dxa"/>
        </w:trPr>
        <w:sdt>
          <w:sdtPr>
            <w:id w:val="363249855"/>
            <w:placeholder>
              <w:docPart w:val="DAAF7BADA9024F1E8F0312A4C320BCD5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77BB88C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1145041574"/>
            <w:placeholder>
              <w:docPart w:val="7F2DF4C34C4C4674B1DEC2845A883AC3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1063CA99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9178B6" w:rsidRPr="00357430" w14:paraId="28BFFE11" w14:textId="77777777" w:rsidTr="00540C54">
        <w:trPr>
          <w:trHeight w:val="777"/>
          <w:tblCellSpacing w:w="57" w:type="dxa"/>
        </w:trPr>
        <w:tc>
          <w:tcPr>
            <w:tcW w:w="3868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02E356CC" w14:textId="77777777" w:rsidR="009178B6" w:rsidRDefault="00084F83" w:rsidP="00540C54">
            <w:sdt>
              <w:sdtPr>
                <w:id w:val="-1811090561"/>
                <w:placeholder>
                  <w:docPart w:val="608F49F4B9C2402683D222FF49587357"/>
                </w:placeholder>
                <w:showingPlcHdr/>
                <w:text/>
              </w:sdtPr>
              <w:sdtEndPr/>
              <w:sdtContent>
                <w:r w:rsidR="009178B6">
                  <w:rPr>
                    <w:rStyle w:val="PlaceholderText"/>
                    <w:color w:val="555555"/>
                  </w:rPr>
                  <w:t>Enter main concept here.</w:t>
                </w:r>
              </w:sdtContent>
            </w:sdt>
          </w:p>
        </w:tc>
        <w:tc>
          <w:tcPr>
            <w:tcW w:w="656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668573FF" w14:textId="77777777" w:rsidR="009178B6" w:rsidRDefault="00084F83" w:rsidP="00540C54">
            <w:sdt>
              <w:sdtPr>
                <w:id w:val="-1066109089"/>
                <w:placeholder>
                  <w:docPart w:val="1AE39B88297F46DB840F15ADAE1F1505"/>
                </w:placeholder>
                <w:showingPlcHdr/>
                <w:text/>
              </w:sdtPr>
              <w:sdtEndPr/>
              <w:sdtContent>
                <w:r w:rsidR="009178B6">
                  <w:rPr>
                    <w:rStyle w:val="PlaceholderText"/>
                    <w:color w:val="555555"/>
                  </w:rPr>
                  <w:t>Enter notes on main concept here.</w:t>
                </w:r>
              </w:sdtContent>
            </w:sdt>
          </w:p>
        </w:tc>
      </w:tr>
      <w:tr w:rsidR="009178B6" w:rsidRPr="00357430" w14:paraId="34C815D8" w14:textId="77777777" w:rsidTr="00540C54">
        <w:trPr>
          <w:trHeight w:val="777"/>
          <w:tblCellSpacing w:w="57" w:type="dxa"/>
        </w:trPr>
        <w:sdt>
          <w:sdtPr>
            <w:id w:val="-762680346"/>
            <w:placeholder>
              <w:docPart w:val="290E71374881462784ECB1A4B1317268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882A964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1055007326"/>
            <w:placeholder>
              <w:docPart w:val="DA5DF3995AFD444A96725D5BF59A7330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77A94BA6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</w:tbl>
    <w:p w14:paraId="7AFAC094" w14:textId="77777777" w:rsidR="009178B6" w:rsidRDefault="009178B6" w:rsidP="009178B6">
      <w:pPr>
        <w:pStyle w:val="NoSpacing"/>
        <w:sectPr w:rsidR="009178B6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00BAE80E" w14:textId="77777777" w:rsidR="009178B6" w:rsidRDefault="009178B6" w:rsidP="009178B6">
      <w:pPr>
        <w:pStyle w:val="NoSpacing"/>
        <w:sectPr w:rsidR="009178B6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15: Summary. This table provides a place to type in a summary of the lesson and is meant for short sentences, symbols, or abbreviations."/>
      </w:tblPr>
      <w:tblGrid>
        <w:gridCol w:w="10800"/>
      </w:tblGrid>
      <w:tr w:rsidR="009178B6" w:rsidRPr="00357430" w14:paraId="4696CF3B" w14:textId="77777777" w:rsidTr="00540C54">
        <w:trPr>
          <w:tblHeader/>
          <w:tblCellSpacing w:w="57" w:type="dxa"/>
          <w:jc w:val="center"/>
        </w:trPr>
        <w:tc>
          <w:tcPr>
            <w:tcW w:w="10572" w:type="dxa"/>
            <w:shd w:val="clear" w:color="auto" w:fill="FBF5EA"/>
          </w:tcPr>
          <w:p w14:paraId="1D64FEFC" w14:textId="77777777" w:rsidR="009178B6" w:rsidRPr="00EA2AD9" w:rsidRDefault="009178B6" w:rsidP="00540C54">
            <w:pPr>
              <w:rPr>
                <w:b/>
              </w:rPr>
            </w:pPr>
            <w:r>
              <w:rPr>
                <w:b/>
              </w:rPr>
              <w:lastRenderedPageBreak/>
              <w:t>Summary</w:t>
            </w:r>
          </w:p>
        </w:tc>
      </w:tr>
      <w:tr w:rsidR="009178B6" w:rsidRPr="00357430" w14:paraId="5FC62433" w14:textId="77777777" w:rsidTr="00540C54">
        <w:trPr>
          <w:tblCellSpacing w:w="57" w:type="dxa"/>
          <w:jc w:val="center"/>
        </w:trPr>
        <w:sdt>
          <w:sdtPr>
            <w:id w:val="207224145"/>
            <w:placeholder>
              <w:docPart w:val="0CC828EC37334DFD93CD5AB5CB51F135"/>
            </w:placeholder>
            <w:showingPlcHdr/>
            <w:text/>
          </w:sdtPr>
          <w:sdtEndPr/>
          <w:sdtContent>
            <w:tc>
              <w:tcPr>
                <w:tcW w:w="10572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2298ECEE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summary text here.</w:t>
                </w:r>
              </w:p>
            </w:tc>
          </w:sdtContent>
        </w:sdt>
      </w:tr>
      <w:tr w:rsidR="009178B6" w:rsidRPr="00357430" w14:paraId="5C9E7143" w14:textId="77777777" w:rsidTr="009178B6">
        <w:trPr>
          <w:tblHeader/>
          <w:tblCellSpacing w:w="57" w:type="dxa"/>
          <w:jc w:val="center"/>
        </w:trPr>
        <w:tc>
          <w:tcPr>
            <w:tcW w:w="10572" w:type="dxa"/>
            <w:shd w:val="clear" w:color="0089B7" w:fill="FBF5EA"/>
            <w:vAlign w:val="center"/>
          </w:tcPr>
          <w:p w14:paraId="420533BB" w14:textId="77777777" w:rsidR="009178B6" w:rsidRPr="00357430" w:rsidRDefault="009178B6" w:rsidP="00540C54">
            <w:r>
              <w:rPr>
                <w:b/>
              </w:rPr>
              <w:t>Topic</w:t>
            </w:r>
          </w:p>
        </w:tc>
      </w:tr>
      <w:tr w:rsidR="009178B6" w:rsidRPr="00357430" w14:paraId="5A4F5507" w14:textId="77777777" w:rsidTr="009178B6">
        <w:trPr>
          <w:tblCellSpacing w:w="57" w:type="dxa"/>
          <w:jc w:val="center"/>
        </w:trPr>
        <w:sdt>
          <w:sdtPr>
            <w:id w:val="-58874463"/>
            <w:placeholder>
              <w:docPart w:val="4B36999C266041368D166514E95C17EC"/>
            </w:placeholder>
            <w:text/>
          </w:sdtPr>
          <w:sdtEndPr/>
          <w:sdtContent>
            <w:tc>
              <w:tcPr>
                <w:tcW w:w="10572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  <w:shd w:val="clear" w:color="0089B7" w:fill="auto"/>
                <w:vAlign w:val="center"/>
              </w:tcPr>
              <w:p w14:paraId="456BF97F" w14:textId="42A70F6E" w:rsidR="009178B6" w:rsidRDefault="009178B6" w:rsidP="009178B6">
                <w:r>
                  <w:t>Naming Conventions</w:t>
                </w:r>
              </w:p>
            </w:tc>
          </w:sdtContent>
        </w:sdt>
      </w:tr>
    </w:tbl>
    <w:p w14:paraId="307DC9DB" w14:textId="77777777" w:rsidR="009178B6" w:rsidRDefault="009178B6" w:rsidP="009178B6">
      <w:pPr>
        <w:pStyle w:val="NoSpacing"/>
        <w:sectPr w:rsidR="009178B6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64B5A801" w14:textId="77777777" w:rsidR="009178B6" w:rsidRDefault="009178B6" w:rsidP="009178B6">
      <w:pPr>
        <w:pStyle w:val="NoSpacing"/>
        <w:sectPr w:rsidR="009178B6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770" w:type="dxa"/>
        <w:tblCellSpacing w:w="57" w:type="dxa"/>
        <w:tblInd w:w="-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740" w:firstRow="0" w:lastRow="1" w:firstColumn="0" w:lastColumn="1" w:noHBand="1" w:noVBand="1"/>
        <w:tblDescription w:val="Table 14: Main Concepts and Notes. This table provides a place to enter main concepts covered in the lesson and notes on those main concepts. It is meant for short sentences, symbols, and abbreviations."/>
      </w:tblPr>
      <w:tblGrid>
        <w:gridCol w:w="4039"/>
        <w:gridCol w:w="6731"/>
      </w:tblGrid>
      <w:tr w:rsidR="009178B6" w:rsidRPr="00357430" w14:paraId="7A3846E1" w14:textId="77777777" w:rsidTr="00540C54">
        <w:trPr>
          <w:tblHeader/>
          <w:tblCellSpacing w:w="57" w:type="dxa"/>
        </w:trPr>
        <w:tc>
          <w:tcPr>
            <w:tcW w:w="3868" w:type="dxa"/>
            <w:shd w:val="clear" w:color="auto" w:fill="FBF5EA"/>
            <w:vAlign w:val="center"/>
          </w:tcPr>
          <w:p w14:paraId="27FB1936" w14:textId="77777777" w:rsidR="009178B6" w:rsidRPr="00EA2AD9" w:rsidRDefault="009178B6" w:rsidP="00540C54">
            <w:pPr>
              <w:rPr>
                <w:b/>
              </w:rPr>
            </w:pPr>
            <w:r>
              <w:rPr>
                <w:b/>
              </w:rPr>
              <w:lastRenderedPageBreak/>
              <w:t>Main Concepts</w:t>
            </w:r>
          </w:p>
        </w:tc>
        <w:tc>
          <w:tcPr>
            <w:tcW w:w="6560" w:type="dxa"/>
            <w:shd w:val="clear" w:color="auto" w:fill="FBF5EA"/>
          </w:tcPr>
          <w:p w14:paraId="67030734" w14:textId="77777777" w:rsidR="009178B6" w:rsidRPr="00EA2AD9" w:rsidRDefault="009178B6" w:rsidP="00540C5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178B6" w:rsidRPr="00357430" w14:paraId="34D0F0C7" w14:textId="77777777" w:rsidTr="00540C54">
        <w:trPr>
          <w:trHeight w:val="777"/>
          <w:tblCellSpacing w:w="57" w:type="dxa"/>
        </w:trPr>
        <w:sdt>
          <w:sdtPr>
            <w:id w:val="1936790450"/>
            <w:placeholder>
              <w:docPart w:val="433F27DFE3A748B1A2A75485F653B7F1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5C0422A4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637568236"/>
            <w:placeholder>
              <w:docPart w:val="0674E5F211CD4FFBAB2AA911A88E3772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25B1E5FD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9178B6" w:rsidRPr="00357430" w14:paraId="28EB689B" w14:textId="77777777" w:rsidTr="00540C54">
        <w:trPr>
          <w:trHeight w:val="777"/>
          <w:tblCellSpacing w:w="57" w:type="dxa"/>
        </w:trPr>
        <w:sdt>
          <w:sdtPr>
            <w:id w:val="-54707485"/>
            <w:placeholder>
              <w:docPart w:val="73E13FF5F72241AEBAE8E6C540A5FEB1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4EB1E247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1944643433"/>
            <w:placeholder>
              <w:docPart w:val="9B348A4EC18A41119987053784792AE4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19428B6C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9178B6" w:rsidRPr="00357430" w14:paraId="478B26CF" w14:textId="77777777" w:rsidTr="00540C54">
        <w:trPr>
          <w:trHeight w:val="777"/>
          <w:tblCellSpacing w:w="57" w:type="dxa"/>
        </w:trPr>
        <w:sdt>
          <w:sdtPr>
            <w:id w:val="392548938"/>
            <w:placeholder>
              <w:docPart w:val="141FB2FBAA414F188A4C0EB5CC7E9060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A18C8E4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675649291"/>
            <w:placeholder>
              <w:docPart w:val="B679943FA91341E6BE5C87CD3B39AED7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53DFB0B6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9178B6" w:rsidRPr="00357430" w14:paraId="7136813A" w14:textId="77777777" w:rsidTr="00540C54">
        <w:trPr>
          <w:trHeight w:val="777"/>
          <w:tblCellSpacing w:w="57" w:type="dxa"/>
        </w:trPr>
        <w:tc>
          <w:tcPr>
            <w:tcW w:w="3868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405CB43B" w14:textId="77777777" w:rsidR="009178B6" w:rsidRDefault="00084F83" w:rsidP="00540C54">
            <w:sdt>
              <w:sdtPr>
                <w:id w:val="-421876353"/>
                <w:placeholder>
                  <w:docPart w:val="3B30820339494CAFBB33559E036C02C7"/>
                </w:placeholder>
                <w:showingPlcHdr/>
                <w:text/>
              </w:sdtPr>
              <w:sdtEndPr/>
              <w:sdtContent>
                <w:r w:rsidR="009178B6">
                  <w:rPr>
                    <w:rStyle w:val="PlaceholderText"/>
                    <w:color w:val="555555"/>
                  </w:rPr>
                  <w:t>Enter main concept here.</w:t>
                </w:r>
              </w:sdtContent>
            </w:sdt>
          </w:p>
        </w:tc>
        <w:tc>
          <w:tcPr>
            <w:tcW w:w="656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3F7B1DE4" w14:textId="77777777" w:rsidR="009178B6" w:rsidRDefault="00084F83" w:rsidP="00540C54">
            <w:sdt>
              <w:sdtPr>
                <w:id w:val="1275986249"/>
                <w:placeholder>
                  <w:docPart w:val="A87DCC9FF2B5478CBB00C3A250374738"/>
                </w:placeholder>
                <w:showingPlcHdr/>
                <w:text/>
              </w:sdtPr>
              <w:sdtEndPr/>
              <w:sdtContent>
                <w:r w:rsidR="009178B6">
                  <w:rPr>
                    <w:rStyle w:val="PlaceholderText"/>
                    <w:color w:val="555555"/>
                  </w:rPr>
                  <w:t>Enter notes on main concept here.</w:t>
                </w:r>
              </w:sdtContent>
            </w:sdt>
          </w:p>
        </w:tc>
      </w:tr>
      <w:tr w:rsidR="009178B6" w:rsidRPr="00357430" w14:paraId="4F609648" w14:textId="77777777" w:rsidTr="00540C54">
        <w:trPr>
          <w:trHeight w:val="777"/>
          <w:tblCellSpacing w:w="57" w:type="dxa"/>
        </w:trPr>
        <w:sdt>
          <w:sdtPr>
            <w:id w:val="-2055299084"/>
            <w:placeholder>
              <w:docPart w:val="4383F0ED24E44A49BAAB692B3E8C0583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53088043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1021323573"/>
            <w:placeholder>
              <w:docPart w:val="32C53D99829B4E9689AFAB0263A6DFAD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082D5D4A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</w:tbl>
    <w:p w14:paraId="47721D0D" w14:textId="77777777" w:rsidR="009178B6" w:rsidRDefault="009178B6" w:rsidP="009178B6">
      <w:pPr>
        <w:pStyle w:val="NoSpacing"/>
        <w:sectPr w:rsidR="009178B6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7FD14DD7" w14:textId="77777777" w:rsidR="009178B6" w:rsidRDefault="009178B6" w:rsidP="009178B6">
      <w:pPr>
        <w:pStyle w:val="NoSpacing"/>
        <w:sectPr w:rsidR="009178B6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15: Summary. This table provides a place to type in a summary of the lesson and is meant for short sentences, symbols, or abbreviations."/>
      </w:tblPr>
      <w:tblGrid>
        <w:gridCol w:w="10800"/>
      </w:tblGrid>
      <w:tr w:rsidR="009178B6" w:rsidRPr="00357430" w14:paraId="05777047" w14:textId="77777777" w:rsidTr="00540C54">
        <w:trPr>
          <w:tblHeader/>
          <w:tblCellSpacing w:w="57" w:type="dxa"/>
          <w:jc w:val="center"/>
        </w:trPr>
        <w:tc>
          <w:tcPr>
            <w:tcW w:w="10572" w:type="dxa"/>
            <w:shd w:val="clear" w:color="auto" w:fill="FBF5EA"/>
          </w:tcPr>
          <w:p w14:paraId="1BA4344F" w14:textId="77777777" w:rsidR="009178B6" w:rsidRPr="00EA2AD9" w:rsidRDefault="009178B6" w:rsidP="00540C54">
            <w:pPr>
              <w:rPr>
                <w:b/>
              </w:rPr>
            </w:pPr>
            <w:r>
              <w:rPr>
                <w:b/>
              </w:rPr>
              <w:lastRenderedPageBreak/>
              <w:t>Summary</w:t>
            </w:r>
          </w:p>
        </w:tc>
      </w:tr>
      <w:tr w:rsidR="009178B6" w:rsidRPr="00357430" w14:paraId="7137DC24" w14:textId="77777777" w:rsidTr="00540C54">
        <w:trPr>
          <w:tblCellSpacing w:w="57" w:type="dxa"/>
          <w:jc w:val="center"/>
        </w:trPr>
        <w:sdt>
          <w:sdtPr>
            <w:id w:val="-1920162579"/>
            <w:placeholder>
              <w:docPart w:val="DDE037596B4946B9BC7ADAF53E310F11"/>
            </w:placeholder>
            <w:showingPlcHdr/>
            <w:text/>
          </w:sdtPr>
          <w:sdtEndPr/>
          <w:sdtContent>
            <w:tc>
              <w:tcPr>
                <w:tcW w:w="10572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521B0266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summary text here.</w:t>
                </w:r>
              </w:p>
            </w:tc>
          </w:sdtContent>
        </w:sdt>
      </w:tr>
      <w:tr w:rsidR="009178B6" w:rsidRPr="00357430" w14:paraId="2BDB733B" w14:textId="77777777" w:rsidTr="009178B6">
        <w:trPr>
          <w:tblHeader/>
          <w:tblCellSpacing w:w="57" w:type="dxa"/>
          <w:jc w:val="center"/>
        </w:trPr>
        <w:tc>
          <w:tcPr>
            <w:tcW w:w="10572" w:type="dxa"/>
            <w:shd w:val="clear" w:color="0089B7" w:fill="FBF5EA"/>
            <w:vAlign w:val="center"/>
          </w:tcPr>
          <w:p w14:paraId="36CB2F1E" w14:textId="77777777" w:rsidR="009178B6" w:rsidRPr="00357430" w:rsidRDefault="009178B6" w:rsidP="00540C54">
            <w:r>
              <w:rPr>
                <w:b/>
              </w:rPr>
              <w:lastRenderedPageBreak/>
              <w:t>Topic</w:t>
            </w:r>
          </w:p>
        </w:tc>
      </w:tr>
      <w:tr w:rsidR="009178B6" w:rsidRPr="00357430" w14:paraId="6A2B0A55" w14:textId="77777777" w:rsidTr="009178B6">
        <w:trPr>
          <w:tblCellSpacing w:w="57" w:type="dxa"/>
          <w:jc w:val="center"/>
        </w:trPr>
        <w:sdt>
          <w:sdtPr>
            <w:id w:val="1007639377"/>
            <w:placeholder>
              <w:docPart w:val="D709285F62584D73981BE46FACD600ED"/>
            </w:placeholder>
            <w:text/>
          </w:sdtPr>
          <w:sdtEndPr/>
          <w:sdtContent>
            <w:tc>
              <w:tcPr>
                <w:tcW w:w="10572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  <w:shd w:val="clear" w:color="0089B7" w:fill="auto"/>
                <w:vAlign w:val="center"/>
              </w:tcPr>
              <w:p w14:paraId="1CE07667" w14:textId="6541A7DB" w:rsidR="009178B6" w:rsidRDefault="009178B6" w:rsidP="009178B6">
                <w:r>
                  <w:t>Numeric Data Types and Operators</w:t>
                </w:r>
              </w:p>
            </w:tc>
          </w:sdtContent>
        </w:sdt>
      </w:tr>
    </w:tbl>
    <w:p w14:paraId="10385292" w14:textId="77777777" w:rsidR="009178B6" w:rsidRDefault="009178B6" w:rsidP="009178B6">
      <w:pPr>
        <w:pStyle w:val="NoSpacing"/>
        <w:sectPr w:rsidR="009178B6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5BC46FE6" w14:textId="77777777" w:rsidR="009178B6" w:rsidRDefault="009178B6" w:rsidP="009178B6">
      <w:pPr>
        <w:pStyle w:val="NoSpacing"/>
        <w:sectPr w:rsidR="009178B6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770" w:type="dxa"/>
        <w:tblCellSpacing w:w="57" w:type="dxa"/>
        <w:tblInd w:w="-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740" w:firstRow="0" w:lastRow="1" w:firstColumn="0" w:lastColumn="1" w:noHBand="1" w:noVBand="1"/>
        <w:tblDescription w:val="Table 14: Main Concepts and Notes. This table provides a place to enter main concepts covered in the lesson and notes on those main concepts. It is meant for short sentences, symbols, and abbreviations."/>
      </w:tblPr>
      <w:tblGrid>
        <w:gridCol w:w="4039"/>
        <w:gridCol w:w="6731"/>
      </w:tblGrid>
      <w:tr w:rsidR="009178B6" w:rsidRPr="00357430" w14:paraId="1ECEE339" w14:textId="77777777" w:rsidTr="00540C54">
        <w:trPr>
          <w:tblHeader/>
          <w:tblCellSpacing w:w="57" w:type="dxa"/>
        </w:trPr>
        <w:tc>
          <w:tcPr>
            <w:tcW w:w="3868" w:type="dxa"/>
            <w:shd w:val="clear" w:color="auto" w:fill="FBF5EA"/>
            <w:vAlign w:val="center"/>
          </w:tcPr>
          <w:p w14:paraId="1A05A1A0" w14:textId="77777777" w:rsidR="009178B6" w:rsidRPr="00EA2AD9" w:rsidRDefault="009178B6" w:rsidP="00540C54">
            <w:pPr>
              <w:rPr>
                <w:b/>
              </w:rPr>
            </w:pPr>
            <w:r>
              <w:rPr>
                <w:b/>
              </w:rPr>
              <w:lastRenderedPageBreak/>
              <w:t>Main Concepts</w:t>
            </w:r>
          </w:p>
        </w:tc>
        <w:tc>
          <w:tcPr>
            <w:tcW w:w="6560" w:type="dxa"/>
            <w:shd w:val="clear" w:color="auto" w:fill="FBF5EA"/>
          </w:tcPr>
          <w:p w14:paraId="65162D25" w14:textId="77777777" w:rsidR="009178B6" w:rsidRPr="00EA2AD9" w:rsidRDefault="009178B6" w:rsidP="00540C5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178B6" w:rsidRPr="00357430" w14:paraId="042DA6FA" w14:textId="77777777" w:rsidTr="00540C54">
        <w:trPr>
          <w:trHeight w:val="777"/>
          <w:tblCellSpacing w:w="57" w:type="dxa"/>
        </w:trPr>
        <w:sdt>
          <w:sdtPr>
            <w:id w:val="-1759984316"/>
            <w:placeholder>
              <w:docPart w:val="9E77CA00C63D46949327C66CFC20ADBD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01EFC213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442196310"/>
            <w:placeholder>
              <w:docPart w:val="7B93B118C14D444EBCE466779CAB8937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5F50780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9178B6" w:rsidRPr="00357430" w14:paraId="296D25DC" w14:textId="77777777" w:rsidTr="00540C54">
        <w:trPr>
          <w:trHeight w:val="777"/>
          <w:tblCellSpacing w:w="57" w:type="dxa"/>
        </w:trPr>
        <w:sdt>
          <w:sdtPr>
            <w:id w:val="-133876173"/>
            <w:placeholder>
              <w:docPart w:val="C03F5F716B0C4FD99F0D5BCB76B8E2CF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66B7765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1583133420"/>
            <w:placeholder>
              <w:docPart w:val="F056CA5333A84AE5818EF6DD247CDA1A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43D04ED5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9178B6" w:rsidRPr="00357430" w14:paraId="460F007D" w14:textId="77777777" w:rsidTr="00540C54">
        <w:trPr>
          <w:trHeight w:val="777"/>
          <w:tblCellSpacing w:w="57" w:type="dxa"/>
        </w:trPr>
        <w:sdt>
          <w:sdtPr>
            <w:id w:val="1558515257"/>
            <w:placeholder>
              <w:docPart w:val="B8BB3281F7DD4DC6B560382FFE8E1F08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5B5232A6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250973190"/>
            <w:placeholder>
              <w:docPart w:val="CD6DA0E040FF4F9ABD4EFEBFD9AD442A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7B6E0050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9178B6" w:rsidRPr="00357430" w14:paraId="6732C6A5" w14:textId="77777777" w:rsidTr="00540C54">
        <w:trPr>
          <w:trHeight w:val="777"/>
          <w:tblCellSpacing w:w="57" w:type="dxa"/>
        </w:trPr>
        <w:tc>
          <w:tcPr>
            <w:tcW w:w="3868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489285D0" w14:textId="77777777" w:rsidR="009178B6" w:rsidRDefault="00084F83" w:rsidP="00540C54">
            <w:sdt>
              <w:sdtPr>
                <w:id w:val="-1415928472"/>
                <w:placeholder>
                  <w:docPart w:val="6E437BDE71854CE08497EC5FE922491A"/>
                </w:placeholder>
                <w:showingPlcHdr/>
                <w:text/>
              </w:sdtPr>
              <w:sdtEndPr/>
              <w:sdtContent>
                <w:r w:rsidR="009178B6">
                  <w:rPr>
                    <w:rStyle w:val="PlaceholderText"/>
                    <w:color w:val="555555"/>
                  </w:rPr>
                  <w:t>Enter main concept here.</w:t>
                </w:r>
              </w:sdtContent>
            </w:sdt>
          </w:p>
        </w:tc>
        <w:tc>
          <w:tcPr>
            <w:tcW w:w="656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38246490" w14:textId="77777777" w:rsidR="009178B6" w:rsidRDefault="00084F83" w:rsidP="00540C54">
            <w:sdt>
              <w:sdtPr>
                <w:id w:val="-371305374"/>
                <w:placeholder>
                  <w:docPart w:val="AF6C4A0D224D4CF691C9EEEAAF4AE84B"/>
                </w:placeholder>
                <w:showingPlcHdr/>
                <w:text/>
              </w:sdtPr>
              <w:sdtEndPr/>
              <w:sdtContent>
                <w:r w:rsidR="009178B6">
                  <w:rPr>
                    <w:rStyle w:val="PlaceholderText"/>
                    <w:color w:val="555555"/>
                  </w:rPr>
                  <w:t>Enter notes on main concept here.</w:t>
                </w:r>
              </w:sdtContent>
            </w:sdt>
          </w:p>
        </w:tc>
      </w:tr>
      <w:tr w:rsidR="009178B6" w:rsidRPr="00357430" w14:paraId="21E14A88" w14:textId="77777777" w:rsidTr="00540C54">
        <w:trPr>
          <w:trHeight w:val="777"/>
          <w:tblCellSpacing w:w="57" w:type="dxa"/>
        </w:trPr>
        <w:sdt>
          <w:sdtPr>
            <w:id w:val="-2009514602"/>
            <w:placeholder>
              <w:docPart w:val="46A0B40DB736435BA4A588BB39CA9137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21FB9C15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56828948"/>
            <w:placeholder>
              <w:docPart w:val="2CD1F8027AE944BF8EC8423A3F9A5A1C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4C9F99EF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</w:tbl>
    <w:p w14:paraId="5AF4FBAD" w14:textId="77777777" w:rsidR="009178B6" w:rsidRDefault="009178B6" w:rsidP="009178B6">
      <w:pPr>
        <w:pStyle w:val="NoSpacing"/>
        <w:sectPr w:rsidR="009178B6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03680580" w14:textId="77777777" w:rsidR="009178B6" w:rsidRDefault="009178B6" w:rsidP="009178B6">
      <w:pPr>
        <w:pStyle w:val="NoSpacing"/>
        <w:sectPr w:rsidR="009178B6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15: Summary. This table provides a place to type in a summary of the lesson and is meant for short sentences, symbols, or abbreviations."/>
      </w:tblPr>
      <w:tblGrid>
        <w:gridCol w:w="10800"/>
      </w:tblGrid>
      <w:tr w:rsidR="009178B6" w:rsidRPr="00357430" w14:paraId="6530AAFD" w14:textId="77777777" w:rsidTr="00540C54">
        <w:trPr>
          <w:tblHeader/>
          <w:tblCellSpacing w:w="57" w:type="dxa"/>
          <w:jc w:val="center"/>
        </w:trPr>
        <w:tc>
          <w:tcPr>
            <w:tcW w:w="10572" w:type="dxa"/>
            <w:shd w:val="clear" w:color="auto" w:fill="FBF5EA"/>
          </w:tcPr>
          <w:p w14:paraId="48A7B752" w14:textId="77777777" w:rsidR="009178B6" w:rsidRPr="00EA2AD9" w:rsidRDefault="009178B6" w:rsidP="00540C54">
            <w:pPr>
              <w:rPr>
                <w:b/>
              </w:rPr>
            </w:pPr>
            <w:r>
              <w:rPr>
                <w:b/>
              </w:rPr>
              <w:lastRenderedPageBreak/>
              <w:t>Summary</w:t>
            </w:r>
          </w:p>
        </w:tc>
      </w:tr>
      <w:tr w:rsidR="009178B6" w:rsidRPr="00357430" w14:paraId="409F363E" w14:textId="77777777" w:rsidTr="00540C54">
        <w:trPr>
          <w:tblCellSpacing w:w="57" w:type="dxa"/>
          <w:jc w:val="center"/>
        </w:trPr>
        <w:sdt>
          <w:sdtPr>
            <w:id w:val="1395856597"/>
            <w:placeholder>
              <w:docPart w:val="A5E47421DC50452F85B6F9DF29A91F0F"/>
            </w:placeholder>
            <w:showingPlcHdr/>
            <w:text/>
          </w:sdtPr>
          <w:sdtEndPr/>
          <w:sdtContent>
            <w:tc>
              <w:tcPr>
                <w:tcW w:w="10572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171CA2D3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summary text here.</w:t>
                </w:r>
              </w:p>
            </w:tc>
          </w:sdtContent>
        </w:sdt>
      </w:tr>
      <w:tr w:rsidR="009178B6" w:rsidRPr="00357430" w14:paraId="2BF89EFC" w14:textId="77777777" w:rsidTr="009178B6">
        <w:trPr>
          <w:tblHeader/>
          <w:tblCellSpacing w:w="57" w:type="dxa"/>
          <w:jc w:val="center"/>
        </w:trPr>
        <w:tc>
          <w:tcPr>
            <w:tcW w:w="10572" w:type="dxa"/>
            <w:shd w:val="clear" w:color="0089B7" w:fill="FBF5EA"/>
            <w:vAlign w:val="center"/>
          </w:tcPr>
          <w:p w14:paraId="7E15F8D9" w14:textId="77777777" w:rsidR="009178B6" w:rsidRPr="00357430" w:rsidRDefault="009178B6" w:rsidP="00540C54">
            <w:r>
              <w:rPr>
                <w:b/>
              </w:rPr>
              <w:t>Topic</w:t>
            </w:r>
          </w:p>
        </w:tc>
      </w:tr>
      <w:tr w:rsidR="009178B6" w:rsidRPr="00357430" w14:paraId="71D81EF7" w14:textId="77777777" w:rsidTr="009178B6">
        <w:trPr>
          <w:tblCellSpacing w:w="57" w:type="dxa"/>
          <w:jc w:val="center"/>
        </w:trPr>
        <w:sdt>
          <w:sdtPr>
            <w:id w:val="1168288704"/>
            <w:placeholder>
              <w:docPart w:val="3DF736DA7A90488EAE9BA4967C7D1DB9"/>
            </w:placeholder>
            <w:text/>
          </w:sdtPr>
          <w:sdtEndPr/>
          <w:sdtContent>
            <w:tc>
              <w:tcPr>
                <w:tcW w:w="10572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  <w:shd w:val="clear" w:color="0089B7" w:fill="auto"/>
                <w:vAlign w:val="center"/>
              </w:tcPr>
              <w:p w14:paraId="7BF7F0A7" w14:textId="1C46B64F" w:rsidR="009178B6" w:rsidRDefault="009178B6" w:rsidP="009178B6">
                <w:r>
                  <w:t>Numeric Literals</w:t>
                </w:r>
              </w:p>
            </w:tc>
          </w:sdtContent>
        </w:sdt>
      </w:tr>
    </w:tbl>
    <w:p w14:paraId="0B28E3F1" w14:textId="77777777" w:rsidR="009178B6" w:rsidRDefault="009178B6" w:rsidP="009178B6">
      <w:pPr>
        <w:pStyle w:val="NoSpacing"/>
        <w:sectPr w:rsidR="009178B6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3ABD51EB" w14:textId="77777777" w:rsidR="009178B6" w:rsidRDefault="009178B6" w:rsidP="009178B6">
      <w:pPr>
        <w:pStyle w:val="NoSpacing"/>
        <w:sectPr w:rsidR="009178B6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770" w:type="dxa"/>
        <w:tblCellSpacing w:w="57" w:type="dxa"/>
        <w:tblInd w:w="-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740" w:firstRow="0" w:lastRow="1" w:firstColumn="0" w:lastColumn="1" w:noHBand="1" w:noVBand="1"/>
        <w:tblDescription w:val="Table 14: Main Concepts and Notes. This table provides a place to enter main concepts covered in the lesson and notes on those main concepts. It is meant for short sentences, symbols, and abbreviations."/>
      </w:tblPr>
      <w:tblGrid>
        <w:gridCol w:w="4039"/>
        <w:gridCol w:w="6731"/>
      </w:tblGrid>
      <w:tr w:rsidR="009178B6" w:rsidRPr="00357430" w14:paraId="41437681" w14:textId="77777777" w:rsidTr="00540C54">
        <w:trPr>
          <w:tblHeader/>
          <w:tblCellSpacing w:w="57" w:type="dxa"/>
        </w:trPr>
        <w:tc>
          <w:tcPr>
            <w:tcW w:w="3868" w:type="dxa"/>
            <w:shd w:val="clear" w:color="auto" w:fill="FBF5EA"/>
            <w:vAlign w:val="center"/>
          </w:tcPr>
          <w:p w14:paraId="0BFC7526" w14:textId="77777777" w:rsidR="009178B6" w:rsidRPr="00EA2AD9" w:rsidRDefault="009178B6" w:rsidP="00540C54">
            <w:pPr>
              <w:rPr>
                <w:b/>
              </w:rPr>
            </w:pPr>
            <w:r>
              <w:rPr>
                <w:b/>
              </w:rPr>
              <w:lastRenderedPageBreak/>
              <w:t>Main Concepts</w:t>
            </w:r>
          </w:p>
        </w:tc>
        <w:tc>
          <w:tcPr>
            <w:tcW w:w="6560" w:type="dxa"/>
            <w:shd w:val="clear" w:color="auto" w:fill="FBF5EA"/>
          </w:tcPr>
          <w:p w14:paraId="6F26DEEF" w14:textId="77777777" w:rsidR="009178B6" w:rsidRPr="00EA2AD9" w:rsidRDefault="009178B6" w:rsidP="00540C5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178B6" w:rsidRPr="00357430" w14:paraId="292AD552" w14:textId="77777777" w:rsidTr="00540C54">
        <w:trPr>
          <w:trHeight w:val="777"/>
          <w:tblCellSpacing w:w="57" w:type="dxa"/>
        </w:trPr>
        <w:sdt>
          <w:sdtPr>
            <w:id w:val="1105303399"/>
            <w:placeholder>
              <w:docPart w:val="401EED4AD712460A97CF7D43E4AB3DB3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5425FA1F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1339993374"/>
            <w:placeholder>
              <w:docPart w:val="1AFABF5024264CB5B52CADB25BAC0204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4FF94722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9178B6" w:rsidRPr="00357430" w14:paraId="693116EC" w14:textId="77777777" w:rsidTr="00540C54">
        <w:trPr>
          <w:trHeight w:val="777"/>
          <w:tblCellSpacing w:w="57" w:type="dxa"/>
        </w:trPr>
        <w:sdt>
          <w:sdtPr>
            <w:id w:val="-148981543"/>
            <w:placeholder>
              <w:docPart w:val="9049B9AD67A14519B4813CF6CB46BE60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B4668D4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832363567"/>
            <w:placeholder>
              <w:docPart w:val="59CA185FCBC049768F0AF847A03FEA11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07307625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9178B6" w:rsidRPr="00357430" w14:paraId="149253F9" w14:textId="77777777" w:rsidTr="00540C54">
        <w:trPr>
          <w:trHeight w:val="777"/>
          <w:tblCellSpacing w:w="57" w:type="dxa"/>
        </w:trPr>
        <w:sdt>
          <w:sdtPr>
            <w:id w:val="1777443463"/>
            <w:placeholder>
              <w:docPart w:val="65AA06D8613A404AB388125D0D30D650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1B493F64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2032174586"/>
            <w:placeholder>
              <w:docPart w:val="CFAB363986E840C78CF3A93CF41B8D8F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411A921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  <w:tr w:rsidR="009178B6" w:rsidRPr="00357430" w14:paraId="2CB8BED7" w14:textId="77777777" w:rsidTr="00540C54">
        <w:trPr>
          <w:trHeight w:val="777"/>
          <w:tblCellSpacing w:w="57" w:type="dxa"/>
        </w:trPr>
        <w:tc>
          <w:tcPr>
            <w:tcW w:w="3868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4CAC2A08" w14:textId="77777777" w:rsidR="009178B6" w:rsidRDefault="00084F83" w:rsidP="00540C54">
            <w:sdt>
              <w:sdtPr>
                <w:id w:val="-1590992088"/>
                <w:placeholder>
                  <w:docPart w:val="CA3B8AB122BE43AA93D98B76C6717866"/>
                </w:placeholder>
                <w:showingPlcHdr/>
                <w:text/>
              </w:sdtPr>
              <w:sdtEndPr/>
              <w:sdtContent>
                <w:r w:rsidR="009178B6">
                  <w:rPr>
                    <w:rStyle w:val="PlaceholderText"/>
                    <w:color w:val="555555"/>
                  </w:rPr>
                  <w:t>Enter main concept here.</w:t>
                </w:r>
              </w:sdtContent>
            </w:sdt>
          </w:p>
        </w:tc>
        <w:tc>
          <w:tcPr>
            <w:tcW w:w="6560" w:type="dxa"/>
            <w:tcBorders>
              <w:top w:val="single" w:sz="12" w:space="0" w:color="0080AA"/>
              <w:left w:val="single" w:sz="12" w:space="0" w:color="0080AA"/>
              <w:bottom w:val="single" w:sz="12" w:space="0" w:color="0080AA"/>
              <w:right w:val="single" w:sz="12" w:space="0" w:color="0080AA"/>
            </w:tcBorders>
          </w:tcPr>
          <w:p w14:paraId="03D5660D" w14:textId="77777777" w:rsidR="009178B6" w:rsidRDefault="00084F83" w:rsidP="00540C54">
            <w:sdt>
              <w:sdtPr>
                <w:id w:val="1295707850"/>
                <w:placeholder>
                  <w:docPart w:val="5892E83CA8924787AFCB2E132AEEF51F"/>
                </w:placeholder>
                <w:showingPlcHdr/>
                <w:text/>
              </w:sdtPr>
              <w:sdtEndPr/>
              <w:sdtContent>
                <w:r w:rsidR="009178B6">
                  <w:rPr>
                    <w:rStyle w:val="PlaceholderText"/>
                    <w:color w:val="555555"/>
                  </w:rPr>
                  <w:t>Enter notes on main concept here.</w:t>
                </w:r>
              </w:sdtContent>
            </w:sdt>
          </w:p>
        </w:tc>
      </w:tr>
      <w:tr w:rsidR="009178B6" w:rsidRPr="00357430" w14:paraId="40EE1564" w14:textId="77777777" w:rsidTr="00540C54">
        <w:trPr>
          <w:trHeight w:val="777"/>
          <w:tblCellSpacing w:w="57" w:type="dxa"/>
        </w:trPr>
        <w:sdt>
          <w:sdtPr>
            <w:id w:val="727185789"/>
            <w:placeholder>
              <w:docPart w:val="A1A900865B394558A63378B43EEBD073"/>
            </w:placeholder>
            <w:showingPlcHdr/>
            <w:text/>
          </w:sdtPr>
          <w:sdtEndPr/>
          <w:sdtContent>
            <w:tc>
              <w:tcPr>
                <w:tcW w:w="3868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467E07D6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main concept here.</w:t>
                </w:r>
              </w:p>
            </w:tc>
          </w:sdtContent>
        </w:sdt>
        <w:sdt>
          <w:sdtPr>
            <w:id w:val="-1735462617"/>
            <w:placeholder>
              <w:docPart w:val="F95C701256794B2783D8B190F0611A09"/>
            </w:placeholder>
            <w:showingPlcHdr/>
            <w:text/>
          </w:sdtPr>
          <w:sdtEndPr/>
          <w:sdtContent>
            <w:tc>
              <w:tcPr>
                <w:tcW w:w="6560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6BFF6C63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notes on main concept here.</w:t>
                </w:r>
              </w:p>
            </w:tc>
          </w:sdtContent>
        </w:sdt>
      </w:tr>
    </w:tbl>
    <w:p w14:paraId="08B767BC" w14:textId="77777777" w:rsidR="009178B6" w:rsidRDefault="009178B6" w:rsidP="009178B6">
      <w:pPr>
        <w:pStyle w:val="NoSpacing"/>
        <w:sectPr w:rsidR="009178B6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p w14:paraId="7F1358EE" w14:textId="77777777" w:rsidR="009178B6" w:rsidRDefault="009178B6" w:rsidP="009178B6">
      <w:pPr>
        <w:pStyle w:val="NoSpacing"/>
        <w:sectPr w:rsidR="009178B6" w:rsidSect="00972C9E">
          <w:type w:val="continuous"/>
          <w:pgSz w:w="12242" w:h="15842" w:code="1"/>
          <w:pgMar w:top="2160" w:right="1267" w:bottom="2160" w:left="1267" w:header="360" w:footer="576" w:gutter="0"/>
          <w:cols w:space="708"/>
          <w:titlePg/>
          <w:docGrid w:linePitch="360"/>
        </w:sectPr>
      </w:pPr>
    </w:p>
    <w:tbl>
      <w:tblPr>
        <w:tblStyle w:val="TableGrid"/>
        <w:tblW w:w="10800" w:type="dxa"/>
        <w:jc w:val="center"/>
        <w:tblCellSpacing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4" w:type="dxa"/>
          <w:left w:w="115" w:type="dxa"/>
          <w:right w:w="115" w:type="dxa"/>
        </w:tblCellMar>
        <w:tblLook w:val="0640" w:firstRow="0" w:lastRow="1" w:firstColumn="0" w:lastColumn="0" w:noHBand="1" w:noVBand="1"/>
        <w:tblDescription w:val="Table 15: Summary. This table provides a place to type in a summary of the lesson and is meant for short sentences, symbols, or abbreviations."/>
      </w:tblPr>
      <w:tblGrid>
        <w:gridCol w:w="10800"/>
      </w:tblGrid>
      <w:tr w:rsidR="009178B6" w:rsidRPr="00357430" w14:paraId="6BE49DBE" w14:textId="77777777" w:rsidTr="00540C54">
        <w:trPr>
          <w:tblHeader/>
          <w:tblCellSpacing w:w="57" w:type="dxa"/>
          <w:jc w:val="center"/>
        </w:trPr>
        <w:tc>
          <w:tcPr>
            <w:tcW w:w="10572" w:type="dxa"/>
            <w:shd w:val="clear" w:color="auto" w:fill="FBF5EA"/>
          </w:tcPr>
          <w:p w14:paraId="2447A729" w14:textId="77777777" w:rsidR="009178B6" w:rsidRPr="00EA2AD9" w:rsidRDefault="009178B6" w:rsidP="00540C54">
            <w:pPr>
              <w:rPr>
                <w:b/>
              </w:rPr>
            </w:pPr>
            <w:r>
              <w:rPr>
                <w:b/>
              </w:rPr>
              <w:lastRenderedPageBreak/>
              <w:t>Summary</w:t>
            </w:r>
          </w:p>
        </w:tc>
      </w:tr>
      <w:tr w:rsidR="009178B6" w:rsidRPr="00357430" w14:paraId="40EF6EFA" w14:textId="77777777" w:rsidTr="00540C54">
        <w:trPr>
          <w:tblCellSpacing w:w="57" w:type="dxa"/>
          <w:jc w:val="center"/>
        </w:trPr>
        <w:sdt>
          <w:sdtPr>
            <w:id w:val="-998581631"/>
            <w:placeholder>
              <w:docPart w:val="1CA5957A04FC48F5B5BBC9448F9A6076"/>
            </w:placeholder>
            <w:showingPlcHdr/>
            <w:text/>
          </w:sdtPr>
          <w:sdtEndPr/>
          <w:sdtContent>
            <w:tc>
              <w:tcPr>
                <w:tcW w:w="10572" w:type="dxa"/>
                <w:tcBorders>
                  <w:top w:val="single" w:sz="12" w:space="0" w:color="0080AA"/>
                  <w:left w:val="single" w:sz="12" w:space="0" w:color="0080AA"/>
                  <w:bottom w:val="single" w:sz="12" w:space="0" w:color="0080AA"/>
                  <w:right w:val="single" w:sz="12" w:space="0" w:color="0080AA"/>
                </w:tcBorders>
              </w:tcPr>
              <w:p w14:paraId="3C8477A9" w14:textId="77777777" w:rsidR="009178B6" w:rsidRDefault="009178B6" w:rsidP="00540C54">
                <w:r>
                  <w:rPr>
                    <w:rStyle w:val="PlaceholderText"/>
                    <w:color w:val="555555"/>
                  </w:rPr>
                  <w:t>Enter summary text here.</w:t>
                </w:r>
              </w:p>
            </w:tc>
          </w:sdtContent>
        </w:sdt>
      </w:tr>
    </w:tbl>
    <w:p w14:paraId="65A94839" w14:textId="77777777" w:rsidR="00F206FB" w:rsidRPr="003C79E0" w:rsidRDefault="00F206FB" w:rsidP="00D51639">
      <w:pPr>
        <w:pStyle w:val="NoSpacing"/>
      </w:pPr>
    </w:p>
    <w:sectPr w:rsidR="00F206FB" w:rsidRPr="003C79E0" w:rsidSect="00972C9E">
      <w:type w:val="continuous"/>
      <w:pgSz w:w="12242" w:h="15842" w:code="1"/>
      <w:pgMar w:top="2160" w:right="1267" w:bottom="2160" w:left="1267" w:header="36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D9DD31" w14:textId="77777777" w:rsidR="00645857" w:rsidRDefault="00645857" w:rsidP="00D53621">
      <w:r>
        <w:separator/>
      </w:r>
    </w:p>
  </w:endnote>
  <w:endnote w:type="continuationSeparator" w:id="0">
    <w:p w14:paraId="7097A9AF" w14:textId="77777777" w:rsidR="00645857" w:rsidRDefault="00645857" w:rsidP="00D5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3F" w14:textId="77777777" w:rsidR="00134FDF" w:rsidRDefault="00134FDF" w:rsidP="00134FDF">
    <w:pPr>
      <w:pStyle w:val="Footer"/>
      <w:tabs>
        <w:tab w:val="clear" w:pos="8306"/>
      </w:tabs>
      <w:ind w:left="-540" w:right="-360"/>
      <w:rPr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65A94854" wp14:editId="65A94855">
              <wp:extent cx="6858000" cy="0"/>
              <wp:effectExtent l="0" t="0" r="19050" b="19050"/>
              <wp:docPr id="14" name="AutoShape 3" descr="Rule line." title="Rule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364395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alt="Title: Rule Line - Description: Rule line.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" strokecolor="#364395" strokeweight="1.5pt">
              <w10:anchorlock/>
            </v:shape>
          </w:pict>
        </mc:Fallback>
      </mc:AlternateContent>
    </w:r>
  </w:p>
  <w:p w14:paraId="65A94840" w14:textId="77777777" w:rsidR="00F51532" w:rsidRPr="00E65324" w:rsidRDefault="00D334D6" w:rsidP="0056040C">
    <w:pPr>
      <w:pStyle w:val="Footer"/>
      <w:tabs>
        <w:tab w:val="clear" w:pos="4153"/>
        <w:tab w:val="clear" w:pos="8306"/>
        <w:tab w:val="left" w:pos="3600"/>
        <w:tab w:val="left" w:pos="3960"/>
      </w:tabs>
      <w:spacing w:after="90"/>
      <w:ind w:left="-360" w:right="-360"/>
      <w:jc w:val="center"/>
      <w:rPr>
        <w:b/>
        <w:sz w:val="20"/>
        <w:szCs w:val="20"/>
      </w:rPr>
    </w:pPr>
    <w:r>
      <w:rPr>
        <w:rStyle w:val="Strong"/>
        <w:b w:val="0"/>
        <w:sz w:val="16"/>
        <w:szCs w:val="16"/>
      </w:rPr>
      <w:t>Copyright ©</w:t>
    </w:r>
    <w:r w:rsidRPr="00D334D6">
      <w:rPr>
        <w:rStyle w:val="Strong"/>
        <w:b w:val="0"/>
        <w:sz w:val="16"/>
        <w:szCs w:val="16"/>
      </w:rPr>
      <w:t xml:space="preserve"> 2013 by Pearson Education, Inc. or one or more of its direct or indirect affiliates. All rights reserved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42" w14:textId="77777777" w:rsidR="00134FDF" w:rsidRDefault="00134FDF" w:rsidP="00134FDF">
    <w:pPr>
      <w:pStyle w:val="Footer"/>
      <w:tabs>
        <w:tab w:val="clear" w:pos="4153"/>
        <w:tab w:val="clear" w:pos="8306"/>
        <w:tab w:val="center" w:pos="5040"/>
        <w:tab w:val="center" w:pos="9360"/>
      </w:tabs>
      <w:ind w:left="-540" w:right="-360"/>
      <w:rPr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65A94858" wp14:editId="65A94859">
              <wp:extent cx="6858000" cy="0"/>
              <wp:effectExtent l="0" t="0" r="19050" b="19050"/>
              <wp:docPr id="5" name="AutoShape 3" descr="Rule line." title="Rule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364395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alt="Title: Rule Line - Description: Rule line.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" strokecolor="#364395" strokeweight="1.5pt">
              <w10:anchorlock/>
            </v:shape>
          </w:pict>
        </mc:Fallback>
      </mc:AlternateContent>
    </w:r>
  </w:p>
  <w:p w14:paraId="65A94843" w14:textId="77777777" w:rsidR="0056040C" w:rsidRPr="00D334D6" w:rsidRDefault="00D334D6" w:rsidP="0056040C">
    <w:pPr>
      <w:pStyle w:val="Footer"/>
      <w:tabs>
        <w:tab w:val="clear" w:pos="4153"/>
        <w:tab w:val="clear" w:pos="8306"/>
        <w:tab w:val="left" w:pos="3600"/>
        <w:tab w:val="left" w:pos="3960"/>
      </w:tabs>
      <w:spacing w:after="90"/>
      <w:ind w:left="-360" w:right="-360"/>
      <w:jc w:val="center"/>
      <w:rPr>
        <w:b/>
        <w:sz w:val="16"/>
        <w:szCs w:val="16"/>
      </w:rPr>
    </w:pPr>
    <w:r>
      <w:rPr>
        <w:rStyle w:val="Strong"/>
        <w:b w:val="0"/>
        <w:sz w:val="16"/>
        <w:szCs w:val="16"/>
      </w:rPr>
      <w:t>Copyright ©</w:t>
    </w:r>
    <w:r w:rsidR="0056040C" w:rsidRPr="00D334D6">
      <w:rPr>
        <w:rStyle w:val="Strong"/>
        <w:b w:val="0"/>
        <w:sz w:val="16"/>
        <w:szCs w:val="16"/>
      </w:rPr>
      <w:t xml:space="preserve"> 2013 by Pearson Education, Inc. or one or more of its direct or indirect affiliates. All rights reserved.</w:t>
    </w:r>
  </w:p>
  <w:p w14:paraId="65A94844" w14:textId="77777777" w:rsidR="00F51532" w:rsidRPr="00E65324" w:rsidRDefault="00F51532" w:rsidP="0056040C">
    <w:pPr>
      <w:pStyle w:val="Footer"/>
      <w:tabs>
        <w:tab w:val="clear" w:pos="4153"/>
        <w:tab w:val="clear" w:pos="8306"/>
        <w:tab w:val="left" w:pos="3600"/>
        <w:tab w:val="left" w:pos="3960"/>
      </w:tabs>
      <w:spacing w:after="90"/>
      <w:ind w:left="-360" w:right="-360"/>
      <w:jc w:val="center"/>
      <w:rPr>
        <w:b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46" w14:textId="77777777" w:rsidR="00D4251F" w:rsidRDefault="00D4251F" w:rsidP="00134FDF">
    <w:pPr>
      <w:pStyle w:val="Footer"/>
      <w:tabs>
        <w:tab w:val="clear" w:pos="8306"/>
      </w:tabs>
      <w:ind w:left="-540" w:right="-360"/>
      <w:rPr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65A9485C" wp14:editId="65A9485D">
              <wp:extent cx="6858000" cy="0"/>
              <wp:effectExtent l="0" t="0" r="19050" b="19050"/>
              <wp:docPr id="21" name="AutoShape 3" descr="Rule line." title="Rule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364395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alt="Title: Rule Line - Description: Rule line.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" strokecolor="#364395" strokeweight="1.5pt">
              <w10:anchorlock/>
            </v:shape>
          </w:pict>
        </mc:Fallback>
      </mc:AlternateContent>
    </w:r>
  </w:p>
  <w:p w14:paraId="65A94847" w14:textId="77777777" w:rsidR="00D4251F" w:rsidRPr="00E65324" w:rsidRDefault="00D4251F" w:rsidP="0056040C">
    <w:pPr>
      <w:pStyle w:val="Footer"/>
      <w:tabs>
        <w:tab w:val="clear" w:pos="4153"/>
        <w:tab w:val="clear" w:pos="8306"/>
        <w:tab w:val="left" w:pos="3600"/>
        <w:tab w:val="left" w:pos="3960"/>
      </w:tabs>
      <w:spacing w:after="90"/>
      <w:ind w:left="-360" w:right="-360"/>
      <w:jc w:val="center"/>
      <w:rPr>
        <w:b/>
        <w:sz w:val="20"/>
        <w:szCs w:val="20"/>
      </w:rPr>
    </w:pPr>
    <w:r>
      <w:rPr>
        <w:rStyle w:val="Strong"/>
        <w:b w:val="0"/>
        <w:sz w:val="16"/>
        <w:szCs w:val="16"/>
      </w:rPr>
      <w:t>Copyright ©</w:t>
    </w:r>
    <w:r w:rsidRPr="00D334D6">
      <w:rPr>
        <w:rStyle w:val="Strong"/>
        <w:b w:val="0"/>
        <w:sz w:val="16"/>
        <w:szCs w:val="16"/>
      </w:rPr>
      <w:t xml:space="preserve"> 2013 by Pearson Education, Inc. or one or more of its direct or indirect affiliates. All rights reserved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49" w14:textId="77777777" w:rsidR="00D4251F" w:rsidRDefault="00D4251F" w:rsidP="00134FDF">
    <w:pPr>
      <w:pStyle w:val="Footer"/>
      <w:tabs>
        <w:tab w:val="clear" w:pos="4153"/>
        <w:tab w:val="clear" w:pos="8306"/>
        <w:tab w:val="center" w:pos="5040"/>
        <w:tab w:val="center" w:pos="9360"/>
      </w:tabs>
      <w:ind w:left="-540" w:right="-360"/>
      <w:rPr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65A94860" wp14:editId="65A94861">
              <wp:extent cx="6858000" cy="0"/>
              <wp:effectExtent l="0" t="0" r="19050" b="19050"/>
              <wp:docPr id="22" name="AutoShape 3" descr="Rule line." title="Rule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364395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alt="Title: Rule Line - Description: Rule line.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" strokecolor="#364395" strokeweight="1.5pt">
              <w10:anchorlock/>
            </v:shape>
          </w:pict>
        </mc:Fallback>
      </mc:AlternateContent>
    </w:r>
  </w:p>
  <w:p w14:paraId="65A9484A" w14:textId="77777777" w:rsidR="00D4251F" w:rsidRPr="00D334D6" w:rsidRDefault="00D4251F" w:rsidP="0056040C">
    <w:pPr>
      <w:pStyle w:val="Footer"/>
      <w:tabs>
        <w:tab w:val="clear" w:pos="4153"/>
        <w:tab w:val="clear" w:pos="8306"/>
        <w:tab w:val="left" w:pos="3600"/>
        <w:tab w:val="left" w:pos="3960"/>
      </w:tabs>
      <w:spacing w:after="90"/>
      <w:ind w:left="-360" w:right="-360"/>
      <w:jc w:val="center"/>
      <w:rPr>
        <w:b/>
        <w:sz w:val="16"/>
        <w:szCs w:val="16"/>
      </w:rPr>
    </w:pPr>
    <w:r>
      <w:rPr>
        <w:rStyle w:val="Strong"/>
        <w:b w:val="0"/>
        <w:sz w:val="16"/>
        <w:szCs w:val="16"/>
      </w:rPr>
      <w:t>Copyright ©</w:t>
    </w:r>
    <w:r w:rsidRPr="00D334D6">
      <w:rPr>
        <w:rStyle w:val="Strong"/>
        <w:b w:val="0"/>
        <w:sz w:val="16"/>
        <w:szCs w:val="16"/>
      </w:rPr>
      <w:t xml:space="preserve"> 2013 by Pearson Education, Inc. or one or more of its direct or indirect affiliates. All rights reserved.</w:t>
    </w:r>
  </w:p>
  <w:p w14:paraId="65A9484B" w14:textId="77777777" w:rsidR="00D4251F" w:rsidRPr="00E65324" w:rsidRDefault="00D4251F" w:rsidP="0056040C">
    <w:pPr>
      <w:pStyle w:val="Footer"/>
      <w:tabs>
        <w:tab w:val="clear" w:pos="4153"/>
        <w:tab w:val="clear" w:pos="8306"/>
        <w:tab w:val="left" w:pos="3600"/>
        <w:tab w:val="left" w:pos="3960"/>
      </w:tabs>
      <w:spacing w:after="90"/>
      <w:ind w:left="-360" w:right="-360"/>
      <w:jc w:val="center"/>
      <w:rPr>
        <w:b/>
        <w:sz w:val="20"/>
        <w:szCs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4D" w14:textId="77777777" w:rsidR="00570E31" w:rsidRDefault="00570E31" w:rsidP="00134FDF">
    <w:pPr>
      <w:pStyle w:val="Footer"/>
      <w:tabs>
        <w:tab w:val="clear" w:pos="8306"/>
      </w:tabs>
      <w:ind w:left="-540" w:right="-360"/>
      <w:rPr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65A94864" wp14:editId="65A94865">
              <wp:extent cx="6858000" cy="0"/>
              <wp:effectExtent l="0" t="0" r="19050" b="19050"/>
              <wp:docPr id="17" name="AutoShape 3" descr="Rule line." title="Rule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364395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alt="Title: Rule Line - Description: Rule line.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" strokecolor="#364395" strokeweight="1.5pt">
              <w10:anchorlock/>
            </v:shape>
          </w:pict>
        </mc:Fallback>
      </mc:AlternateContent>
    </w:r>
  </w:p>
  <w:p w14:paraId="65A9484E" w14:textId="77777777" w:rsidR="00570E31" w:rsidRPr="00E65324" w:rsidRDefault="00570E31" w:rsidP="0056040C">
    <w:pPr>
      <w:pStyle w:val="Footer"/>
      <w:tabs>
        <w:tab w:val="clear" w:pos="4153"/>
        <w:tab w:val="clear" w:pos="8306"/>
        <w:tab w:val="left" w:pos="3600"/>
        <w:tab w:val="left" w:pos="3960"/>
      </w:tabs>
      <w:spacing w:after="90"/>
      <w:ind w:left="-360" w:right="-360"/>
      <w:jc w:val="center"/>
      <w:rPr>
        <w:b/>
        <w:sz w:val="20"/>
        <w:szCs w:val="20"/>
      </w:rPr>
    </w:pPr>
    <w:r>
      <w:rPr>
        <w:rStyle w:val="Strong"/>
        <w:b w:val="0"/>
        <w:sz w:val="16"/>
        <w:szCs w:val="16"/>
      </w:rPr>
      <w:t>Copyright ©</w:t>
    </w:r>
    <w:r w:rsidRPr="00D334D6">
      <w:rPr>
        <w:rStyle w:val="Strong"/>
        <w:b w:val="0"/>
        <w:sz w:val="16"/>
        <w:szCs w:val="16"/>
      </w:rPr>
      <w:t xml:space="preserve"> 2013 by Pearson Education, Inc. or one or more of its direct or indirect affiliates. All rights reserved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50" w14:textId="77777777" w:rsidR="00570E31" w:rsidRDefault="00570E31" w:rsidP="00134FDF">
    <w:pPr>
      <w:pStyle w:val="Footer"/>
      <w:tabs>
        <w:tab w:val="clear" w:pos="4153"/>
        <w:tab w:val="clear" w:pos="8306"/>
        <w:tab w:val="center" w:pos="5040"/>
        <w:tab w:val="center" w:pos="9360"/>
      </w:tabs>
      <w:ind w:left="-540" w:right="-360"/>
      <w:rPr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65A94868" wp14:editId="65A94869">
              <wp:extent cx="6858000" cy="0"/>
              <wp:effectExtent l="0" t="0" r="19050" b="19050"/>
              <wp:docPr id="18" name="AutoShape 3" descr="Rule line." title="Rule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364395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alt="Title: Rule Line - Description: Rule line." style="width:540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" strokecolor="#364395" strokeweight="1.5pt">
              <w10:anchorlock/>
            </v:shape>
          </w:pict>
        </mc:Fallback>
      </mc:AlternateContent>
    </w:r>
  </w:p>
  <w:p w14:paraId="65A94851" w14:textId="77777777" w:rsidR="00570E31" w:rsidRPr="00E65324" w:rsidRDefault="00570E31" w:rsidP="00E65324">
    <w:pPr>
      <w:pStyle w:val="Footer"/>
      <w:tabs>
        <w:tab w:val="clear" w:pos="4153"/>
        <w:tab w:val="clear" w:pos="8306"/>
        <w:tab w:val="left" w:pos="3600"/>
        <w:tab w:val="left" w:pos="3960"/>
      </w:tabs>
      <w:spacing w:after="90"/>
      <w:ind w:left="-360" w:right="-360"/>
      <w:jc w:val="center"/>
      <w:rPr>
        <w:b/>
        <w:sz w:val="20"/>
        <w:szCs w:val="20"/>
      </w:rPr>
    </w:pPr>
    <w:r w:rsidRPr="009C7AE1">
      <w:rPr>
        <w:sz w:val="20"/>
        <w:szCs w:val="20"/>
      </w:rPr>
      <w:t>© 2013 Connections Education LLC. All rights reserved.</w:t>
    </w:r>
    <w:r>
      <w:rPr>
        <w:sz w:val="20"/>
        <w:szCs w:val="20"/>
      </w:rPr>
      <w:t xml:space="preserve"> </w:t>
    </w:r>
    <w:r w:rsidRPr="009C7AE1">
      <w:rPr>
        <w:sz w:val="20"/>
        <w:szCs w:val="20"/>
      </w:rPr>
      <w:t>Connections Education makes no claim of copyright to third party material contained within this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38501C" w14:textId="77777777" w:rsidR="00645857" w:rsidRDefault="00645857" w:rsidP="00D53621">
      <w:r>
        <w:separator/>
      </w:r>
    </w:p>
  </w:footnote>
  <w:footnote w:type="continuationSeparator" w:id="0">
    <w:p w14:paraId="3564C6C0" w14:textId="77777777" w:rsidR="00645857" w:rsidRDefault="00645857" w:rsidP="00D536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3E" w14:textId="77777777" w:rsidR="00F51532" w:rsidRDefault="0056006E" w:rsidP="0056006E">
    <w:pPr>
      <w:ind w:left="-540"/>
    </w:pPr>
    <w:r>
      <w:rPr>
        <w:noProof/>
      </w:rPr>
      <w:drawing>
        <wp:inline distT="0" distB="0" distL="0" distR="0" wp14:anchorId="65A94852" wp14:editId="65A94853">
          <wp:extent cx="6858000" cy="475488"/>
          <wp:effectExtent l="0" t="0" r="0" b="1270"/>
          <wp:docPr id="1" name="Picture 1" descr="DG_Bar_Blue_USLetter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G_Bar_Blue_USLette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75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41" w14:textId="77777777" w:rsidR="00F51532" w:rsidRDefault="00DF40B8" w:rsidP="00DF40B8">
    <w:pPr>
      <w:ind w:left="-720"/>
      <w:jc w:val="center"/>
    </w:pPr>
    <w:r>
      <w:rPr>
        <w:noProof/>
      </w:rPr>
      <w:drawing>
        <wp:inline distT="0" distB="0" distL="0" distR="0" wp14:anchorId="65A94856" wp14:editId="65A94857">
          <wp:extent cx="6858000" cy="475488"/>
          <wp:effectExtent l="0" t="0" r="0" b="1270"/>
          <wp:docPr id="2" name="Picture 2" descr="Pearson logo strap: Pearson, Always Learning." title="Pearson Str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G_Bar_Blue_USLette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75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45" w14:textId="77777777" w:rsidR="00D4251F" w:rsidRDefault="00D4251F" w:rsidP="0056006E">
    <w:pPr>
      <w:ind w:left="-540"/>
    </w:pPr>
    <w:r>
      <w:rPr>
        <w:noProof/>
      </w:rPr>
      <w:drawing>
        <wp:inline distT="0" distB="0" distL="0" distR="0" wp14:anchorId="65A9485A" wp14:editId="65A9485B">
          <wp:extent cx="6858000" cy="475488"/>
          <wp:effectExtent l="0" t="0" r="0" b="1270"/>
          <wp:docPr id="23" name="Picture 23" descr="DG_Bar_Blue_USLetter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G_Bar_Blue_USLette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75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48" w14:textId="77777777" w:rsidR="00D4251F" w:rsidRDefault="00D4251F" w:rsidP="00DF40B8">
    <w:pPr>
      <w:ind w:left="-720"/>
      <w:jc w:val="center"/>
    </w:pPr>
    <w:r>
      <w:rPr>
        <w:noProof/>
      </w:rPr>
      <w:drawing>
        <wp:inline distT="0" distB="0" distL="0" distR="0" wp14:anchorId="65A9485E" wp14:editId="65A9485F">
          <wp:extent cx="6858000" cy="475488"/>
          <wp:effectExtent l="0" t="0" r="0" b="1270"/>
          <wp:docPr id="24" name="Picture 24" descr="Pearson logo strap: Pearson, Always Learning." title="Pearson Str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G_Bar_Blue_USLette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75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4C" w14:textId="77777777" w:rsidR="00570E31" w:rsidRDefault="00570E31" w:rsidP="0056006E">
    <w:pPr>
      <w:ind w:left="-540"/>
    </w:pPr>
    <w:r>
      <w:rPr>
        <w:noProof/>
      </w:rPr>
      <w:drawing>
        <wp:inline distT="0" distB="0" distL="0" distR="0" wp14:anchorId="65A94862" wp14:editId="65A94863">
          <wp:extent cx="6858000" cy="475488"/>
          <wp:effectExtent l="0" t="0" r="0" b="1270"/>
          <wp:docPr id="6" name="Picture 6" descr="DG_Bar_Blue_USLetter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G_Bar_Blue_USLette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75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9484F" w14:textId="77777777" w:rsidR="00570E31" w:rsidRDefault="00570E31" w:rsidP="00DF40B8">
    <w:pPr>
      <w:ind w:left="-720"/>
      <w:jc w:val="center"/>
    </w:pPr>
    <w:r>
      <w:rPr>
        <w:noProof/>
      </w:rPr>
      <w:drawing>
        <wp:inline distT="0" distB="0" distL="0" distR="0" wp14:anchorId="65A94866" wp14:editId="65A94867">
          <wp:extent cx="6858000" cy="475488"/>
          <wp:effectExtent l="0" t="0" r="0" b="1270"/>
          <wp:docPr id="7" name="Picture 7" descr="Pearson logo strap: Pearson, Always Learning." title="Pearson Str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G_Bar_Blue_USLette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75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9268A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852F0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AB666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408FE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6C400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6E46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BA8C7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97E8C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9CE6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92892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2A47F3"/>
    <w:multiLevelType w:val="hybridMultilevel"/>
    <w:tmpl w:val="EC02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8601F"/>
    <w:multiLevelType w:val="hybridMultilevel"/>
    <w:tmpl w:val="652013C2"/>
    <w:lvl w:ilvl="0" w:tplc="ACA479AE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  <w:color w:val="0080AA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vgRF5NRRbQUoLz4s9xLtbo7CP+g=" w:salt="cIbziLnEucAY6iT4E7Czlg=="/>
  <w:defaultTabStop w:val="720"/>
  <w:doNotShadeFormData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741"/>
    <w:rsid w:val="0002360E"/>
    <w:rsid w:val="0002429C"/>
    <w:rsid w:val="00030C89"/>
    <w:rsid w:val="0005180A"/>
    <w:rsid w:val="00054B1D"/>
    <w:rsid w:val="000628A7"/>
    <w:rsid w:val="000632DE"/>
    <w:rsid w:val="0007043C"/>
    <w:rsid w:val="000728DD"/>
    <w:rsid w:val="000756D2"/>
    <w:rsid w:val="00084F83"/>
    <w:rsid w:val="00093759"/>
    <w:rsid w:val="000A098B"/>
    <w:rsid w:val="000A1AA0"/>
    <w:rsid w:val="000A1CD2"/>
    <w:rsid w:val="000A5050"/>
    <w:rsid w:val="000B3DC8"/>
    <w:rsid w:val="000C3EDD"/>
    <w:rsid w:val="000C6E69"/>
    <w:rsid w:val="000D2D09"/>
    <w:rsid w:val="000E0AA6"/>
    <w:rsid w:val="000E4162"/>
    <w:rsid w:val="000F4834"/>
    <w:rsid w:val="001063C1"/>
    <w:rsid w:val="0010660A"/>
    <w:rsid w:val="00106B84"/>
    <w:rsid w:val="00110456"/>
    <w:rsid w:val="001249BD"/>
    <w:rsid w:val="00133F93"/>
    <w:rsid w:val="00134EFB"/>
    <w:rsid w:val="00134FDF"/>
    <w:rsid w:val="001451FE"/>
    <w:rsid w:val="0014781F"/>
    <w:rsid w:val="00164741"/>
    <w:rsid w:val="00170D4B"/>
    <w:rsid w:val="00184275"/>
    <w:rsid w:val="001A79FE"/>
    <w:rsid w:val="001C576A"/>
    <w:rsid w:val="001D064E"/>
    <w:rsid w:val="001D5D41"/>
    <w:rsid w:val="001E1434"/>
    <w:rsid w:val="001F20F2"/>
    <w:rsid w:val="001F3654"/>
    <w:rsid w:val="0020098C"/>
    <w:rsid w:val="00201A13"/>
    <w:rsid w:val="002027A0"/>
    <w:rsid w:val="0022090A"/>
    <w:rsid w:val="00234823"/>
    <w:rsid w:val="0023783A"/>
    <w:rsid w:val="0024011F"/>
    <w:rsid w:val="002470F4"/>
    <w:rsid w:val="002477D1"/>
    <w:rsid w:val="00254CAA"/>
    <w:rsid w:val="00265378"/>
    <w:rsid w:val="00273971"/>
    <w:rsid w:val="00277AD7"/>
    <w:rsid w:val="002922B6"/>
    <w:rsid w:val="002B0972"/>
    <w:rsid w:val="002B0F7B"/>
    <w:rsid w:val="002C62E0"/>
    <w:rsid w:val="0031094B"/>
    <w:rsid w:val="00313F8D"/>
    <w:rsid w:val="003221CA"/>
    <w:rsid w:val="003251A1"/>
    <w:rsid w:val="00333E4D"/>
    <w:rsid w:val="00334C5F"/>
    <w:rsid w:val="00341056"/>
    <w:rsid w:val="00357430"/>
    <w:rsid w:val="0036184C"/>
    <w:rsid w:val="00366399"/>
    <w:rsid w:val="00370457"/>
    <w:rsid w:val="00373CAF"/>
    <w:rsid w:val="0037771A"/>
    <w:rsid w:val="00377E6C"/>
    <w:rsid w:val="00383123"/>
    <w:rsid w:val="0038550A"/>
    <w:rsid w:val="00393A26"/>
    <w:rsid w:val="00394201"/>
    <w:rsid w:val="003A102B"/>
    <w:rsid w:val="003A7887"/>
    <w:rsid w:val="003B5FA4"/>
    <w:rsid w:val="003C79E0"/>
    <w:rsid w:val="003D01D1"/>
    <w:rsid w:val="003D6576"/>
    <w:rsid w:val="003D7CB8"/>
    <w:rsid w:val="003E2F89"/>
    <w:rsid w:val="003F3960"/>
    <w:rsid w:val="00402C70"/>
    <w:rsid w:val="004042C2"/>
    <w:rsid w:val="00405ABB"/>
    <w:rsid w:val="00407982"/>
    <w:rsid w:val="00407A56"/>
    <w:rsid w:val="004149E4"/>
    <w:rsid w:val="004151DC"/>
    <w:rsid w:val="00430D88"/>
    <w:rsid w:val="0045179A"/>
    <w:rsid w:val="004606B1"/>
    <w:rsid w:val="00461AC6"/>
    <w:rsid w:val="00464A54"/>
    <w:rsid w:val="00485D0B"/>
    <w:rsid w:val="00490E8E"/>
    <w:rsid w:val="004A2223"/>
    <w:rsid w:val="004D463F"/>
    <w:rsid w:val="004E447B"/>
    <w:rsid w:val="004E5C86"/>
    <w:rsid w:val="005016A8"/>
    <w:rsid w:val="00520E3E"/>
    <w:rsid w:val="00531E6B"/>
    <w:rsid w:val="00532402"/>
    <w:rsid w:val="005358F0"/>
    <w:rsid w:val="00535E5C"/>
    <w:rsid w:val="00541234"/>
    <w:rsid w:val="00542E54"/>
    <w:rsid w:val="005445F9"/>
    <w:rsid w:val="005531DF"/>
    <w:rsid w:val="0056006E"/>
    <w:rsid w:val="0056040C"/>
    <w:rsid w:val="0056169F"/>
    <w:rsid w:val="00570E31"/>
    <w:rsid w:val="005762B3"/>
    <w:rsid w:val="00577BFE"/>
    <w:rsid w:val="00587D10"/>
    <w:rsid w:val="005900C7"/>
    <w:rsid w:val="00592F1F"/>
    <w:rsid w:val="00597898"/>
    <w:rsid w:val="005B0C7F"/>
    <w:rsid w:val="005B13AC"/>
    <w:rsid w:val="005B4181"/>
    <w:rsid w:val="005C32E3"/>
    <w:rsid w:val="005E41F3"/>
    <w:rsid w:val="005E5BEA"/>
    <w:rsid w:val="006121D9"/>
    <w:rsid w:val="0062392E"/>
    <w:rsid w:val="0063012D"/>
    <w:rsid w:val="00631397"/>
    <w:rsid w:val="00642188"/>
    <w:rsid w:val="00645857"/>
    <w:rsid w:val="00645EB4"/>
    <w:rsid w:val="00653716"/>
    <w:rsid w:val="00660FD8"/>
    <w:rsid w:val="006657C2"/>
    <w:rsid w:val="00695865"/>
    <w:rsid w:val="006C5B17"/>
    <w:rsid w:val="006C676E"/>
    <w:rsid w:val="006E0F62"/>
    <w:rsid w:val="007013B9"/>
    <w:rsid w:val="00704DB7"/>
    <w:rsid w:val="00721C2D"/>
    <w:rsid w:val="007348AA"/>
    <w:rsid w:val="00743BDE"/>
    <w:rsid w:val="00745592"/>
    <w:rsid w:val="00746A50"/>
    <w:rsid w:val="00746FF3"/>
    <w:rsid w:val="00763A40"/>
    <w:rsid w:val="007772FA"/>
    <w:rsid w:val="00781373"/>
    <w:rsid w:val="00783AC5"/>
    <w:rsid w:val="0079347E"/>
    <w:rsid w:val="007A1499"/>
    <w:rsid w:val="007B36DA"/>
    <w:rsid w:val="007C4BAD"/>
    <w:rsid w:val="007D171E"/>
    <w:rsid w:val="007F0E20"/>
    <w:rsid w:val="007F4812"/>
    <w:rsid w:val="00816644"/>
    <w:rsid w:val="00824AF3"/>
    <w:rsid w:val="008267CC"/>
    <w:rsid w:val="008412D5"/>
    <w:rsid w:val="00853A89"/>
    <w:rsid w:val="008575F7"/>
    <w:rsid w:val="00863471"/>
    <w:rsid w:val="00863E44"/>
    <w:rsid w:val="00867EB6"/>
    <w:rsid w:val="008908C5"/>
    <w:rsid w:val="00892418"/>
    <w:rsid w:val="008A0D76"/>
    <w:rsid w:val="008D2EBB"/>
    <w:rsid w:val="008E200F"/>
    <w:rsid w:val="008E5201"/>
    <w:rsid w:val="008E6731"/>
    <w:rsid w:val="008E6843"/>
    <w:rsid w:val="0090129E"/>
    <w:rsid w:val="00902B95"/>
    <w:rsid w:val="00905D1C"/>
    <w:rsid w:val="0091013C"/>
    <w:rsid w:val="009148BC"/>
    <w:rsid w:val="009178B6"/>
    <w:rsid w:val="0092307E"/>
    <w:rsid w:val="00926B78"/>
    <w:rsid w:val="0094746D"/>
    <w:rsid w:val="00962E8D"/>
    <w:rsid w:val="009652C8"/>
    <w:rsid w:val="00972C9E"/>
    <w:rsid w:val="009756E4"/>
    <w:rsid w:val="00976E3C"/>
    <w:rsid w:val="00994614"/>
    <w:rsid w:val="009A3AD4"/>
    <w:rsid w:val="009A4B83"/>
    <w:rsid w:val="009B1C8A"/>
    <w:rsid w:val="009B28F2"/>
    <w:rsid w:val="009D096A"/>
    <w:rsid w:val="009D3C97"/>
    <w:rsid w:val="00A00787"/>
    <w:rsid w:val="00A13A2C"/>
    <w:rsid w:val="00A22888"/>
    <w:rsid w:val="00A4233F"/>
    <w:rsid w:val="00A47D1F"/>
    <w:rsid w:val="00A56A53"/>
    <w:rsid w:val="00A63138"/>
    <w:rsid w:val="00A64C27"/>
    <w:rsid w:val="00A71FAB"/>
    <w:rsid w:val="00A76000"/>
    <w:rsid w:val="00A80743"/>
    <w:rsid w:val="00A8132B"/>
    <w:rsid w:val="00A86F00"/>
    <w:rsid w:val="00AA5B0F"/>
    <w:rsid w:val="00AC522E"/>
    <w:rsid w:val="00AE0599"/>
    <w:rsid w:val="00AE6867"/>
    <w:rsid w:val="00B03660"/>
    <w:rsid w:val="00B03D71"/>
    <w:rsid w:val="00B100AE"/>
    <w:rsid w:val="00B212BA"/>
    <w:rsid w:val="00B26462"/>
    <w:rsid w:val="00B27649"/>
    <w:rsid w:val="00B276DB"/>
    <w:rsid w:val="00B27DD3"/>
    <w:rsid w:val="00B325E7"/>
    <w:rsid w:val="00B32E7C"/>
    <w:rsid w:val="00B35CE2"/>
    <w:rsid w:val="00B54970"/>
    <w:rsid w:val="00B61750"/>
    <w:rsid w:val="00B85572"/>
    <w:rsid w:val="00B93041"/>
    <w:rsid w:val="00BA18F1"/>
    <w:rsid w:val="00BB1688"/>
    <w:rsid w:val="00BB23ED"/>
    <w:rsid w:val="00BB565B"/>
    <w:rsid w:val="00BD10F9"/>
    <w:rsid w:val="00BD3599"/>
    <w:rsid w:val="00BE039A"/>
    <w:rsid w:val="00BE5184"/>
    <w:rsid w:val="00BE6153"/>
    <w:rsid w:val="00BF2343"/>
    <w:rsid w:val="00BF394C"/>
    <w:rsid w:val="00C13711"/>
    <w:rsid w:val="00C14BE9"/>
    <w:rsid w:val="00C51571"/>
    <w:rsid w:val="00C55442"/>
    <w:rsid w:val="00C5712D"/>
    <w:rsid w:val="00C6311A"/>
    <w:rsid w:val="00C83C52"/>
    <w:rsid w:val="00C97CC7"/>
    <w:rsid w:val="00CA0C3E"/>
    <w:rsid w:val="00CA7D6A"/>
    <w:rsid w:val="00D0632E"/>
    <w:rsid w:val="00D10515"/>
    <w:rsid w:val="00D12D0A"/>
    <w:rsid w:val="00D15D9A"/>
    <w:rsid w:val="00D267F9"/>
    <w:rsid w:val="00D308CB"/>
    <w:rsid w:val="00D334D6"/>
    <w:rsid w:val="00D33B9A"/>
    <w:rsid w:val="00D363EE"/>
    <w:rsid w:val="00D3659A"/>
    <w:rsid w:val="00D4251F"/>
    <w:rsid w:val="00D4316F"/>
    <w:rsid w:val="00D444C9"/>
    <w:rsid w:val="00D46514"/>
    <w:rsid w:val="00D51639"/>
    <w:rsid w:val="00D53621"/>
    <w:rsid w:val="00D74CFF"/>
    <w:rsid w:val="00D776E2"/>
    <w:rsid w:val="00D86657"/>
    <w:rsid w:val="00D90B81"/>
    <w:rsid w:val="00D90E58"/>
    <w:rsid w:val="00DA5FDA"/>
    <w:rsid w:val="00DA6DEE"/>
    <w:rsid w:val="00DC075E"/>
    <w:rsid w:val="00DC136F"/>
    <w:rsid w:val="00DC54B9"/>
    <w:rsid w:val="00DE6D28"/>
    <w:rsid w:val="00DE6E8B"/>
    <w:rsid w:val="00DF40B8"/>
    <w:rsid w:val="00E054DC"/>
    <w:rsid w:val="00E0725F"/>
    <w:rsid w:val="00E17C16"/>
    <w:rsid w:val="00E214D1"/>
    <w:rsid w:val="00E243C9"/>
    <w:rsid w:val="00E25F96"/>
    <w:rsid w:val="00E37722"/>
    <w:rsid w:val="00E55BDF"/>
    <w:rsid w:val="00E65143"/>
    <w:rsid w:val="00E65324"/>
    <w:rsid w:val="00E701B2"/>
    <w:rsid w:val="00E8559E"/>
    <w:rsid w:val="00E92B57"/>
    <w:rsid w:val="00E935AE"/>
    <w:rsid w:val="00EA2127"/>
    <w:rsid w:val="00EA2AD9"/>
    <w:rsid w:val="00EC40AB"/>
    <w:rsid w:val="00EC607E"/>
    <w:rsid w:val="00EC6D11"/>
    <w:rsid w:val="00ED2315"/>
    <w:rsid w:val="00EF0FFC"/>
    <w:rsid w:val="00EF3625"/>
    <w:rsid w:val="00F00A95"/>
    <w:rsid w:val="00F206FB"/>
    <w:rsid w:val="00F22510"/>
    <w:rsid w:val="00F27135"/>
    <w:rsid w:val="00F51532"/>
    <w:rsid w:val="00F526BA"/>
    <w:rsid w:val="00F5401D"/>
    <w:rsid w:val="00F736B6"/>
    <w:rsid w:val="00F81F24"/>
    <w:rsid w:val="00F82337"/>
    <w:rsid w:val="00F939FC"/>
    <w:rsid w:val="00FA4443"/>
    <w:rsid w:val="00FB461C"/>
    <w:rsid w:val="00FD301D"/>
    <w:rsid w:val="00FD7525"/>
    <w:rsid w:val="00FE62F8"/>
    <w:rsid w:val="00F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5A947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180A"/>
    <w:pPr>
      <w:spacing w:after="200" w:line="360" w:lineRule="auto"/>
    </w:pPr>
    <w:rPr>
      <w:rFonts w:ascii="Verdana" w:eastAsia="Calibri" w:hAnsi="Verdana"/>
      <w:sz w:val="22"/>
      <w:szCs w:val="22"/>
    </w:rPr>
  </w:style>
  <w:style w:type="paragraph" w:styleId="Heading1">
    <w:name w:val="heading 1"/>
    <w:basedOn w:val="Normal"/>
    <w:next w:val="Normal"/>
    <w:qFormat/>
    <w:rsid w:val="00A13A2C"/>
    <w:pPr>
      <w:spacing w:before="480" w:line="240" w:lineRule="auto"/>
      <w:outlineLvl w:val="0"/>
    </w:pPr>
    <w:rPr>
      <w:b/>
      <w:color w:val="364395"/>
      <w:sz w:val="28"/>
      <w:szCs w:val="28"/>
    </w:rPr>
  </w:style>
  <w:style w:type="paragraph" w:styleId="Heading2">
    <w:name w:val="heading 2"/>
    <w:basedOn w:val="Normal"/>
    <w:next w:val="Normal"/>
    <w:qFormat/>
    <w:rsid w:val="004151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151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27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B27649"/>
    <w:pPr>
      <w:tabs>
        <w:tab w:val="center" w:pos="4153"/>
        <w:tab w:val="right" w:pos="8306"/>
      </w:tabs>
    </w:pPr>
  </w:style>
  <w:style w:type="paragraph" w:customStyle="1" w:styleId="1pt">
    <w:name w:val="__1pt"/>
    <w:basedOn w:val="Normal"/>
    <w:semiHidden/>
    <w:rsid w:val="00A8132B"/>
    <w:pPr>
      <w:spacing w:line="20" w:lineRule="exact"/>
    </w:pPr>
  </w:style>
  <w:style w:type="paragraph" w:customStyle="1" w:styleId="Normal0">
    <w:name w:val="__Normal"/>
    <w:basedOn w:val="Normal"/>
    <w:semiHidden/>
    <w:rsid w:val="00863E44"/>
    <w:pPr>
      <w:spacing w:after="240"/>
      <w:contextualSpacing/>
    </w:pPr>
  </w:style>
  <w:style w:type="paragraph" w:customStyle="1" w:styleId="Bodytext">
    <w:name w:val="_Body text"/>
    <w:basedOn w:val="Normal0"/>
    <w:rsid w:val="00373CAF"/>
    <w:pPr>
      <w:contextualSpacing w:val="0"/>
    </w:pPr>
  </w:style>
  <w:style w:type="paragraph" w:styleId="BalloonText">
    <w:name w:val="Balloon Text"/>
    <w:basedOn w:val="Normal"/>
    <w:semiHidden/>
    <w:rsid w:val="00D444C9"/>
    <w:rPr>
      <w:rFonts w:ascii="Tahoma" w:hAnsi="Tahoma" w:cs="Tahoma"/>
      <w:sz w:val="16"/>
      <w:szCs w:val="16"/>
    </w:rPr>
  </w:style>
  <w:style w:type="paragraph" w:customStyle="1" w:styleId="Division">
    <w:name w:val="_Division"/>
    <w:basedOn w:val="Companyaddress"/>
    <w:rsid w:val="00CA0C3E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Companyaddress">
    <w:name w:val="_Company address"/>
    <w:basedOn w:val="Normal"/>
    <w:rsid w:val="00905D1C"/>
    <w:pPr>
      <w:framePr w:wrap="around" w:vAnchor="page" w:hAnchor="page" w:x="8648" w:y="2212" w:anchorLock="1"/>
    </w:pPr>
    <w:rPr>
      <w:sz w:val="16"/>
    </w:rPr>
  </w:style>
  <w:style w:type="paragraph" w:customStyle="1" w:styleId="Recipientaddress">
    <w:name w:val="_Recipient address"/>
    <w:basedOn w:val="Normal0"/>
    <w:rsid w:val="004151DC"/>
    <w:pPr>
      <w:spacing w:after="0"/>
      <w:contextualSpacing w:val="0"/>
    </w:pPr>
  </w:style>
  <w:style w:type="paragraph" w:customStyle="1" w:styleId="Subject">
    <w:name w:val="_Subject"/>
    <w:basedOn w:val="Normal0"/>
    <w:rsid w:val="00F5401D"/>
    <w:rPr>
      <w:b/>
    </w:rPr>
  </w:style>
  <w:style w:type="paragraph" w:customStyle="1" w:styleId="Date">
    <w:name w:val="_Date"/>
    <w:basedOn w:val="Normal0"/>
    <w:rsid w:val="000E4162"/>
    <w:pPr>
      <w:spacing w:after="480"/>
    </w:pPr>
  </w:style>
  <w:style w:type="paragraph" w:customStyle="1" w:styleId="Salutation">
    <w:name w:val="_Salutation"/>
    <w:basedOn w:val="Normal0"/>
    <w:rsid w:val="00373CAF"/>
    <w:pPr>
      <w:contextualSpacing w:val="0"/>
    </w:pPr>
  </w:style>
  <w:style w:type="paragraph" w:customStyle="1" w:styleId="Senderdetails">
    <w:name w:val="_Sender details"/>
    <w:basedOn w:val="Normal0"/>
    <w:rsid w:val="00AE6867"/>
  </w:style>
  <w:style w:type="character" w:customStyle="1" w:styleId="Sendername">
    <w:name w:val="_Sender name"/>
    <w:basedOn w:val="DefaultParagraphFont"/>
    <w:rsid w:val="005C32E3"/>
    <w:rPr>
      <w:rFonts w:ascii="Verdana" w:hAnsi="Verdana"/>
      <w:b/>
    </w:rPr>
  </w:style>
  <w:style w:type="paragraph" w:customStyle="1" w:styleId="Legalinformation">
    <w:name w:val="_Legal information"/>
    <w:basedOn w:val="Normal0"/>
    <w:rsid w:val="009756E4"/>
    <w:pPr>
      <w:spacing w:before="120" w:after="0"/>
      <w:contextualSpacing w:val="0"/>
    </w:pPr>
    <w:rPr>
      <w:sz w:val="12"/>
    </w:rPr>
  </w:style>
  <w:style w:type="table" w:styleId="TableGrid">
    <w:name w:val="Table Grid"/>
    <w:basedOn w:val="TableNormal"/>
    <w:semiHidden/>
    <w:rsid w:val="00DC0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baddress">
    <w:name w:val="_Web address"/>
    <w:basedOn w:val="Companyaddress"/>
    <w:rsid w:val="000E4162"/>
    <w:pPr>
      <w:framePr w:wrap="around" w:vAnchor="margin" w:hAnchor="text" w:xAlign="left" w:y="2439" w:anchorLock="0"/>
      <w:spacing w:before="80"/>
      <w:suppressOverlap/>
    </w:pPr>
  </w:style>
  <w:style w:type="paragraph" w:customStyle="1" w:styleId="Sign-off">
    <w:name w:val="_Sign-off"/>
    <w:basedOn w:val="Bodytext"/>
    <w:rsid w:val="00AE6867"/>
    <w:pPr>
      <w:spacing w:after="960"/>
    </w:pPr>
  </w:style>
  <w:style w:type="character" w:styleId="Hyperlink">
    <w:name w:val="Hyperlink"/>
    <w:basedOn w:val="DefaultParagraphFont"/>
    <w:semiHidden/>
    <w:rsid w:val="0005180A"/>
    <w:rPr>
      <w:rFonts w:ascii="Verdana" w:hAnsi="Verdana"/>
      <w:color w:val="364395"/>
      <w:sz w:val="22"/>
      <w:u w:val="single"/>
    </w:rPr>
  </w:style>
  <w:style w:type="paragraph" w:styleId="ListParagraph">
    <w:name w:val="List Paragraph"/>
    <w:aliases w:val="CA - TOC - List Paragraph"/>
    <w:basedOn w:val="Normal"/>
    <w:uiPriority w:val="34"/>
    <w:qFormat/>
    <w:rsid w:val="00277AD7"/>
    <w:pPr>
      <w:keepLines/>
      <w:numPr>
        <w:numId w:val="11"/>
      </w:numPr>
      <w:tabs>
        <w:tab w:val="left" w:pos="180"/>
        <w:tab w:val="num" w:pos="360"/>
      </w:tabs>
      <w:spacing w:after="90"/>
      <w:ind w:left="216" w:hanging="216"/>
      <w:contextualSpacing/>
    </w:pPr>
    <w:rPr>
      <w:rFonts w:eastAsia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D53621"/>
    <w:pPr>
      <w:spacing w:after="300" w:line="240" w:lineRule="auto"/>
      <w:contextualSpacing/>
      <w:jc w:val="center"/>
    </w:pPr>
    <w:rPr>
      <w:rFonts w:eastAsia="Times New Roman"/>
      <w:b/>
      <w:color w:val="36439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621"/>
    <w:rPr>
      <w:rFonts w:ascii="Verdana" w:hAnsi="Verdana"/>
      <w:b/>
      <w:color w:val="364395"/>
      <w:kern w:val="28"/>
      <w:sz w:val="36"/>
      <w:szCs w:val="52"/>
    </w:rPr>
  </w:style>
  <w:style w:type="paragraph" w:customStyle="1" w:styleId="Default">
    <w:name w:val="Default"/>
    <w:rsid w:val="00D5362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FooterChar">
    <w:name w:val="Footer Char"/>
    <w:link w:val="Footer"/>
    <w:rsid w:val="00D53621"/>
    <w:rPr>
      <w:rFonts w:ascii="Verdana" w:eastAsia="Calibri" w:hAnsi="Verdana"/>
      <w:sz w:val="22"/>
      <w:szCs w:val="22"/>
    </w:rPr>
  </w:style>
  <w:style w:type="paragraph" w:styleId="NoSpacing">
    <w:name w:val="No Spacing"/>
    <w:uiPriority w:val="1"/>
    <w:qFormat/>
    <w:rsid w:val="0007043C"/>
    <w:rPr>
      <w:rFonts w:asciiTheme="minorHAnsi" w:eastAsiaTheme="minorEastAsia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41234"/>
    <w:rPr>
      <w:color w:val="808080"/>
    </w:rPr>
  </w:style>
  <w:style w:type="character" w:styleId="Strong">
    <w:name w:val="Strong"/>
    <w:basedOn w:val="DefaultParagraphFont"/>
    <w:uiPriority w:val="22"/>
    <w:qFormat/>
    <w:rsid w:val="0056040C"/>
    <w:rPr>
      <w:b/>
      <w:bCs/>
    </w:rPr>
  </w:style>
  <w:style w:type="character" w:styleId="CommentReference">
    <w:name w:val="annotation reference"/>
    <w:basedOn w:val="DefaultParagraphFont"/>
    <w:rsid w:val="0026537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653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65378"/>
    <w:rPr>
      <w:rFonts w:ascii="Verdana" w:eastAsia="Calibri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2653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65378"/>
    <w:rPr>
      <w:rFonts w:ascii="Verdana" w:eastAsia="Calibri" w:hAnsi="Verdana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180A"/>
    <w:pPr>
      <w:spacing w:after="200" w:line="360" w:lineRule="auto"/>
    </w:pPr>
    <w:rPr>
      <w:rFonts w:ascii="Verdana" w:eastAsia="Calibri" w:hAnsi="Verdana"/>
      <w:sz w:val="22"/>
      <w:szCs w:val="22"/>
    </w:rPr>
  </w:style>
  <w:style w:type="paragraph" w:styleId="Heading1">
    <w:name w:val="heading 1"/>
    <w:basedOn w:val="Normal"/>
    <w:next w:val="Normal"/>
    <w:qFormat/>
    <w:rsid w:val="00A13A2C"/>
    <w:pPr>
      <w:spacing w:before="480" w:line="240" w:lineRule="auto"/>
      <w:outlineLvl w:val="0"/>
    </w:pPr>
    <w:rPr>
      <w:b/>
      <w:color w:val="364395"/>
      <w:sz w:val="28"/>
      <w:szCs w:val="28"/>
    </w:rPr>
  </w:style>
  <w:style w:type="paragraph" w:styleId="Heading2">
    <w:name w:val="heading 2"/>
    <w:basedOn w:val="Normal"/>
    <w:next w:val="Normal"/>
    <w:qFormat/>
    <w:rsid w:val="004151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151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27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B27649"/>
    <w:pPr>
      <w:tabs>
        <w:tab w:val="center" w:pos="4153"/>
        <w:tab w:val="right" w:pos="8306"/>
      </w:tabs>
    </w:pPr>
  </w:style>
  <w:style w:type="paragraph" w:customStyle="1" w:styleId="1pt">
    <w:name w:val="__1pt"/>
    <w:basedOn w:val="Normal"/>
    <w:semiHidden/>
    <w:rsid w:val="00A8132B"/>
    <w:pPr>
      <w:spacing w:line="20" w:lineRule="exact"/>
    </w:pPr>
  </w:style>
  <w:style w:type="paragraph" w:customStyle="1" w:styleId="Normal0">
    <w:name w:val="__Normal"/>
    <w:basedOn w:val="Normal"/>
    <w:semiHidden/>
    <w:rsid w:val="00863E44"/>
    <w:pPr>
      <w:spacing w:after="240"/>
      <w:contextualSpacing/>
    </w:pPr>
  </w:style>
  <w:style w:type="paragraph" w:customStyle="1" w:styleId="Bodytext">
    <w:name w:val="_Body text"/>
    <w:basedOn w:val="Normal0"/>
    <w:rsid w:val="00373CAF"/>
    <w:pPr>
      <w:contextualSpacing w:val="0"/>
    </w:pPr>
  </w:style>
  <w:style w:type="paragraph" w:styleId="BalloonText">
    <w:name w:val="Balloon Text"/>
    <w:basedOn w:val="Normal"/>
    <w:semiHidden/>
    <w:rsid w:val="00D444C9"/>
    <w:rPr>
      <w:rFonts w:ascii="Tahoma" w:hAnsi="Tahoma" w:cs="Tahoma"/>
      <w:sz w:val="16"/>
      <w:szCs w:val="16"/>
    </w:rPr>
  </w:style>
  <w:style w:type="paragraph" w:customStyle="1" w:styleId="Division">
    <w:name w:val="_Division"/>
    <w:basedOn w:val="Companyaddress"/>
    <w:rsid w:val="00CA0C3E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Companyaddress">
    <w:name w:val="_Company address"/>
    <w:basedOn w:val="Normal"/>
    <w:rsid w:val="00905D1C"/>
    <w:pPr>
      <w:framePr w:wrap="around" w:vAnchor="page" w:hAnchor="page" w:x="8648" w:y="2212" w:anchorLock="1"/>
    </w:pPr>
    <w:rPr>
      <w:sz w:val="16"/>
    </w:rPr>
  </w:style>
  <w:style w:type="paragraph" w:customStyle="1" w:styleId="Recipientaddress">
    <w:name w:val="_Recipient address"/>
    <w:basedOn w:val="Normal0"/>
    <w:rsid w:val="004151DC"/>
    <w:pPr>
      <w:spacing w:after="0"/>
      <w:contextualSpacing w:val="0"/>
    </w:pPr>
  </w:style>
  <w:style w:type="paragraph" w:customStyle="1" w:styleId="Subject">
    <w:name w:val="_Subject"/>
    <w:basedOn w:val="Normal0"/>
    <w:rsid w:val="00F5401D"/>
    <w:rPr>
      <w:b/>
    </w:rPr>
  </w:style>
  <w:style w:type="paragraph" w:customStyle="1" w:styleId="Date">
    <w:name w:val="_Date"/>
    <w:basedOn w:val="Normal0"/>
    <w:rsid w:val="000E4162"/>
    <w:pPr>
      <w:spacing w:after="480"/>
    </w:pPr>
  </w:style>
  <w:style w:type="paragraph" w:customStyle="1" w:styleId="Salutation">
    <w:name w:val="_Salutation"/>
    <w:basedOn w:val="Normal0"/>
    <w:rsid w:val="00373CAF"/>
    <w:pPr>
      <w:contextualSpacing w:val="0"/>
    </w:pPr>
  </w:style>
  <w:style w:type="paragraph" w:customStyle="1" w:styleId="Senderdetails">
    <w:name w:val="_Sender details"/>
    <w:basedOn w:val="Normal0"/>
    <w:rsid w:val="00AE6867"/>
  </w:style>
  <w:style w:type="character" w:customStyle="1" w:styleId="Sendername">
    <w:name w:val="_Sender name"/>
    <w:basedOn w:val="DefaultParagraphFont"/>
    <w:rsid w:val="005C32E3"/>
    <w:rPr>
      <w:rFonts w:ascii="Verdana" w:hAnsi="Verdana"/>
      <w:b/>
    </w:rPr>
  </w:style>
  <w:style w:type="paragraph" w:customStyle="1" w:styleId="Legalinformation">
    <w:name w:val="_Legal information"/>
    <w:basedOn w:val="Normal0"/>
    <w:rsid w:val="009756E4"/>
    <w:pPr>
      <w:spacing w:before="120" w:after="0"/>
      <w:contextualSpacing w:val="0"/>
    </w:pPr>
    <w:rPr>
      <w:sz w:val="12"/>
    </w:rPr>
  </w:style>
  <w:style w:type="table" w:styleId="TableGrid">
    <w:name w:val="Table Grid"/>
    <w:basedOn w:val="TableNormal"/>
    <w:semiHidden/>
    <w:rsid w:val="00DC07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baddress">
    <w:name w:val="_Web address"/>
    <w:basedOn w:val="Companyaddress"/>
    <w:rsid w:val="000E4162"/>
    <w:pPr>
      <w:framePr w:wrap="around" w:vAnchor="margin" w:hAnchor="text" w:xAlign="left" w:y="2439" w:anchorLock="0"/>
      <w:spacing w:before="80"/>
      <w:suppressOverlap/>
    </w:pPr>
  </w:style>
  <w:style w:type="paragraph" w:customStyle="1" w:styleId="Sign-off">
    <w:name w:val="_Sign-off"/>
    <w:basedOn w:val="Bodytext"/>
    <w:rsid w:val="00AE6867"/>
    <w:pPr>
      <w:spacing w:after="960"/>
    </w:pPr>
  </w:style>
  <w:style w:type="character" w:styleId="Hyperlink">
    <w:name w:val="Hyperlink"/>
    <w:basedOn w:val="DefaultParagraphFont"/>
    <w:semiHidden/>
    <w:rsid w:val="0005180A"/>
    <w:rPr>
      <w:rFonts w:ascii="Verdana" w:hAnsi="Verdana"/>
      <w:color w:val="364395"/>
      <w:sz w:val="22"/>
      <w:u w:val="single"/>
    </w:rPr>
  </w:style>
  <w:style w:type="paragraph" w:styleId="ListParagraph">
    <w:name w:val="List Paragraph"/>
    <w:aliases w:val="CA - TOC - List Paragraph"/>
    <w:basedOn w:val="Normal"/>
    <w:uiPriority w:val="34"/>
    <w:qFormat/>
    <w:rsid w:val="00277AD7"/>
    <w:pPr>
      <w:keepLines/>
      <w:numPr>
        <w:numId w:val="11"/>
      </w:numPr>
      <w:tabs>
        <w:tab w:val="left" w:pos="180"/>
        <w:tab w:val="num" w:pos="360"/>
      </w:tabs>
      <w:spacing w:after="90"/>
      <w:ind w:left="216" w:hanging="216"/>
      <w:contextualSpacing/>
    </w:pPr>
    <w:rPr>
      <w:rFonts w:eastAsia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D53621"/>
    <w:pPr>
      <w:spacing w:after="300" w:line="240" w:lineRule="auto"/>
      <w:contextualSpacing/>
      <w:jc w:val="center"/>
    </w:pPr>
    <w:rPr>
      <w:rFonts w:eastAsia="Times New Roman"/>
      <w:b/>
      <w:color w:val="36439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3621"/>
    <w:rPr>
      <w:rFonts w:ascii="Verdana" w:hAnsi="Verdana"/>
      <w:b/>
      <w:color w:val="364395"/>
      <w:kern w:val="28"/>
      <w:sz w:val="36"/>
      <w:szCs w:val="52"/>
    </w:rPr>
  </w:style>
  <w:style w:type="paragraph" w:customStyle="1" w:styleId="Default">
    <w:name w:val="Default"/>
    <w:rsid w:val="00D53621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FooterChar">
    <w:name w:val="Footer Char"/>
    <w:link w:val="Footer"/>
    <w:rsid w:val="00D53621"/>
    <w:rPr>
      <w:rFonts w:ascii="Verdana" w:eastAsia="Calibri" w:hAnsi="Verdana"/>
      <w:sz w:val="22"/>
      <w:szCs w:val="22"/>
    </w:rPr>
  </w:style>
  <w:style w:type="paragraph" w:styleId="NoSpacing">
    <w:name w:val="No Spacing"/>
    <w:uiPriority w:val="1"/>
    <w:qFormat/>
    <w:rsid w:val="0007043C"/>
    <w:rPr>
      <w:rFonts w:asciiTheme="minorHAnsi" w:eastAsiaTheme="minorEastAsia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41234"/>
    <w:rPr>
      <w:color w:val="808080"/>
    </w:rPr>
  </w:style>
  <w:style w:type="character" w:styleId="Strong">
    <w:name w:val="Strong"/>
    <w:basedOn w:val="DefaultParagraphFont"/>
    <w:uiPriority w:val="22"/>
    <w:qFormat/>
    <w:rsid w:val="0056040C"/>
    <w:rPr>
      <w:b/>
      <w:bCs/>
    </w:rPr>
  </w:style>
  <w:style w:type="character" w:styleId="CommentReference">
    <w:name w:val="annotation reference"/>
    <w:basedOn w:val="DefaultParagraphFont"/>
    <w:rsid w:val="00265378"/>
    <w:rPr>
      <w:sz w:val="16"/>
      <w:szCs w:val="16"/>
    </w:rPr>
  </w:style>
  <w:style w:type="paragraph" w:styleId="CommentText">
    <w:name w:val="annotation text"/>
    <w:basedOn w:val="Normal"/>
    <w:link w:val="CommentTextChar"/>
    <w:rsid w:val="002653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65378"/>
    <w:rPr>
      <w:rFonts w:ascii="Verdana" w:eastAsia="Calibri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2653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65378"/>
    <w:rPr>
      <w:rFonts w:ascii="Verdana" w:eastAsia="Calibri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lly\Desktop\Accessibility\CTE-Template01-Notes%20Graphic%20Organizer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A5F00078CB43129559FDB383B84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BD33E-CA42-4506-90CB-E14CDD2DDEF7}"/>
      </w:docPartPr>
      <w:docPartBody>
        <w:p w14:paraId="37550D77" w14:textId="77777777" w:rsidR="00114A82" w:rsidRDefault="00211848" w:rsidP="00211848">
          <w:pPr>
            <w:pStyle w:val="6BA5F00078CB43129559FDB383B841292"/>
          </w:pPr>
          <w:r>
            <w:rPr>
              <w:rStyle w:val="PlaceholderText"/>
              <w:color w:val="555555"/>
            </w:rPr>
            <w:t>Enter topic title here</w:t>
          </w:r>
          <w:r w:rsidRPr="00407A56">
            <w:rPr>
              <w:rStyle w:val="PlaceholderText"/>
              <w:color w:val="555555"/>
            </w:rPr>
            <w:t>.</w:t>
          </w:r>
        </w:p>
      </w:docPartBody>
    </w:docPart>
    <w:docPart>
      <w:docPartPr>
        <w:name w:val="4754CBD4D5D140638C06E90C643F0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8FB19-0179-43D4-882B-30118810F440}"/>
      </w:docPartPr>
      <w:docPartBody>
        <w:p w14:paraId="37550D78" w14:textId="77777777" w:rsidR="00114A82" w:rsidRDefault="00211848" w:rsidP="00211848">
          <w:pPr>
            <w:pStyle w:val="4754CBD4D5D140638C06E90C643F0A521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23EF9E7FD0F54CCEA6BDDC33FC449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BD6CC-5DF6-430F-BC85-23946417AE6D}"/>
      </w:docPartPr>
      <w:docPartBody>
        <w:p w14:paraId="37550D79" w14:textId="77777777" w:rsidR="00114A82" w:rsidRDefault="00211848" w:rsidP="00211848">
          <w:pPr>
            <w:pStyle w:val="23EF9E7FD0F54CCEA6BDDC33FC4495682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0DF510EB1E5C4A2B9C144C53B75AB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08F57-52EC-4776-9F26-3E03990586A5}"/>
      </w:docPartPr>
      <w:docPartBody>
        <w:p w14:paraId="37550D7A" w14:textId="77777777" w:rsidR="00114A82" w:rsidRDefault="00211848" w:rsidP="00211848">
          <w:pPr>
            <w:pStyle w:val="0DF510EB1E5C4A2B9C144C53B75AB6921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AF386C236495421AA7F0CB220476C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EEA1D-DC42-411F-9855-EB9924986ECC}"/>
      </w:docPartPr>
      <w:docPartBody>
        <w:p w14:paraId="37550D7B" w14:textId="77777777" w:rsidR="00114A82" w:rsidRDefault="00211848" w:rsidP="00211848">
          <w:pPr>
            <w:pStyle w:val="AF386C236495421AA7F0CB220476C8192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AB72E51AE6D8471880149F6A90782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21233-642C-4C27-AD77-6D04C5DAC31E}"/>
      </w:docPartPr>
      <w:docPartBody>
        <w:p w14:paraId="37550D7C" w14:textId="77777777" w:rsidR="00114A82" w:rsidRDefault="00211848" w:rsidP="00211848">
          <w:pPr>
            <w:pStyle w:val="AB72E51AE6D8471880149F6A907821941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40E5074FA9C44E00955584B710651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A515B-5958-4550-B465-36AF49FC139E}"/>
      </w:docPartPr>
      <w:docPartBody>
        <w:p w14:paraId="37550D7D" w14:textId="77777777" w:rsidR="00114A82" w:rsidRDefault="00211848" w:rsidP="00211848">
          <w:pPr>
            <w:pStyle w:val="40E5074FA9C44E00955584B710651B152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1D1D890950AC4D6ABE9ACCECCE385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CC584-251E-43E9-8A66-42C777F4004A}"/>
      </w:docPartPr>
      <w:docPartBody>
        <w:p w14:paraId="37550D7E" w14:textId="77777777" w:rsidR="00114A82" w:rsidRDefault="00211848" w:rsidP="00211848">
          <w:pPr>
            <w:pStyle w:val="1D1D890950AC4D6ABE9ACCECCE385E001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46E127DBE8664041BB5A81FD13CF0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745B6-E4F6-4F16-9812-1F4278F8AD25}"/>
      </w:docPartPr>
      <w:docPartBody>
        <w:p w14:paraId="37550D7F" w14:textId="77777777" w:rsidR="00114A82" w:rsidRDefault="00211848" w:rsidP="00211848">
          <w:pPr>
            <w:pStyle w:val="46E127DBE8664041BB5A81FD13CF0B8E2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AB6A3834430F4978B76139E2FD38C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C05B2-97BB-4F32-BF02-AB0582971EF0}"/>
      </w:docPartPr>
      <w:docPartBody>
        <w:p w14:paraId="37550D80" w14:textId="77777777" w:rsidR="00114A82" w:rsidRDefault="00211848" w:rsidP="00211848">
          <w:pPr>
            <w:pStyle w:val="AB6A3834430F4978B76139E2FD38C1D81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E494CFC8A8DB4E1F8A0E480B1195F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213A2-D3CB-4C12-8331-02543BB4453A}"/>
      </w:docPartPr>
      <w:docPartBody>
        <w:p w14:paraId="37550D81" w14:textId="77777777" w:rsidR="00114A82" w:rsidRDefault="00211848" w:rsidP="00211848">
          <w:pPr>
            <w:pStyle w:val="E494CFC8A8DB4E1F8A0E480B1195FCEB2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9A307B61D438465DAAEA2F236A15A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45AB8-BBDC-40DA-A5CC-53D2462DD68C}"/>
      </w:docPartPr>
      <w:docPartBody>
        <w:p w14:paraId="37550D82" w14:textId="77777777" w:rsidR="00114A82" w:rsidRDefault="00211848" w:rsidP="00211848">
          <w:pPr>
            <w:pStyle w:val="9A307B61D438465DAAEA2F236A15A9112"/>
          </w:pPr>
          <w:r>
            <w:rPr>
              <w:rStyle w:val="PlaceholderText"/>
              <w:color w:val="555555"/>
            </w:rPr>
            <w:t>Enter summary text here.</w:t>
          </w:r>
        </w:p>
      </w:docPartBody>
    </w:docPart>
    <w:docPart>
      <w:docPartPr>
        <w:name w:val="C9FDC01E7CA64F8BAFD602A8FBCB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05560-3149-4919-AFF9-7A72DC590A7C}"/>
      </w:docPartPr>
      <w:docPartBody>
        <w:p w14:paraId="37550D83" w14:textId="77777777" w:rsidR="00EA03BB" w:rsidRDefault="00211848" w:rsidP="00211848">
          <w:pPr>
            <w:pStyle w:val="C9FDC01E7CA64F8BAFD602A8FBCB97EC"/>
          </w:pPr>
          <w:r>
            <w:rPr>
              <w:rStyle w:val="PlaceholderText"/>
              <w:color w:val="555555"/>
            </w:rPr>
            <w:t>Enter topic title here</w:t>
          </w:r>
          <w:r w:rsidRPr="00407A56">
            <w:rPr>
              <w:rStyle w:val="PlaceholderText"/>
              <w:color w:val="555555"/>
            </w:rPr>
            <w:t>.</w:t>
          </w:r>
        </w:p>
      </w:docPartBody>
    </w:docPart>
    <w:docPart>
      <w:docPartPr>
        <w:name w:val="F708145015F740A9B1AE657F7A844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160DA-2F60-42AD-8568-66AC8AA93D98}"/>
      </w:docPartPr>
      <w:docPartBody>
        <w:p w14:paraId="37550D84" w14:textId="77777777" w:rsidR="00EA03BB" w:rsidRDefault="00211848" w:rsidP="00211848">
          <w:pPr>
            <w:pStyle w:val="F708145015F740A9B1AE657F7A844944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2BF19649FE3A46BCBDF6D50C37A52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014D7-8AA7-408D-9C74-CDBE830D6FB6}"/>
      </w:docPartPr>
      <w:docPartBody>
        <w:p w14:paraId="37550D85" w14:textId="77777777" w:rsidR="00EA03BB" w:rsidRDefault="00211848" w:rsidP="00211848">
          <w:pPr>
            <w:pStyle w:val="2BF19649FE3A46BCBDF6D50C37A52CB3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482ED3E0B1514BA682497025FF8AE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8CEBE-3B24-429F-A0CE-219ADC5C0AA2}"/>
      </w:docPartPr>
      <w:docPartBody>
        <w:p w14:paraId="37550D86" w14:textId="77777777" w:rsidR="00EA03BB" w:rsidRDefault="00211848" w:rsidP="00211848">
          <w:pPr>
            <w:pStyle w:val="482ED3E0B1514BA682497025FF8AEB40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8A933570B217457FA8FEFEA743FAA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B3EE5-ED47-4E23-BC25-BB9D13312E83}"/>
      </w:docPartPr>
      <w:docPartBody>
        <w:p w14:paraId="37550D87" w14:textId="77777777" w:rsidR="00EA03BB" w:rsidRDefault="00211848" w:rsidP="00211848">
          <w:pPr>
            <w:pStyle w:val="8A933570B217457FA8FEFEA743FAA4C9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49FF4CCAC2894F7E86D77034F66A8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27828-1C0E-413C-87C1-4BB5BFB4473B}"/>
      </w:docPartPr>
      <w:docPartBody>
        <w:p w14:paraId="37550D88" w14:textId="77777777" w:rsidR="00EA03BB" w:rsidRDefault="00211848" w:rsidP="00211848">
          <w:pPr>
            <w:pStyle w:val="49FF4CCAC2894F7E86D77034F66A8EB3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63F6AC4C07B44565BEE14EB4B866A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EDFEB-E98D-4568-8424-6C876B975584}"/>
      </w:docPartPr>
      <w:docPartBody>
        <w:p w14:paraId="37550D89" w14:textId="77777777" w:rsidR="00EA03BB" w:rsidRDefault="00211848" w:rsidP="00211848">
          <w:pPr>
            <w:pStyle w:val="63F6AC4C07B44565BEE14EB4B866ADE2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ECF5DCAAF6BF4DAD89A1085C71109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16758-AC60-4B5F-BE11-37FC937EA890}"/>
      </w:docPartPr>
      <w:docPartBody>
        <w:p w14:paraId="37550D8A" w14:textId="77777777" w:rsidR="00EA03BB" w:rsidRDefault="00211848" w:rsidP="00211848">
          <w:pPr>
            <w:pStyle w:val="ECF5DCAAF6BF4DAD89A1085C71109212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96E8B79FF28D4647B4A1C4BC358D5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20D3E-E15F-42BE-9B5F-E2C35BE51969}"/>
      </w:docPartPr>
      <w:docPartBody>
        <w:p w14:paraId="37550D8B" w14:textId="77777777" w:rsidR="00EA03BB" w:rsidRDefault="00211848" w:rsidP="00211848">
          <w:pPr>
            <w:pStyle w:val="96E8B79FF28D4647B4A1C4BC358D5E97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BE00CCBC60524D0AB22DD949E478B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E3EF0-C458-4C49-9507-663396B3D42C}"/>
      </w:docPartPr>
      <w:docPartBody>
        <w:p w14:paraId="37550D8C" w14:textId="77777777" w:rsidR="00EA03BB" w:rsidRDefault="00211848" w:rsidP="00211848">
          <w:pPr>
            <w:pStyle w:val="BE00CCBC60524D0AB22DD949E478B344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E34294B1A6254EE9894ECB016A205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A0101-B6AA-409C-8259-2BFCD8826AC7}"/>
      </w:docPartPr>
      <w:docPartBody>
        <w:p w14:paraId="37550D8D" w14:textId="77777777" w:rsidR="00EA03BB" w:rsidRDefault="00211848" w:rsidP="00211848">
          <w:pPr>
            <w:pStyle w:val="E34294B1A6254EE9894ECB016A20599A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FFA1BCE48DE84955B8405DAB7C77F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90FBB-7C94-4AAB-A6F0-4210C3A6D801}"/>
      </w:docPartPr>
      <w:docPartBody>
        <w:p w14:paraId="37550D8E" w14:textId="77777777" w:rsidR="00EA03BB" w:rsidRDefault="00211848" w:rsidP="00211848">
          <w:pPr>
            <w:pStyle w:val="FFA1BCE48DE84955B8405DAB7C77F626"/>
          </w:pPr>
          <w:r>
            <w:rPr>
              <w:rStyle w:val="PlaceholderText"/>
              <w:color w:val="555555"/>
            </w:rPr>
            <w:t>Enter summary text here.</w:t>
          </w:r>
        </w:p>
      </w:docPartBody>
    </w:docPart>
    <w:docPart>
      <w:docPartPr>
        <w:name w:val="5E55F49BC62244009673A7AC79E94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F844F-0E4B-4233-AB18-7EAE1CDD5F55}"/>
      </w:docPartPr>
      <w:docPartBody>
        <w:p w14:paraId="37550D8F" w14:textId="77777777" w:rsidR="00EA03BB" w:rsidRDefault="00211848" w:rsidP="00211848">
          <w:pPr>
            <w:pStyle w:val="5E55F49BC62244009673A7AC79E948F3"/>
          </w:pPr>
          <w:r>
            <w:rPr>
              <w:rStyle w:val="PlaceholderText"/>
              <w:color w:val="555555"/>
            </w:rPr>
            <w:t>Enter topic title here</w:t>
          </w:r>
          <w:r w:rsidRPr="00407A56">
            <w:rPr>
              <w:rStyle w:val="PlaceholderText"/>
              <w:color w:val="555555"/>
            </w:rPr>
            <w:t>.</w:t>
          </w:r>
        </w:p>
      </w:docPartBody>
    </w:docPart>
    <w:docPart>
      <w:docPartPr>
        <w:name w:val="3CD126839A2B460AB2E23A3E4617B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9F300-9D59-4E33-8784-826D08EC1D88}"/>
      </w:docPartPr>
      <w:docPartBody>
        <w:p w14:paraId="37550D90" w14:textId="77777777" w:rsidR="00EA03BB" w:rsidRDefault="00211848" w:rsidP="00211848">
          <w:pPr>
            <w:pStyle w:val="3CD126839A2B460AB2E23A3E4617BDF1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39517BDFD66A4BF994D64BE9C1454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27925-8E8D-44D4-AF6A-389DBDDCAE23}"/>
      </w:docPartPr>
      <w:docPartBody>
        <w:p w14:paraId="37550D91" w14:textId="77777777" w:rsidR="00EA03BB" w:rsidRDefault="00211848" w:rsidP="00211848">
          <w:pPr>
            <w:pStyle w:val="39517BDFD66A4BF994D64BE9C1454B3D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51259D70929240D48AF2128764E06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828E5-DEF4-4AA4-9F3A-CBB41CEF3093}"/>
      </w:docPartPr>
      <w:docPartBody>
        <w:p w14:paraId="37550D92" w14:textId="77777777" w:rsidR="00EA03BB" w:rsidRDefault="00211848" w:rsidP="00211848">
          <w:pPr>
            <w:pStyle w:val="51259D70929240D48AF2128764E06BC7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2EFCD76541D044CE82224964EE50E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71ACE-11E8-4EC1-A71E-2FF22EC75F49}"/>
      </w:docPartPr>
      <w:docPartBody>
        <w:p w14:paraId="37550D93" w14:textId="77777777" w:rsidR="00EA03BB" w:rsidRDefault="00211848" w:rsidP="00211848">
          <w:pPr>
            <w:pStyle w:val="2EFCD76541D044CE82224964EE50ED11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8DAD073876F7469B9D20E3906652F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F528F-B786-4939-870E-77D171220020}"/>
      </w:docPartPr>
      <w:docPartBody>
        <w:p w14:paraId="37550D94" w14:textId="77777777" w:rsidR="00EA03BB" w:rsidRDefault="00211848" w:rsidP="00211848">
          <w:pPr>
            <w:pStyle w:val="8DAD073876F7469B9D20E3906652FBDA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CDF2A7F9F4544C98B467F19497FFB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925E3-8BDB-4848-A178-83A1932C09FB}"/>
      </w:docPartPr>
      <w:docPartBody>
        <w:p w14:paraId="37550D95" w14:textId="77777777" w:rsidR="00EA03BB" w:rsidRDefault="00211848" w:rsidP="00211848">
          <w:pPr>
            <w:pStyle w:val="CDF2A7F9F4544C98B467F19497FFB69B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B761B3D19525444A9102A9EF29C54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98FF3-532F-4CD7-9C4B-770955BDAD47}"/>
      </w:docPartPr>
      <w:docPartBody>
        <w:p w14:paraId="37550D96" w14:textId="77777777" w:rsidR="00EA03BB" w:rsidRDefault="00211848" w:rsidP="00211848">
          <w:pPr>
            <w:pStyle w:val="B761B3D19525444A9102A9EF29C54BAB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35F2C81402504A14984DAA9FAC694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890E2-CF13-49C0-A6BC-127A945707B6}"/>
      </w:docPartPr>
      <w:docPartBody>
        <w:p w14:paraId="37550D97" w14:textId="77777777" w:rsidR="00EA03BB" w:rsidRDefault="00211848" w:rsidP="00211848">
          <w:pPr>
            <w:pStyle w:val="35F2C81402504A14984DAA9FAC694923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B7347A79B30444DB8DCCDEB5B3006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AC03-1DD6-4CE5-8028-341ED0DEC2E6}"/>
      </w:docPartPr>
      <w:docPartBody>
        <w:p w14:paraId="37550D98" w14:textId="77777777" w:rsidR="00EA03BB" w:rsidRDefault="00211848" w:rsidP="00211848">
          <w:pPr>
            <w:pStyle w:val="B7347A79B30444DB8DCCDEB5B3006657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146FAB65739D480F80207B33430A3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E9531-9AD9-413E-89D4-6A38D947EC9B}"/>
      </w:docPartPr>
      <w:docPartBody>
        <w:p w14:paraId="37550D99" w14:textId="77777777" w:rsidR="00EA03BB" w:rsidRDefault="00211848" w:rsidP="00211848">
          <w:pPr>
            <w:pStyle w:val="146FAB65739D480F80207B33430A34B4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678D232D970A40D088CC798DDB46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4B913-AEB3-4C9F-9914-571B78883159}"/>
      </w:docPartPr>
      <w:docPartBody>
        <w:p w14:paraId="37550D9A" w14:textId="77777777" w:rsidR="00EA03BB" w:rsidRDefault="00211848" w:rsidP="00211848">
          <w:pPr>
            <w:pStyle w:val="678D232D970A40D088CC798DDB462F67"/>
          </w:pPr>
          <w:r>
            <w:rPr>
              <w:rStyle w:val="PlaceholderText"/>
              <w:color w:val="555555"/>
            </w:rPr>
            <w:t>Enter summary text here.</w:t>
          </w:r>
        </w:p>
      </w:docPartBody>
    </w:docPart>
    <w:docPart>
      <w:docPartPr>
        <w:name w:val="03A20349BE40481CA07FEAAA44198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1D5A4-0496-4C5A-8240-2CF120579E22}"/>
      </w:docPartPr>
      <w:docPartBody>
        <w:p w14:paraId="37550D9B" w14:textId="77777777" w:rsidR="00EA03BB" w:rsidRDefault="00211848" w:rsidP="00211848">
          <w:pPr>
            <w:pStyle w:val="03A20349BE40481CA07FEAAA44198A1F"/>
          </w:pPr>
          <w:r>
            <w:rPr>
              <w:rStyle w:val="PlaceholderText"/>
              <w:color w:val="555555"/>
            </w:rPr>
            <w:t>Enter topic title here</w:t>
          </w:r>
          <w:r w:rsidRPr="00407A56">
            <w:rPr>
              <w:rStyle w:val="PlaceholderText"/>
              <w:color w:val="555555"/>
            </w:rPr>
            <w:t>.</w:t>
          </w:r>
        </w:p>
      </w:docPartBody>
    </w:docPart>
    <w:docPart>
      <w:docPartPr>
        <w:name w:val="9C68D5A22DB14F088E13C500BE2B7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56592-DACA-4739-8A02-217FD288BE33}"/>
      </w:docPartPr>
      <w:docPartBody>
        <w:p w14:paraId="37550D9C" w14:textId="77777777" w:rsidR="00EA03BB" w:rsidRDefault="00211848" w:rsidP="00211848">
          <w:pPr>
            <w:pStyle w:val="9C68D5A22DB14F088E13C500BE2B72BA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B03EABD5A7204725A6D710A6C73F7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E14C1-50CA-46B2-8A88-0855EC4570C6}"/>
      </w:docPartPr>
      <w:docPartBody>
        <w:p w14:paraId="37550D9D" w14:textId="77777777" w:rsidR="00EA03BB" w:rsidRDefault="00211848" w:rsidP="00211848">
          <w:pPr>
            <w:pStyle w:val="B03EABD5A7204725A6D710A6C73F7C75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F17CFEB90706491894892B25166B9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5A53E-E50A-4A70-993F-FC6FBCEB660B}"/>
      </w:docPartPr>
      <w:docPartBody>
        <w:p w14:paraId="37550D9E" w14:textId="77777777" w:rsidR="00EA03BB" w:rsidRDefault="00211848" w:rsidP="00211848">
          <w:pPr>
            <w:pStyle w:val="F17CFEB90706491894892B25166B9934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D3F9BD7C56AD4C00AAB8FFF20BE6B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FD720-55AA-433C-BC7C-F305477E12E5}"/>
      </w:docPartPr>
      <w:docPartBody>
        <w:p w14:paraId="37550D9F" w14:textId="77777777" w:rsidR="00EA03BB" w:rsidRDefault="00211848" w:rsidP="00211848">
          <w:pPr>
            <w:pStyle w:val="D3F9BD7C56AD4C00AAB8FFF20BE6B3DD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7B01CB0EC020480297B674298DD54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46A43-57FF-4097-B3B7-F79CBF50C488}"/>
      </w:docPartPr>
      <w:docPartBody>
        <w:p w14:paraId="37550DA0" w14:textId="77777777" w:rsidR="00EA03BB" w:rsidRDefault="00211848" w:rsidP="00211848">
          <w:pPr>
            <w:pStyle w:val="7B01CB0EC020480297B674298DD54A08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16EF315D0B4A4A5D847A1FDE83BEB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DA791-A3B3-4D84-B310-F6F812B5408E}"/>
      </w:docPartPr>
      <w:docPartBody>
        <w:p w14:paraId="37550DA1" w14:textId="77777777" w:rsidR="00EA03BB" w:rsidRDefault="00211848" w:rsidP="00211848">
          <w:pPr>
            <w:pStyle w:val="16EF315D0B4A4A5D847A1FDE83BEB08B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36EDB44F614046BCAC69412B0D309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A7CFD-46F7-4E98-8245-9364FDB347F4}"/>
      </w:docPartPr>
      <w:docPartBody>
        <w:p w14:paraId="37550DA2" w14:textId="77777777" w:rsidR="00EA03BB" w:rsidRDefault="00211848" w:rsidP="00211848">
          <w:pPr>
            <w:pStyle w:val="36EDB44F614046BCAC69412B0D309DF4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75785663CE2F45E4A33EAFEC20937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FD0E3-BED0-4467-AF60-717273EC3446}"/>
      </w:docPartPr>
      <w:docPartBody>
        <w:p w14:paraId="37550DA3" w14:textId="77777777" w:rsidR="00EA03BB" w:rsidRDefault="00211848" w:rsidP="00211848">
          <w:pPr>
            <w:pStyle w:val="75785663CE2F45E4A33EAFEC20937FAB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1B821D29F2554BC688B3FA699DB99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3FCEA-F370-4893-97AD-B700320B5226}"/>
      </w:docPartPr>
      <w:docPartBody>
        <w:p w14:paraId="37550DA4" w14:textId="77777777" w:rsidR="00EA03BB" w:rsidRDefault="00211848" w:rsidP="00211848">
          <w:pPr>
            <w:pStyle w:val="1B821D29F2554BC688B3FA699DB99616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A15CBE2155884E7FB3887A1C95CC0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70E30-2231-435D-85B4-292CFB34DB2F}"/>
      </w:docPartPr>
      <w:docPartBody>
        <w:p w14:paraId="37550DA5" w14:textId="77777777" w:rsidR="00EA03BB" w:rsidRDefault="00211848" w:rsidP="00211848">
          <w:pPr>
            <w:pStyle w:val="A15CBE2155884E7FB3887A1C95CC090D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67F646C62D724DB0887FB21C559CF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08498-29DB-4FF9-8D62-AC4DBEC5C4D3}"/>
      </w:docPartPr>
      <w:docPartBody>
        <w:p w14:paraId="37550DA6" w14:textId="77777777" w:rsidR="00EA03BB" w:rsidRDefault="00211848" w:rsidP="00211848">
          <w:pPr>
            <w:pStyle w:val="67F646C62D724DB0887FB21C559CFD29"/>
          </w:pPr>
          <w:r>
            <w:rPr>
              <w:rStyle w:val="PlaceholderText"/>
              <w:color w:val="555555"/>
            </w:rPr>
            <w:t>Enter summary text here.</w:t>
          </w:r>
        </w:p>
      </w:docPartBody>
    </w:docPart>
    <w:docPart>
      <w:docPartPr>
        <w:name w:val="0CBA8B7B1DEF49068CD12D7105E7C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BEBA2-8E60-45DA-9B8F-7CD83305AD6E}"/>
      </w:docPartPr>
      <w:docPartBody>
        <w:p w14:paraId="37550DA7" w14:textId="77777777" w:rsidR="00EA03BB" w:rsidRDefault="00211848" w:rsidP="00211848">
          <w:pPr>
            <w:pStyle w:val="0CBA8B7B1DEF49068CD12D7105E7CF49"/>
          </w:pPr>
          <w:r>
            <w:rPr>
              <w:rStyle w:val="PlaceholderText"/>
              <w:color w:val="555555"/>
            </w:rPr>
            <w:t>Enter topic title here</w:t>
          </w:r>
          <w:r w:rsidRPr="00407A56">
            <w:rPr>
              <w:rStyle w:val="PlaceholderText"/>
              <w:color w:val="555555"/>
            </w:rPr>
            <w:t>.</w:t>
          </w:r>
        </w:p>
      </w:docPartBody>
    </w:docPart>
    <w:docPart>
      <w:docPartPr>
        <w:name w:val="35FC183007114948A4C3A8EE3D8A7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98BF3-FF10-499F-91B5-D36A678D1D3A}"/>
      </w:docPartPr>
      <w:docPartBody>
        <w:p w14:paraId="37550DA8" w14:textId="77777777" w:rsidR="00EA03BB" w:rsidRDefault="00211848" w:rsidP="00211848">
          <w:pPr>
            <w:pStyle w:val="35FC183007114948A4C3A8EE3D8A7784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99311AD1A8044634BE4D77AEB683F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6E8B7-0BA8-4650-B55C-2947AEBC9EAC}"/>
      </w:docPartPr>
      <w:docPartBody>
        <w:p w14:paraId="37550DA9" w14:textId="77777777" w:rsidR="00EA03BB" w:rsidRDefault="00211848" w:rsidP="00211848">
          <w:pPr>
            <w:pStyle w:val="99311AD1A8044634BE4D77AEB683F69A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00AAF8605BAE41A99C1ECB0BF89AE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4F126-E270-4C90-8B49-D07AE81093D7}"/>
      </w:docPartPr>
      <w:docPartBody>
        <w:p w14:paraId="37550DAA" w14:textId="77777777" w:rsidR="00EA03BB" w:rsidRDefault="00211848" w:rsidP="00211848">
          <w:pPr>
            <w:pStyle w:val="00AAF8605BAE41A99C1ECB0BF89AE4A9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968C8203D4104988AACB3E9C47CC6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3414-9302-4151-BFC5-CDD8A9F98155}"/>
      </w:docPartPr>
      <w:docPartBody>
        <w:p w14:paraId="37550DAB" w14:textId="77777777" w:rsidR="00EA03BB" w:rsidRDefault="00211848" w:rsidP="00211848">
          <w:pPr>
            <w:pStyle w:val="968C8203D4104988AACB3E9C47CC6121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0F08B20A109C418FADA2FA359E07A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FC61F-AC3B-44A3-A5D8-71F10B1CC6C8}"/>
      </w:docPartPr>
      <w:docPartBody>
        <w:p w14:paraId="37550DAC" w14:textId="77777777" w:rsidR="00EA03BB" w:rsidRDefault="00211848" w:rsidP="00211848">
          <w:pPr>
            <w:pStyle w:val="0F08B20A109C418FADA2FA359E07AFAA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A609000F66404F1EBB845046942C3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49398-28B1-42EC-8F3B-885A864F3EC6}"/>
      </w:docPartPr>
      <w:docPartBody>
        <w:p w14:paraId="37550DAD" w14:textId="77777777" w:rsidR="00EA03BB" w:rsidRDefault="00211848" w:rsidP="00211848">
          <w:pPr>
            <w:pStyle w:val="A609000F66404F1EBB845046942C381B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46666814A9C24B819D49CFDE7959C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70368-3A48-4377-848D-8E4CEBFE6E0A}"/>
      </w:docPartPr>
      <w:docPartBody>
        <w:p w14:paraId="37550DAE" w14:textId="77777777" w:rsidR="00EA03BB" w:rsidRDefault="00211848" w:rsidP="00211848">
          <w:pPr>
            <w:pStyle w:val="46666814A9C24B819D49CFDE7959C098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D729108D071D4D15B09FB90C3FF15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76B6B-9A4E-482F-8337-9AEAF9B28E6A}"/>
      </w:docPartPr>
      <w:docPartBody>
        <w:p w14:paraId="37550DAF" w14:textId="77777777" w:rsidR="00EA03BB" w:rsidRDefault="00211848" w:rsidP="00211848">
          <w:pPr>
            <w:pStyle w:val="D729108D071D4D15B09FB90C3FF157F4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A86BB45D97754E70A6B2F28609BB0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EC4E1-1538-474C-A24D-2BF49744E7B7}"/>
      </w:docPartPr>
      <w:docPartBody>
        <w:p w14:paraId="37550DB0" w14:textId="77777777" w:rsidR="00EA03BB" w:rsidRDefault="00211848" w:rsidP="00211848">
          <w:pPr>
            <w:pStyle w:val="A86BB45D97754E70A6B2F28609BB0A62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8EE38DB4855349BAB737D4BEDF9BB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71D9E-4CB8-4AED-9E56-64AF8BC451F8}"/>
      </w:docPartPr>
      <w:docPartBody>
        <w:p w14:paraId="37550DB1" w14:textId="77777777" w:rsidR="00EA03BB" w:rsidRDefault="00211848" w:rsidP="00211848">
          <w:pPr>
            <w:pStyle w:val="8EE38DB4855349BAB737D4BEDF9BBB1F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84CAFF0827CE418EA0AA06ADBF64B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19B27-8325-446F-9C09-01B55A0581C1}"/>
      </w:docPartPr>
      <w:docPartBody>
        <w:p w14:paraId="37550DB2" w14:textId="77777777" w:rsidR="00EA03BB" w:rsidRDefault="00211848" w:rsidP="00211848">
          <w:pPr>
            <w:pStyle w:val="84CAFF0827CE418EA0AA06ADBF64BE64"/>
          </w:pPr>
          <w:r>
            <w:rPr>
              <w:rStyle w:val="PlaceholderText"/>
              <w:color w:val="555555"/>
            </w:rPr>
            <w:t>Enter summary text here.</w:t>
          </w:r>
        </w:p>
      </w:docPartBody>
    </w:docPart>
    <w:docPart>
      <w:docPartPr>
        <w:name w:val="A252C98B867C4587AC9EBC14CF354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017A8-30A1-4190-A2ED-679D2BDEA564}"/>
      </w:docPartPr>
      <w:docPartBody>
        <w:p w14:paraId="37550DB3" w14:textId="77777777" w:rsidR="00861FFC" w:rsidRDefault="00946DA9" w:rsidP="00946DA9">
          <w:pPr>
            <w:pStyle w:val="A252C98B867C4587AC9EBC14CF354268"/>
          </w:pPr>
          <w:r>
            <w:rPr>
              <w:rStyle w:val="PlaceholderText"/>
              <w:color w:val="555555"/>
            </w:rPr>
            <w:t>Enter topic title here</w:t>
          </w:r>
          <w:r w:rsidRPr="00407A56">
            <w:rPr>
              <w:rStyle w:val="PlaceholderText"/>
              <w:color w:val="555555"/>
            </w:rPr>
            <w:t>.</w:t>
          </w:r>
        </w:p>
      </w:docPartBody>
    </w:docPart>
    <w:docPart>
      <w:docPartPr>
        <w:name w:val="DAC862CD32524A5389D8D9ECE935F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8E4B7-AB02-485F-B5D3-894A956624F5}"/>
      </w:docPartPr>
      <w:docPartBody>
        <w:p w14:paraId="37550DB4" w14:textId="77777777" w:rsidR="00861FFC" w:rsidRDefault="00946DA9" w:rsidP="00946DA9">
          <w:pPr>
            <w:pStyle w:val="DAC862CD32524A5389D8D9ECE935F2DC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D74DE65309B34591A3B0FDB3FF1EC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40238-6E90-48F8-93F3-AC2D60D183FA}"/>
      </w:docPartPr>
      <w:docPartBody>
        <w:p w14:paraId="37550DB5" w14:textId="77777777" w:rsidR="00861FFC" w:rsidRDefault="00946DA9" w:rsidP="00946DA9">
          <w:pPr>
            <w:pStyle w:val="D74DE65309B34591A3B0FDB3FF1EC06B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94E6DD99C91749099CC4C8D832A33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33617-B213-4352-AFF6-6FC45B0DA260}"/>
      </w:docPartPr>
      <w:docPartBody>
        <w:p w14:paraId="37550DB6" w14:textId="77777777" w:rsidR="00861FFC" w:rsidRDefault="00946DA9" w:rsidP="00946DA9">
          <w:pPr>
            <w:pStyle w:val="94E6DD99C91749099CC4C8D832A3320D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22D53CFD2E8C424487ACCE90595F7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635D-BC15-4106-A20E-FF09C8F8F18C}"/>
      </w:docPartPr>
      <w:docPartBody>
        <w:p w14:paraId="37550DB7" w14:textId="77777777" w:rsidR="00861FFC" w:rsidRDefault="00946DA9" w:rsidP="00946DA9">
          <w:pPr>
            <w:pStyle w:val="22D53CFD2E8C424487ACCE90595F7A90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DAAF7BADA9024F1E8F0312A4C320B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D9D32-6513-44C7-A4E9-0675149E43FA}"/>
      </w:docPartPr>
      <w:docPartBody>
        <w:p w14:paraId="37550DB8" w14:textId="77777777" w:rsidR="00861FFC" w:rsidRDefault="00946DA9" w:rsidP="00946DA9">
          <w:pPr>
            <w:pStyle w:val="DAAF7BADA9024F1E8F0312A4C320BCD5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7F2DF4C34C4C4674B1DEC2845A883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FFCE-2476-4EBF-BC07-02FA244D5AE2}"/>
      </w:docPartPr>
      <w:docPartBody>
        <w:p w14:paraId="37550DB9" w14:textId="77777777" w:rsidR="00861FFC" w:rsidRDefault="00946DA9" w:rsidP="00946DA9">
          <w:pPr>
            <w:pStyle w:val="7F2DF4C34C4C4674B1DEC2845A883AC3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608F49F4B9C2402683D222FF49587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9B132-7316-4375-B28E-9AFCB5BF95D8}"/>
      </w:docPartPr>
      <w:docPartBody>
        <w:p w14:paraId="37550DBA" w14:textId="77777777" w:rsidR="00861FFC" w:rsidRDefault="00946DA9" w:rsidP="00946DA9">
          <w:pPr>
            <w:pStyle w:val="608F49F4B9C2402683D222FF49587357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1AE39B88297F46DB840F15ADAE1F1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B8318-A663-4790-B09C-0855F87D9210}"/>
      </w:docPartPr>
      <w:docPartBody>
        <w:p w14:paraId="37550DBB" w14:textId="77777777" w:rsidR="00861FFC" w:rsidRDefault="00946DA9" w:rsidP="00946DA9">
          <w:pPr>
            <w:pStyle w:val="1AE39B88297F46DB840F15ADAE1F1505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290E71374881462784ECB1A4B1317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DAE16-FB34-45AE-B7B6-1B83D158D72D}"/>
      </w:docPartPr>
      <w:docPartBody>
        <w:p w14:paraId="37550DBC" w14:textId="77777777" w:rsidR="00861FFC" w:rsidRDefault="00946DA9" w:rsidP="00946DA9">
          <w:pPr>
            <w:pStyle w:val="290E71374881462784ECB1A4B1317268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DA5DF3995AFD444A96725D5BF59A7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88C56-B65E-4D3F-AD07-7EAE315907DB}"/>
      </w:docPartPr>
      <w:docPartBody>
        <w:p w14:paraId="37550DBD" w14:textId="77777777" w:rsidR="00861FFC" w:rsidRDefault="00946DA9" w:rsidP="00946DA9">
          <w:pPr>
            <w:pStyle w:val="DA5DF3995AFD444A96725D5BF59A7330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0CC828EC37334DFD93CD5AB5CB51F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6305B-5803-473F-BFB9-1AC53F039485}"/>
      </w:docPartPr>
      <w:docPartBody>
        <w:p w14:paraId="37550DBE" w14:textId="77777777" w:rsidR="00861FFC" w:rsidRDefault="00946DA9" w:rsidP="00946DA9">
          <w:pPr>
            <w:pStyle w:val="0CC828EC37334DFD93CD5AB5CB51F135"/>
          </w:pPr>
          <w:r>
            <w:rPr>
              <w:rStyle w:val="PlaceholderText"/>
              <w:color w:val="555555"/>
            </w:rPr>
            <w:t>Enter summary text here.</w:t>
          </w:r>
        </w:p>
      </w:docPartBody>
    </w:docPart>
    <w:docPart>
      <w:docPartPr>
        <w:name w:val="4B36999C266041368D166514E95C1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4B92A-C722-4FD7-AADD-A0762447BCA7}"/>
      </w:docPartPr>
      <w:docPartBody>
        <w:p w14:paraId="37550DBF" w14:textId="77777777" w:rsidR="00861FFC" w:rsidRDefault="00946DA9" w:rsidP="00946DA9">
          <w:pPr>
            <w:pStyle w:val="4B36999C266041368D166514E95C17EC"/>
          </w:pPr>
          <w:r>
            <w:rPr>
              <w:rStyle w:val="PlaceholderText"/>
              <w:color w:val="555555"/>
            </w:rPr>
            <w:t>Enter topic title here</w:t>
          </w:r>
          <w:r w:rsidRPr="00407A56">
            <w:rPr>
              <w:rStyle w:val="PlaceholderText"/>
              <w:color w:val="555555"/>
            </w:rPr>
            <w:t>.</w:t>
          </w:r>
        </w:p>
      </w:docPartBody>
    </w:docPart>
    <w:docPart>
      <w:docPartPr>
        <w:name w:val="433F27DFE3A748B1A2A75485F653B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5D707-C8A9-4CED-B41D-1ED8E6FE373F}"/>
      </w:docPartPr>
      <w:docPartBody>
        <w:p w14:paraId="37550DC0" w14:textId="77777777" w:rsidR="00861FFC" w:rsidRDefault="00946DA9" w:rsidP="00946DA9">
          <w:pPr>
            <w:pStyle w:val="433F27DFE3A748B1A2A75485F653B7F1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0674E5F211CD4FFBAB2AA911A88E3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5CE97-D255-45D3-8B48-7DAA6C1FC082}"/>
      </w:docPartPr>
      <w:docPartBody>
        <w:p w14:paraId="37550DC1" w14:textId="77777777" w:rsidR="00861FFC" w:rsidRDefault="00946DA9" w:rsidP="00946DA9">
          <w:pPr>
            <w:pStyle w:val="0674E5F211CD4FFBAB2AA911A88E3772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73E13FF5F72241AEBAE8E6C540A5F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BE670-6E10-4392-B4EB-D9D66965A070}"/>
      </w:docPartPr>
      <w:docPartBody>
        <w:p w14:paraId="37550DC2" w14:textId="77777777" w:rsidR="00861FFC" w:rsidRDefault="00946DA9" w:rsidP="00946DA9">
          <w:pPr>
            <w:pStyle w:val="73E13FF5F72241AEBAE8E6C540A5FEB1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9B348A4EC18A41119987053784792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B9874-E0E9-468B-A5F4-85F3CF08AB50}"/>
      </w:docPartPr>
      <w:docPartBody>
        <w:p w14:paraId="37550DC3" w14:textId="77777777" w:rsidR="00861FFC" w:rsidRDefault="00946DA9" w:rsidP="00946DA9">
          <w:pPr>
            <w:pStyle w:val="9B348A4EC18A41119987053784792AE4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141FB2FBAA414F188A4C0EB5CC7E9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6AE73-04A8-40A6-80EC-7E6145B6C927}"/>
      </w:docPartPr>
      <w:docPartBody>
        <w:p w14:paraId="37550DC4" w14:textId="77777777" w:rsidR="00861FFC" w:rsidRDefault="00946DA9" w:rsidP="00946DA9">
          <w:pPr>
            <w:pStyle w:val="141FB2FBAA414F188A4C0EB5CC7E9060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B679943FA91341E6BE5C87CD3B39A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AE13C-E75D-4F05-BA46-ECF604063733}"/>
      </w:docPartPr>
      <w:docPartBody>
        <w:p w14:paraId="37550DC5" w14:textId="77777777" w:rsidR="00861FFC" w:rsidRDefault="00946DA9" w:rsidP="00946DA9">
          <w:pPr>
            <w:pStyle w:val="B679943FA91341E6BE5C87CD3B39AED7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3B30820339494CAFBB33559E036C0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96D52-DF80-46A2-9A64-7B908374B25F}"/>
      </w:docPartPr>
      <w:docPartBody>
        <w:p w14:paraId="37550DC6" w14:textId="77777777" w:rsidR="00861FFC" w:rsidRDefault="00946DA9" w:rsidP="00946DA9">
          <w:pPr>
            <w:pStyle w:val="3B30820339494CAFBB33559E036C02C7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A87DCC9FF2B5478CBB00C3A250374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607B0-C5C7-46D9-888C-1987C30384BA}"/>
      </w:docPartPr>
      <w:docPartBody>
        <w:p w14:paraId="37550DC7" w14:textId="77777777" w:rsidR="00861FFC" w:rsidRDefault="00946DA9" w:rsidP="00946DA9">
          <w:pPr>
            <w:pStyle w:val="A87DCC9FF2B5478CBB00C3A250374738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4383F0ED24E44A49BAAB692B3E8C0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E156B-4724-41F9-BC7E-494C9A729F58}"/>
      </w:docPartPr>
      <w:docPartBody>
        <w:p w14:paraId="37550DC8" w14:textId="77777777" w:rsidR="00861FFC" w:rsidRDefault="00946DA9" w:rsidP="00946DA9">
          <w:pPr>
            <w:pStyle w:val="4383F0ED24E44A49BAAB692B3E8C0583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32C53D99829B4E9689AFAB0263A6D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7E645-9FC3-44E7-B4A3-14C6F1617BFB}"/>
      </w:docPartPr>
      <w:docPartBody>
        <w:p w14:paraId="37550DC9" w14:textId="77777777" w:rsidR="00861FFC" w:rsidRDefault="00946DA9" w:rsidP="00946DA9">
          <w:pPr>
            <w:pStyle w:val="32C53D99829B4E9689AFAB0263A6DFAD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DDE037596B4946B9BC7ADAF53E310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85E9B-4548-4CE4-95D1-EAD8C9D29988}"/>
      </w:docPartPr>
      <w:docPartBody>
        <w:p w14:paraId="37550DCA" w14:textId="77777777" w:rsidR="00861FFC" w:rsidRDefault="00946DA9" w:rsidP="00946DA9">
          <w:pPr>
            <w:pStyle w:val="DDE037596B4946B9BC7ADAF53E310F11"/>
          </w:pPr>
          <w:r>
            <w:rPr>
              <w:rStyle w:val="PlaceholderText"/>
              <w:color w:val="555555"/>
            </w:rPr>
            <w:t>Enter summary text here.</w:t>
          </w:r>
        </w:p>
      </w:docPartBody>
    </w:docPart>
    <w:docPart>
      <w:docPartPr>
        <w:name w:val="D709285F62584D73981BE46FACD60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23950-2824-446C-946F-9B274DF38215}"/>
      </w:docPartPr>
      <w:docPartBody>
        <w:p w14:paraId="37550DCB" w14:textId="77777777" w:rsidR="00861FFC" w:rsidRDefault="00946DA9" w:rsidP="00946DA9">
          <w:pPr>
            <w:pStyle w:val="D709285F62584D73981BE46FACD600ED"/>
          </w:pPr>
          <w:r>
            <w:rPr>
              <w:rStyle w:val="PlaceholderText"/>
              <w:color w:val="555555"/>
            </w:rPr>
            <w:t>Enter topic title here</w:t>
          </w:r>
          <w:r w:rsidRPr="00407A56">
            <w:rPr>
              <w:rStyle w:val="PlaceholderText"/>
              <w:color w:val="555555"/>
            </w:rPr>
            <w:t>.</w:t>
          </w:r>
        </w:p>
      </w:docPartBody>
    </w:docPart>
    <w:docPart>
      <w:docPartPr>
        <w:name w:val="9E77CA00C63D46949327C66CFC20A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E5E03-E121-4E08-8653-441443DEDF4B}"/>
      </w:docPartPr>
      <w:docPartBody>
        <w:p w14:paraId="37550DCC" w14:textId="77777777" w:rsidR="00861FFC" w:rsidRDefault="00946DA9" w:rsidP="00946DA9">
          <w:pPr>
            <w:pStyle w:val="9E77CA00C63D46949327C66CFC20ADBD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7B93B118C14D444EBCE466779CAB8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1E729-09B6-430A-A3A9-D0534B1DC002}"/>
      </w:docPartPr>
      <w:docPartBody>
        <w:p w14:paraId="37550DCD" w14:textId="77777777" w:rsidR="00861FFC" w:rsidRDefault="00946DA9" w:rsidP="00946DA9">
          <w:pPr>
            <w:pStyle w:val="7B93B118C14D444EBCE466779CAB8937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C03F5F716B0C4FD99F0D5BCB76B8E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D5BF7-5AC4-4D98-903E-7A12B51C8646}"/>
      </w:docPartPr>
      <w:docPartBody>
        <w:p w14:paraId="37550DCE" w14:textId="77777777" w:rsidR="00861FFC" w:rsidRDefault="00946DA9" w:rsidP="00946DA9">
          <w:pPr>
            <w:pStyle w:val="C03F5F716B0C4FD99F0D5BCB76B8E2CF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F056CA5333A84AE5818EF6DD247CD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49C0E-31D0-400B-8502-C0AD85396F35}"/>
      </w:docPartPr>
      <w:docPartBody>
        <w:p w14:paraId="37550DCF" w14:textId="77777777" w:rsidR="00861FFC" w:rsidRDefault="00946DA9" w:rsidP="00946DA9">
          <w:pPr>
            <w:pStyle w:val="F056CA5333A84AE5818EF6DD247CDA1A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B8BB3281F7DD4DC6B560382FFE8E1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A82D4-EE39-4A00-8636-CC72DC6490B9}"/>
      </w:docPartPr>
      <w:docPartBody>
        <w:p w14:paraId="37550DD0" w14:textId="77777777" w:rsidR="00861FFC" w:rsidRDefault="00946DA9" w:rsidP="00946DA9">
          <w:pPr>
            <w:pStyle w:val="B8BB3281F7DD4DC6B560382FFE8E1F08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CD6DA0E040FF4F9ABD4EFEBFD9AD4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5634A-AA6A-46F7-AF37-9CC47BC43D1B}"/>
      </w:docPartPr>
      <w:docPartBody>
        <w:p w14:paraId="37550DD1" w14:textId="77777777" w:rsidR="00861FFC" w:rsidRDefault="00946DA9" w:rsidP="00946DA9">
          <w:pPr>
            <w:pStyle w:val="CD6DA0E040FF4F9ABD4EFEBFD9AD442A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6E437BDE71854CE08497EC5FE9224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E49BF-46FB-4C28-9EF1-15AECEB9CC1A}"/>
      </w:docPartPr>
      <w:docPartBody>
        <w:p w14:paraId="37550DD2" w14:textId="77777777" w:rsidR="00861FFC" w:rsidRDefault="00946DA9" w:rsidP="00946DA9">
          <w:pPr>
            <w:pStyle w:val="6E437BDE71854CE08497EC5FE922491A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AF6C4A0D224D4CF691C9EEEAAF4AE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E3712-CF3A-4C29-B028-C1E434F14A2C}"/>
      </w:docPartPr>
      <w:docPartBody>
        <w:p w14:paraId="37550DD3" w14:textId="77777777" w:rsidR="00861FFC" w:rsidRDefault="00946DA9" w:rsidP="00946DA9">
          <w:pPr>
            <w:pStyle w:val="AF6C4A0D224D4CF691C9EEEAAF4AE84B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46A0B40DB736435BA4A588BB39CA9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33731-0E3B-4BE7-BE89-CB8AD81E63E7}"/>
      </w:docPartPr>
      <w:docPartBody>
        <w:p w14:paraId="37550DD4" w14:textId="77777777" w:rsidR="00861FFC" w:rsidRDefault="00946DA9" w:rsidP="00946DA9">
          <w:pPr>
            <w:pStyle w:val="46A0B40DB736435BA4A588BB39CA9137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2CD1F8027AE944BF8EC8423A3F9A5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C7847-B757-4221-8FFE-0308ADC9FBD3}"/>
      </w:docPartPr>
      <w:docPartBody>
        <w:p w14:paraId="37550DD5" w14:textId="77777777" w:rsidR="00861FFC" w:rsidRDefault="00946DA9" w:rsidP="00946DA9">
          <w:pPr>
            <w:pStyle w:val="2CD1F8027AE944BF8EC8423A3F9A5A1C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A5E47421DC50452F85B6F9DF29A91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6AF07-17B6-41B3-A4F7-92625AB29A06}"/>
      </w:docPartPr>
      <w:docPartBody>
        <w:p w14:paraId="37550DD6" w14:textId="77777777" w:rsidR="00861FFC" w:rsidRDefault="00946DA9" w:rsidP="00946DA9">
          <w:pPr>
            <w:pStyle w:val="A5E47421DC50452F85B6F9DF29A91F0F"/>
          </w:pPr>
          <w:r>
            <w:rPr>
              <w:rStyle w:val="PlaceholderText"/>
              <w:color w:val="555555"/>
            </w:rPr>
            <w:t>Enter summary text here.</w:t>
          </w:r>
        </w:p>
      </w:docPartBody>
    </w:docPart>
    <w:docPart>
      <w:docPartPr>
        <w:name w:val="3DF736DA7A90488EAE9BA4967C7D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14F11-164C-49B7-A19D-6DF304EC0C04}"/>
      </w:docPartPr>
      <w:docPartBody>
        <w:p w14:paraId="37550DD7" w14:textId="77777777" w:rsidR="00861FFC" w:rsidRDefault="00946DA9" w:rsidP="00946DA9">
          <w:pPr>
            <w:pStyle w:val="3DF736DA7A90488EAE9BA4967C7D1DB9"/>
          </w:pPr>
          <w:r>
            <w:rPr>
              <w:rStyle w:val="PlaceholderText"/>
              <w:color w:val="555555"/>
            </w:rPr>
            <w:t>Enter topic title here</w:t>
          </w:r>
          <w:r w:rsidRPr="00407A56">
            <w:rPr>
              <w:rStyle w:val="PlaceholderText"/>
              <w:color w:val="555555"/>
            </w:rPr>
            <w:t>.</w:t>
          </w:r>
        </w:p>
      </w:docPartBody>
    </w:docPart>
    <w:docPart>
      <w:docPartPr>
        <w:name w:val="401EED4AD712460A97CF7D43E4AB3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3DEEC-584C-4809-80B7-2F6B1ECC2102}"/>
      </w:docPartPr>
      <w:docPartBody>
        <w:p w14:paraId="37550DD8" w14:textId="77777777" w:rsidR="00861FFC" w:rsidRDefault="00946DA9" w:rsidP="00946DA9">
          <w:pPr>
            <w:pStyle w:val="401EED4AD712460A97CF7D43E4AB3DB3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1AFABF5024264CB5B52CADB25BAC0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CAD24-B3ED-4CF7-A15A-7893F59F5B80}"/>
      </w:docPartPr>
      <w:docPartBody>
        <w:p w14:paraId="37550DD9" w14:textId="77777777" w:rsidR="00861FFC" w:rsidRDefault="00946DA9" w:rsidP="00946DA9">
          <w:pPr>
            <w:pStyle w:val="1AFABF5024264CB5B52CADB25BAC0204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9049B9AD67A14519B4813CF6CB46B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F0E42-C40C-450B-B50F-7A368A6122DF}"/>
      </w:docPartPr>
      <w:docPartBody>
        <w:p w14:paraId="37550DDA" w14:textId="77777777" w:rsidR="00861FFC" w:rsidRDefault="00946DA9" w:rsidP="00946DA9">
          <w:pPr>
            <w:pStyle w:val="9049B9AD67A14519B4813CF6CB46BE60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59CA185FCBC049768F0AF847A03FE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7C7D2-F036-4FB0-BB7D-E91A85964B17}"/>
      </w:docPartPr>
      <w:docPartBody>
        <w:p w14:paraId="37550DDB" w14:textId="77777777" w:rsidR="00861FFC" w:rsidRDefault="00946DA9" w:rsidP="00946DA9">
          <w:pPr>
            <w:pStyle w:val="59CA185FCBC049768F0AF847A03FEA11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65AA06D8613A404AB388125D0D30D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150ED-A971-458F-BA98-BA65D9CC4098}"/>
      </w:docPartPr>
      <w:docPartBody>
        <w:p w14:paraId="37550DDC" w14:textId="77777777" w:rsidR="00861FFC" w:rsidRDefault="00946DA9" w:rsidP="00946DA9">
          <w:pPr>
            <w:pStyle w:val="65AA06D8613A404AB388125D0D30D650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CFAB363986E840C78CF3A93CF41B8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D8E35-E29B-4AE2-88A0-808E612A98F3}"/>
      </w:docPartPr>
      <w:docPartBody>
        <w:p w14:paraId="37550DDD" w14:textId="77777777" w:rsidR="00861FFC" w:rsidRDefault="00946DA9" w:rsidP="00946DA9">
          <w:pPr>
            <w:pStyle w:val="CFAB363986E840C78CF3A93CF41B8D8F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CA3B8AB122BE43AA93D98B76C6717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A8B00-C047-40FD-AE63-57E400CC69EA}"/>
      </w:docPartPr>
      <w:docPartBody>
        <w:p w14:paraId="37550DDE" w14:textId="77777777" w:rsidR="00861FFC" w:rsidRDefault="00946DA9" w:rsidP="00946DA9">
          <w:pPr>
            <w:pStyle w:val="CA3B8AB122BE43AA93D98B76C6717866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5892E83CA8924787AFCB2E132AEEF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A641D-9AAC-4077-97B1-C8C197FF0522}"/>
      </w:docPartPr>
      <w:docPartBody>
        <w:p w14:paraId="37550DDF" w14:textId="77777777" w:rsidR="00861FFC" w:rsidRDefault="00946DA9" w:rsidP="00946DA9">
          <w:pPr>
            <w:pStyle w:val="5892E83CA8924787AFCB2E132AEEF51F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A1A900865B394558A63378B43EEBD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AF57A-38D0-4BF9-A3B5-986296C53A89}"/>
      </w:docPartPr>
      <w:docPartBody>
        <w:p w14:paraId="37550DE0" w14:textId="77777777" w:rsidR="00861FFC" w:rsidRDefault="00946DA9" w:rsidP="00946DA9">
          <w:pPr>
            <w:pStyle w:val="A1A900865B394558A63378B43EEBD073"/>
          </w:pPr>
          <w:r>
            <w:rPr>
              <w:rStyle w:val="PlaceholderText"/>
              <w:color w:val="555555"/>
            </w:rPr>
            <w:t>Enter main concept here.</w:t>
          </w:r>
        </w:p>
      </w:docPartBody>
    </w:docPart>
    <w:docPart>
      <w:docPartPr>
        <w:name w:val="F95C701256794B2783D8B190F0611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C7B84-668F-4204-94AC-82AB50B19783}"/>
      </w:docPartPr>
      <w:docPartBody>
        <w:p w14:paraId="37550DE1" w14:textId="77777777" w:rsidR="00861FFC" w:rsidRDefault="00946DA9" w:rsidP="00946DA9">
          <w:pPr>
            <w:pStyle w:val="F95C701256794B2783D8B190F0611A09"/>
          </w:pPr>
          <w:r>
            <w:rPr>
              <w:rStyle w:val="PlaceholderText"/>
              <w:color w:val="555555"/>
            </w:rPr>
            <w:t>Enter notes on main concept here.</w:t>
          </w:r>
        </w:p>
      </w:docPartBody>
    </w:docPart>
    <w:docPart>
      <w:docPartPr>
        <w:name w:val="1CA5957A04FC48F5B5BBC9448F9A6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02074-8E0B-4DA2-94C2-812AFFDE6522}"/>
      </w:docPartPr>
      <w:docPartBody>
        <w:p w14:paraId="37550DE2" w14:textId="77777777" w:rsidR="00861FFC" w:rsidRDefault="00946DA9" w:rsidP="00946DA9">
          <w:pPr>
            <w:pStyle w:val="1CA5957A04FC48F5B5BBC9448F9A6076"/>
          </w:pPr>
          <w:r>
            <w:rPr>
              <w:rStyle w:val="PlaceholderText"/>
              <w:color w:val="555555"/>
            </w:rPr>
            <w:t>Enter summary text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E01"/>
    <w:rsid w:val="00055F1F"/>
    <w:rsid w:val="00114A82"/>
    <w:rsid w:val="001A00B8"/>
    <w:rsid w:val="00211848"/>
    <w:rsid w:val="003B4CE1"/>
    <w:rsid w:val="004658F8"/>
    <w:rsid w:val="0055400C"/>
    <w:rsid w:val="005563AD"/>
    <w:rsid w:val="006326FB"/>
    <w:rsid w:val="00642250"/>
    <w:rsid w:val="006D08AC"/>
    <w:rsid w:val="006E5E01"/>
    <w:rsid w:val="00861FFC"/>
    <w:rsid w:val="008B6CAB"/>
    <w:rsid w:val="00946DA9"/>
    <w:rsid w:val="00B06F94"/>
    <w:rsid w:val="00B7307B"/>
    <w:rsid w:val="00BA6DAB"/>
    <w:rsid w:val="00DD3660"/>
    <w:rsid w:val="00EA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50D7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6DA9"/>
    <w:rPr>
      <w:color w:val="808080"/>
    </w:rPr>
  </w:style>
  <w:style w:type="paragraph" w:customStyle="1" w:styleId="6BA5F00078CB43129559FDB383B84129">
    <w:name w:val="6BA5F00078CB43129559FDB383B84129"/>
  </w:style>
  <w:style w:type="paragraph" w:customStyle="1" w:styleId="8466AD66389141D1B48F0745035A4CA5">
    <w:name w:val="8466AD66389141D1B48F0745035A4CA5"/>
  </w:style>
  <w:style w:type="paragraph" w:customStyle="1" w:styleId="4754CBD4D5D140638C06E90C643F0A52">
    <w:name w:val="4754CBD4D5D140638C06E90C643F0A52"/>
  </w:style>
  <w:style w:type="paragraph" w:customStyle="1" w:styleId="23EF9E7FD0F54CCEA6BDDC33FC449568">
    <w:name w:val="23EF9E7FD0F54CCEA6BDDC33FC449568"/>
  </w:style>
  <w:style w:type="paragraph" w:customStyle="1" w:styleId="0DF510EB1E5C4A2B9C144C53B75AB692">
    <w:name w:val="0DF510EB1E5C4A2B9C144C53B75AB692"/>
  </w:style>
  <w:style w:type="paragraph" w:customStyle="1" w:styleId="AF386C236495421AA7F0CB220476C819">
    <w:name w:val="AF386C236495421AA7F0CB220476C819"/>
  </w:style>
  <w:style w:type="paragraph" w:customStyle="1" w:styleId="AB72E51AE6D8471880149F6A90782194">
    <w:name w:val="AB72E51AE6D8471880149F6A90782194"/>
  </w:style>
  <w:style w:type="paragraph" w:customStyle="1" w:styleId="40E5074FA9C44E00955584B710651B15">
    <w:name w:val="40E5074FA9C44E00955584B710651B15"/>
  </w:style>
  <w:style w:type="paragraph" w:customStyle="1" w:styleId="1D1D890950AC4D6ABE9ACCECCE385E00">
    <w:name w:val="1D1D890950AC4D6ABE9ACCECCE385E00"/>
  </w:style>
  <w:style w:type="paragraph" w:customStyle="1" w:styleId="46E127DBE8664041BB5A81FD13CF0B8E">
    <w:name w:val="46E127DBE8664041BB5A81FD13CF0B8E"/>
  </w:style>
  <w:style w:type="paragraph" w:customStyle="1" w:styleId="AB6A3834430F4978B76139E2FD38C1D8">
    <w:name w:val="AB6A3834430F4978B76139E2FD38C1D8"/>
  </w:style>
  <w:style w:type="paragraph" w:customStyle="1" w:styleId="E494CFC8A8DB4E1F8A0E480B1195FCEB">
    <w:name w:val="E494CFC8A8DB4E1F8A0E480B1195FCEB"/>
  </w:style>
  <w:style w:type="paragraph" w:customStyle="1" w:styleId="9A307B61D438465DAAEA2F236A15A911">
    <w:name w:val="9A307B61D438465DAAEA2F236A15A911"/>
  </w:style>
  <w:style w:type="paragraph" w:customStyle="1" w:styleId="55ABE35D118048DEBA0DB5DEC36FF615">
    <w:name w:val="55ABE35D118048DEBA0DB5DEC36FF615"/>
    <w:rsid w:val="006E5E01"/>
  </w:style>
  <w:style w:type="paragraph" w:customStyle="1" w:styleId="C777AF76EEA44996B228031231039FE1">
    <w:name w:val="C777AF76EEA44996B228031231039FE1"/>
    <w:rsid w:val="006E5E01"/>
  </w:style>
  <w:style w:type="paragraph" w:customStyle="1" w:styleId="6E8E6287C39E4EE2BDC288EF4465F0A5">
    <w:name w:val="6E8E6287C39E4EE2BDC288EF4465F0A5"/>
    <w:rsid w:val="006E5E01"/>
  </w:style>
  <w:style w:type="paragraph" w:customStyle="1" w:styleId="AA0E969E3CB544CEAB1873B0E932A0EB">
    <w:name w:val="AA0E969E3CB544CEAB1873B0E932A0EB"/>
    <w:rsid w:val="006E5E01"/>
  </w:style>
  <w:style w:type="paragraph" w:customStyle="1" w:styleId="60C66D54F43F4C77BAFCB13665628427">
    <w:name w:val="60C66D54F43F4C77BAFCB13665628427"/>
    <w:rsid w:val="006E5E01"/>
  </w:style>
  <w:style w:type="paragraph" w:customStyle="1" w:styleId="A7B0C0822B7E4992A66334CA78D556FF">
    <w:name w:val="A7B0C0822B7E4992A66334CA78D556FF"/>
    <w:rsid w:val="006E5E01"/>
  </w:style>
  <w:style w:type="paragraph" w:customStyle="1" w:styleId="ED20B482745847458F3660776D3EAA72">
    <w:name w:val="ED20B482745847458F3660776D3EAA72"/>
    <w:rsid w:val="006E5E01"/>
  </w:style>
  <w:style w:type="paragraph" w:customStyle="1" w:styleId="73D176870BD644529AF080CFD54F554D">
    <w:name w:val="73D176870BD644529AF080CFD54F554D"/>
    <w:rsid w:val="006E5E01"/>
  </w:style>
  <w:style w:type="paragraph" w:customStyle="1" w:styleId="210E90C4B11149368D100A77C4BE8DBB">
    <w:name w:val="210E90C4B11149368D100A77C4BE8DBB"/>
    <w:rsid w:val="006E5E01"/>
  </w:style>
  <w:style w:type="paragraph" w:customStyle="1" w:styleId="AA7E3E800531468EBB982DBF44E9A407">
    <w:name w:val="AA7E3E800531468EBB982DBF44E9A407"/>
    <w:rsid w:val="006E5E01"/>
  </w:style>
  <w:style w:type="paragraph" w:customStyle="1" w:styleId="D0CAD7763DE246BF8AA437B8216CB5BD">
    <w:name w:val="D0CAD7763DE246BF8AA437B8216CB5BD"/>
    <w:rsid w:val="006E5E01"/>
  </w:style>
  <w:style w:type="paragraph" w:customStyle="1" w:styleId="9DC0E41BB34349E3BDC62499EE92F5BD">
    <w:name w:val="9DC0E41BB34349E3BDC62499EE92F5BD"/>
    <w:rsid w:val="006E5E01"/>
  </w:style>
  <w:style w:type="paragraph" w:customStyle="1" w:styleId="6BA5F00078CB43129559FDB383B841291">
    <w:name w:val="6BA5F00078CB43129559FDB383B84129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23EF9E7FD0F54CCEA6BDDC33FC4495681">
    <w:name w:val="23EF9E7FD0F54CCEA6BDDC33FC449568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AF386C236495421AA7F0CB220476C8191">
    <w:name w:val="AF386C236495421AA7F0CB220476C819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40E5074FA9C44E00955584B710651B151">
    <w:name w:val="40E5074FA9C44E00955584B710651B15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46E127DBE8664041BB5A81FD13CF0B8E1">
    <w:name w:val="46E127DBE8664041BB5A81FD13CF0B8E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E494CFC8A8DB4E1F8A0E480B1195FCEB1">
    <w:name w:val="E494CFC8A8DB4E1F8A0E480B1195FCEB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9A307B61D438465DAAEA2F236A15A9111">
    <w:name w:val="9A307B61D438465DAAEA2F236A15A911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6E8E6287C39E4EE2BDC288EF4465F0A51">
    <w:name w:val="6E8E6287C39E4EE2BDC288EF4465F0A5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60C66D54F43F4C77BAFCB136656284271">
    <w:name w:val="60C66D54F43F4C77BAFCB13665628427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ED20B482745847458F3660776D3EAA721">
    <w:name w:val="ED20B482745847458F3660776D3EAA72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210E90C4B11149368D100A77C4BE8DBB1">
    <w:name w:val="210E90C4B11149368D100A77C4BE8DBB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AA7E3E800531468EBB982DBF44E9A4071">
    <w:name w:val="AA7E3E800531468EBB982DBF44E9A407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D0CAD7763DE246BF8AA437B8216CB5BD1">
    <w:name w:val="D0CAD7763DE246BF8AA437B8216CB5BD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9DC0E41BB34349E3BDC62499EE92F5BD1">
    <w:name w:val="9DC0E41BB34349E3BDC62499EE92F5BD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8AB61718E03447CBB453AC1976B562E5">
    <w:name w:val="8AB61718E03447CBB453AC1976B562E5"/>
    <w:rsid w:val="00B06F94"/>
  </w:style>
  <w:style w:type="paragraph" w:customStyle="1" w:styleId="B03DF98647C14F05A36477FD4C325AB5">
    <w:name w:val="B03DF98647C14F05A36477FD4C325AB5"/>
    <w:rsid w:val="00B06F94"/>
  </w:style>
  <w:style w:type="paragraph" w:customStyle="1" w:styleId="468493C14B5D46BCAB64674D16C7BC46">
    <w:name w:val="468493C14B5D46BCAB64674D16C7BC46"/>
    <w:rsid w:val="00B06F94"/>
  </w:style>
  <w:style w:type="paragraph" w:customStyle="1" w:styleId="BFD368ED4BC54A669F48FB7F589F42AB">
    <w:name w:val="BFD368ED4BC54A669F48FB7F589F42AB"/>
    <w:rsid w:val="00B06F94"/>
  </w:style>
  <w:style w:type="paragraph" w:customStyle="1" w:styleId="3E7735B3E7C6480AA8C1962661D249E9">
    <w:name w:val="3E7735B3E7C6480AA8C1962661D249E9"/>
    <w:rsid w:val="00B06F94"/>
  </w:style>
  <w:style w:type="paragraph" w:customStyle="1" w:styleId="18B5CB3B0000474CA597FB4D4EC34299">
    <w:name w:val="18B5CB3B0000474CA597FB4D4EC34299"/>
    <w:rsid w:val="00B06F94"/>
  </w:style>
  <w:style w:type="paragraph" w:customStyle="1" w:styleId="E91FF2F3CAF74A21AAF86CAC4FAB9606">
    <w:name w:val="E91FF2F3CAF74A21AAF86CAC4FAB9606"/>
    <w:rsid w:val="00B06F94"/>
  </w:style>
  <w:style w:type="paragraph" w:customStyle="1" w:styleId="E58D2FCED5BA4A90B08A5A46C70BD722">
    <w:name w:val="E58D2FCED5BA4A90B08A5A46C70BD722"/>
    <w:rsid w:val="00B06F94"/>
  </w:style>
  <w:style w:type="paragraph" w:customStyle="1" w:styleId="7540658E45D248EDA44857F8DDF671AC">
    <w:name w:val="7540658E45D248EDA44857F8DDF671AC"/>
    <w:rsid w:val="00B06F94"/>
  </w:style>
  <w:style w:type="paragraph" w:customStyle="1" w:styleId="8BA441CC22364CE09D31F0ECFD22D058">
    <w:name w:val="8BA441CC22364CE09D31F0ECFD22D058"/>
    <w:rsid w:val="00B06F94"/>
  </w:style>
  <w:style w:type="paragraph" w:customStyle="1" w:styleId="187DCC3F3ECA4DC5A4A25474D6251FB7">
    <w:name w:val="187DCC3F3ECA4DC5A4A25474D6251FB7"/>
    <w:rsid w:val="00B06F94"/>
  </w:style>
  <w:style w:type="paragraph" w:customStyle="1" w:styleId="C89EEAD0627A485F941401D666287B7F">
    <w:name w:val="C89EEAD0627A485F941401D666287B7F"/>
    <w:rsid w:val="00B06F94"/>
  </w:style>
  <w:style w:type="paragraph" w:customStyle="1" w:styleId="DB9758306DDB4AF8BDFC006AF30C9077">
    <w:name w:val="DB9758306DDB4AF8BDFC006AF30C9077"/>
    <w:rsid w:val="00B06F94"/>
  </w:style>
  <w:style w:type="paragraph" w:customStyle="1" w:styleId="46DC08F32D23457B9623896D51927C23">
    <w:name w:val="46DC08F32D23457B9623896D51927C23"/>
    <w:rsid w:val="00B06F94"/>
  </w:style>
  <w:style w:type="paragraph" w:customStyle="1" w:styleId="0387E4E25CF24D1398B2B2EA5A5694F1">
    <w:name w:val="0387E4E25CF24D1398B2B2EA5A5694F1"/>
    <w:rsid w:val="00B06F94"/>
  </w:style>
  <w:style w:type="paragraph" w:customStyle="1" w:styleId="B1FDF394DEBF498AA96ECBBD9D9AC354">
    <w:name w:val="B1FDF394DEBF498AA96ECBBD9D9AC354"/>
    <w:rsid w:val="00B06F94"/>
  </w:style>
  <w:style w:type="paragraph" w:customStyle="1" w:styleId="316961958A17488CA963947EEA53C0E8">
    <w:name w:val="316961958A17488CA963947EEA53C0E8"/>
    <w:rsid w:val="00B06F94"/>
  </w:style>
  <w:style w:type="paragraph" w:customStyle="1" w:styleId="78BD2145EA2E4CCF99F5645D8C2907E1">
    <w:name w:val="78BD2145EA2E4CCF99F5645D8C2907E1"/>
    <w:rsid w:val="00B06F94"/>
  </w:style>
  <w:style w:type="paragraph" w:customStyle="1" w:styleId="F394DD6E396F42B49CD8F58ABA281FD0">
    <w:name w:val="F394DD6E396F42B49CD8F58ABA281FD0"/>
    <w:rsid w:val="00B06F94"/>
  </w:style>
  <w:style w:type="paragraph" w:customStyle="1" w:styleId="B5852B7A34424E669B85DA9597CA3BC9">
    <w:name w:val="B5852B7A34424E669B85DA9597CA3BC9"/>
    <w:rsid w:val="00B06F94"/>
  </w:style>
  <w:style w:type="paragraph" w:customStyle="1" w:styleId="AD679A1C95FC48F383D8A2DE530EE8F7">
    <w:name w:val="AD679A1C95FC48F383D8A2DE530EE8F7"/>
    <w:rsid w:val="00B06F94"/>
  </w:style>
  <w:style w:type="paragraph" w:customStyle="1" w:styleId="2710EF6B432D48F5B5F29E8BCA547184">
    <w:name w:val="2710EF6B432D48F5B5F29E8BCA547184"/>
    <w:rsid w:val="00B06F94"/>
  </w:style>
  <w:style w:type="paragraph" w:customStyle="1" w:styleId="DAB8ABEE8139459FA8E1CAC7566C47F9">
    <w:name w:val="DAB8ABEE8139459FA8E1CAC7566C47F9"/>
    <w:rsid w:val="00B06F94"/>
  </w:style>
  <w:style w:type="paragraph" w:customStyle="1" w:styleId="BDD3FAAF37C04679A7EB04C93E55A815">
    <w:name w:val="BDD3FAAF37C04679A7EB04C93E55A815"/>
    <w:rsid w:val="00B06F94"/>
  </w:style>
  <w:style w:type="paragraph" w:customStyle="1" w:styleId="C7D6679072FE483FB8C256EDDB5093CA">
    <w:name w:val="C7D6679072FE483FB8C256EDDB5093CA"/>
    <w:rsid w:val="00B06F94"/>
  </w:style>
  <w:style w:type="paragraph" w:customStyle="1" w:styleId="56D43DBC7A2A4A1FAD24F7080AD0B117">
    <w:name w:val="56D43DBC7A2A4A1FAD24F7080AD0B117"/>
    <w:rsid w:val="00B06F94"/>
  </w:style>
  <w:style w:type="paragraph" w:customStyle="1" w:styleId="669DFB0B38244D6DA1C039EB44F3E8AF">
    <w:name w:val="669DFB0B38244D6DA1C039EB44F3E8AF"/>
    <w:rsid w:val="00B06F94"/>
  </w:style>
  <w:style w:type="paragraph" w:customStyle="1" w:styleId="30B735F883C94F9B86C9B5ED87BF2A4A">
    <w:name w:val="30B735F883C94F9B86C9B5ED87BF2A4A"/>
    <w:rsid w:val="00B06F94"/>
  </w:style>
  <w:style w:type="paragraph" w:customStyle="1" w:styleId="EA488FC94415435F89AC2D9DC77D92CA">
    <w:name w:val="EA488FC94415435F89AC2D9DC77D92CA"/>
    <w:rsid w:val="00B06F94"/>
  </w:style>
  <w:style w:type="paragraph" w:customStyle="1" w:styleId="15FCCADD4E1942EDB8CBA45C1D5EF451">
    <w:name w:val="15FCCADD4E1942EDB8CBA45C1D5EF451"/>
    <w:rsid w:val="00B06F94"/>
  </w:style>
  <w:style w:type="paragraph" w:customStyle="1" w:styleId="AF617D78AB004124B258F5551E37D4D6">
    <w:name w:val="AF617D78AB004124B258F5551E37D4D6"/>
    <w:rsid w:val="00B06F94"/>
  </w:style>
  <w:style w:type="paragraph" w:customStyle="1" w:styleId="30977AE545984619984A5DD75A166C05">
    <w:name w:val="30977AE545984619984A5DD75A166C05"/>
    <w:rsid w:val="00B06F94"/>
  </w:style>
  <w:style w:type="paragraph" w:customStyle="1" w:styleId="E2CF1D3929284DEEAD8F019942942AEE">
    <w:name w:val="E2CF1D3929284DEEAD8F019942942AEE"/>
    <w:rsid w:val="00B06F94"/>
  </w:style>
  <w:style w:type="paragraph" w:customStyle="1" w:styleId="2A87C0582439452C9896030552E21902">
    <w:name w:val="2A87C0582439452C9896030552E21902"/>
    <w:rsid w:val="00B06F94"/>
  </w:style>
  <w:style w:type="paragraph" w:customStyle="1" w:styleId="E8A5D2E6E02C488BB299219D11C3BA8A">
    <w:name w:val="E8A5D2E6E02C488BB299219D11C3BA8A"/>
    <w:rsid w:val="00B06F94"/>
  </w:style>
  <w:style w:type="paragraph" w:customStyle="1" w:styleId="AD478EF0E11C454D9F34C0C93DC1C916">
    <w:name w:val="AD478EF0E11C454D9F34C0C93DC1C916"/>
    <w:rsid w:val="00B06F94"/>
  </w:style>
  <w:style w:type="paragraph" w:customStyle="1" w:styleId="0BF5676A4D634654A85C9A90ABA6D113">
    <w:name w:val="0BF5676A4D634654A85C9A90ABA6D113"/>
    <w:rsid w:val="00B06F94"/>
  </w:style>
  <w:style w:type="paragraph" w:customStyle="1" w:styleId="634990C133C343A88B814ED016185431">
    <w:name w:val="634990C133C343A88B814ED016185431"/>
    <w:rsid w:val="00B06F94"/>
  </w:style>
  <w:style w:type="paragraph" w:customStyle="1" w:styleId="AD6112AD00974F89A750B3B76B185ED3">
    <w:name w:val="AD6112AD00974F89A750B3B76B185ED3"/>
    <w:rsid w:val="00B06F94"/>
  </w:style>
  <w:style w:type="paragraph" w:customStyle="1" w:styleId="2C4E327E93FE4CB0B09C5DCA4CE28EEC">
    <w:name w:val="2C4E327E93FE4CB0B09C5DCA4CE28EEC"/>
    <w:rsid w:val="00B06F94"/>
  </w:style>
  <w:style w:type="paragraph" w:customStyle="1" w:styleId="DBBEBD15F53E4CC29321C51A438AA25E">
    <w:name w:val="DBBEBD15F53E4CC29321C51A438AA25E"/>
    <w:rsid w:val="00B06F94"/>
  </w:style>
  <w:style w:type="paragraph" w:customStyle="1" w:styleId="DD2287353674454ABC561A8DE7DFFF1D">
    <w:name w:val="DD2287353674454ABC561A8DE7DFFF1D"/>
    <w:rsid w:val="00B06F94"/>
  </w:style>
  <w:style w:type="paragraph" w:customStyle="1" w:styleId="F64D71CDF5B14B3C9AAAE06B28FEF81C">
    <w:name w:val="F64D71CDF5B14B3C9AAAE06B28FEF81C"/>
    <w:rsid w:val="00B06F94"/>
  </w:style>
  <w:style w:type="paragraph" w:customStyle="1" w:styleId="18722EAF3C594215A58F435B18D9BB37">
    <w:name w:val="18722EAF3C594215A58F435B18D9BB37"/>
    <w:rsid w:val="00B06F94"/>
  </w:style>
  <w:style w:type="paragraph" w:customStyle="1" w:styleId="1F7D14A598804AF0A7BF58C726BAF5B7">
    <w:name w:val="1F7D14A598804AF0A7BF58C726BAF5B7"/>
    <w:rsid w:val="00B06F94"/>
  </w:style>
  <w:style w:type="paragraph" w:customStyle="1" w:styleId="327D4231BA354C72BA832C722C5073BC">
    <w:name w:val="327D4231BA354C72BA832C722C5073BC"/>
    <w:rsid w:val="00B06F94"/>
  </w:style>
  <w:style w:type="paragraph" w:customStyle="1" w:styleId="B359072B3801432AA482BC6E31D01477">
    <w:name w:val="B359072B3801432AA482BC6E31D01477"/>
    <w:rsid w:val="00B06F94"/>
  </w:style>
  <w:style w:type="paragraph" w:customStyle="1" w:styleId="1DED76B7D9E245C996B01F2819868C2F">
    <w:name w:val="1DED76B7D9E245C996B01F2819868C2F"/>
    <w:rsid w:val="00B06F94"/>
  </w:style>
  <w:style w:type="paragraph" w:customStyle="1" w:styleId="61F05FAD0A894B49B477538B81BDC03A">
    <w:name w:val="61F05FAD0A894B49B477538B81BDC03A"/>
    <w:rsid w:val="00B06F94"/>
  </w:style>
  <w:style w:type="paragraph" w:customStyle="1" w:styleId="6BA5F00078CB43129559FDB383B841292">
    <w:name w:val="6BA5F00078CB43129559FDB383B84129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4754CBD4D5D140638C06E90C643F0A521">
    <w:name w:val="4754CBD4D5D140638C06E90C643F0A521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23EF9E7FD0F54CCEA6BDDC33FC4495682">
    <w:name w:val="23EF9E7FD0F54CCEA6BDDC33FC449568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0DF510EB1E5C4A2B9C144C53B75AB6921">
    <w:name w:val="0DF510EB1E5C4A2B9C144C53B75AB6921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AF386C236495421AA7F0CB220476C8192">
    <w:name w:val="AF386C236495421AA7F0CB220476C819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AB72E51AE6D8471880149F6A907821941">
    <w:name w:val="AB72E51AE6D8471880149F6A907821941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40E5074FA9C44E00955584B710651B152">
    <w:name w:val="40E5074FA9C44E00955584B710651B15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1D1D890950AC4D6ABE9ACCECCE385E001">
    <w:name w:val="1D1D890950AC4D6ABE9ACCECCE385E001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46E127DBE8664041BB5A81FD13CF0B8E2">
    <w:name w:val="46E127DBE8664041BB5A81FD13CF0B8E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AB6A3834430F4978B76139E2FD38C1D81">
    <w:name w:val="AB6A3834430F4978B76139E2FD38C1D81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E494CFC8A8DB4E1F8A0E480B1195FCEB2">
    <w:name w:val="E494CFC8A8DB4E1F8A0E480B1195FCEB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9A307B61D438465DAAEA2F236A15A9112">
    <w:name w:val="9A307B61D438465DAAEA2F236A15A911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735237370E994E108109E9C94E7E7813">
    <w:name w:val="735237370E994E108109E9C94E7E7813"/>
    <w:rsid w:val="00211848"/>
  </w:style>
  <w:style w:type="paragraph" w:customStyle="1" w:styleId="C9FDC01E7CA64F8BAFD602A8FBCB97EC">
    <w:name w:val="C9FDC01E7CA64F8BAFD602A8FBCB97EC"/>
    <w:rsid w:val="00211848"/>
  </w:style>
  <w:style w:type="paragraph" w:customStyle="1" w:styleId="D5FA8F80E5C34575987558E7CBD62CB0">
    <w:name w:val="D5FA8F80E5C34575987558E7CBD62CB0"/>
    <w:rsid w:val="00211848"/>
  </w:style>
  <w:style w:type="paragraph" w:customStyle="1" w:styleId="B8A5C00C24A14E26B27C675D19AC6F53">
    <w:name w:val="B8A5C00C24A14E26B27C675D19AC6F53"/>
    <w:rsid w:val="00211848"/>
  </w:style>
  <w:style w:type="paragraph" w:customStyle="1" w:styleId="9BDA87108487493688844492F84BF5D6">
    <w:name w:val="9BDA87108487493688844492F84BF5D6"/>
    <w:rsid w:val="00211848"/>
  </w:style>
  <w:style w:type="paragraph" w:customStyle="1" w:styleId="E26410F230E143F291B206A1700A6F5F">
    <w:name w:val="E26410F230E143F291B206A1700A6F5F"/>
    <w:rsid w:val="00211848"/>
  </w:style>
  <w:style w:type="paragraph" w:customStyle="1" w:styleId="5111994675234921AD34CFC45F2A8C6D">
    <w:name w:val="5111994675234921AD34CFC45F2A8C6D"/>
    <w:rsid w:val="00211848"/>
  </w:style>
  <w:style w:type="paragraph" w:customStyle="1" w:styleId="B571E6BDF3294C439EC3B902FEA7B759">
    <w:name w:val="B571E6BDF3294C439EC3B902FEA7B759"/>
    <w:rsid w:val="00211848"/>
  </w:style>
  <w:style w:type="paragraph" w:customStyle="1" w:styleId="F5084B6A6BB24514B5003CCFD37EA8B6">
    <w:name w:val="F5084B6A6BB24514B5003CCFD37EA8B6"/>
    <w:rsid w:val="00211848"/>
  </w:style>
  <w:style w:type="paragraph" w:customStyle="1" w:styleId="D5AF8AEEFC704DFBAAB28182010ED394">
    <w:name w:val="D5AF8AEEFC704DFBAAB28182010ED394"/>
    <w:rsid w:val="00211848"/>
  </w:style>
  <w:style w:type="paragraph" w:customStyle="1" w:styleId="6658480B24E544088643FBE0AD83577C">
    <w:name w:val="6658480B24E544088643FBE0AD83577C"/>
    <w:rsid w:val="00211848"/>
  </w:style>
  <w:style w:type="paragraph" w:customStyle="1" w:styleId="BFCAC120D0DF4E26B10378F103191CEF">
    <w:name w:val="BFCAC120D0DF4E26B10378F103191CEF"/>
    <w:rsid w:val="00211848"/>
  </w:style>
  <w:style w:type="paragraph" w:customStyle="1" w:styleId="F708145015F740A9B1AE657F7A844944">
    <w:name w:val="F708145015F740A9B1AE657F7A844944"/>
    <w:rsid w:val="00211848"/>
  </w:style>
  <w:style w:type="paragraph" w:customStyle="1" w:styleId="2BF19649FE3A46BCBDF6D50C37A52CB3">
    <w:name w:val="2BF19649FE3A46BCBDF6D50C37A52CB3"/>
    <w:rsid w:val="00211848"/>
  </w:style>
  <w:style w:type="paragraph" w:customStyle="1" w:styleId="482ED3E0B1514BA682497025FF8AEB40">
    <w:name w:val="482ED3E0B1514BA682497025FF8AEB40"/>
    <w:rsid w:val="00211848"/>
  </w:style>
  <w:style w:type="paragraph" w:customStyle="1" w:styleId="8A933570B217457FA8FEFEA743FAA4C9">
    <w:name w:val="8A933570B217457FA8FEFEA743FAA4C9"/>
    <w:rsid w:val="00211848"/>
  </w:style>
  <w:style w:type="paragraph" w:customStyle="1" w:styleId="49FF4CCAC2894F7E86D77034F66A8EB3">
    <w:name w:val="49FF4CCAC2894F7E86D77034F66A8EB3"/>
    <w:rsid w:val="00211848"/>
  </w:style>
  <w:style w:type="paragraph" w:customStyle="1" w:styleId="63F6AC4C07B44565BEE14EB4B866ADE2">
    <w:name w:val="63F6AC4C07B44565BEE14EB4B866ADE2"/>
    <w:rsid w:val="00211848"/>
  </w:style>
  <w:style w:type="paragraph" w:customStyle="1" w:styleId="ECF5DCAAF6BF4DAD89A1085C71109212">
    <w:name w:val="ECF5DCAAF6BF4DAD89A1085C71109212"/>
    <w:rsid w:val="00211848"/>
  </w:style>
  <w:style w:type="paragraph" w:customStyle="1" w:styleId="96E8B79FF28D4647B4A1C4BC358D5E97">
    <w:name w:val="96E8B79FF28D4647B4A1C4BC358D5E97"/>
    <w:rsid w:val="00211848"/>
  </w:style>
  <w:style w:type="paragraph" w:customStyle="1" w:styleId="BE00CCBC60524D0AB22DD949E478B344">
    <w:name w:val="BE00CCBC60524D0AB22DD949E478B344"/>
    <w:rsid w:val="00211848"/>
  </w:style>
  <w:style w:type="paragraph" w:customStyle="1" w:styleId="E34294B1A6254EE9894ECB016A20599A">
    <w:name w:val="E34294B1A6254EE9894ECB016A20599A"/>
    <w:rsid w:val="00211848"/>
  </w:style>
  <w:style w:type="paragraph" w:customStyle="1" w:styleId="FFA1BCE48DE84955B8405DAB7C77F626">
    <w:name w:val="FFA1BCE48DE84955B8405DAB7C77F626"/>
    <w:rsid w:val="00211848"/>
  </w:style>
  <w:style w:type="paragraph" w:customStyle="1" w:styleId="5E55F49BC62244009673A7AC79E948F3">
    <w:name w:val="5E55F49BC62244009673A7AC79E948F3"/>
    <w:rsid w:val="00211848"/>
  </w:style>
  <w:style w:type="paragraph" w:customStyle="1" w:styleId="3CD126839A2B460AB2E23A3E4617BDF1">
    <w:name w:val="3CD126839A2B460AB2E23A3E4617BDF1"/>
    <w:rsid w:val="00211848"/>
  </w:style>
  <w:style w:type="paragraph" w:customStyle="1" w:styleId="39517BDFD66A4BF994D64BE9C1454B3D">
    <w:name w:val="39517BDFD66A4BF994D64BE9C1454B3D"/>
    <w:rsid w:val="00211848"/>
  </w:style>
  <w:style w:type="paragraph" w:customStyle="1" w:styleId="51259D70929240D48AF2128764E06BC7">
    <w:name w:val="51259D70929240D48AF2128764E06BC7"/>
    <w:rsid w:val="00211848"/>
  </w:style>
  <w:style w:type="paragraph" w:customStyle="1" w:styleId="2EFCD76541D044CE82224964EE50ED11">
    <w:name w:val="2EFCD76541D044CE82224964EE50ED11"/>
    <w:rsid w:val="00211848"/>
  </w:style>
  <w:style w:type="paragraph" w:customStyle="1" w:styleId="8DAD073876F7469B9D20E3906652FBDA">
    <w:name w:val="8DAD073876F7469B9D20E3906652FBDA"/>
    <w:rsid w:val="00211848"/>
  </w:style>
  <w:style w:type="paragraph" w:customStyle="1" w:styleId="CDF2A7F9F4544C98B467F19497FFB69B">
    <w:name w:val="CDF2A7F9F4544C98B467F19497FFB69B"/>
    <w:rsid w:val="00211848"/>
  </w:style>
  <w:style w:type="paragraph" w:customStyle="1" w:styleId="B761B3D19525444A9102A9EF29C54BAB">
    <w:name w:val="B761B3D19525444A9102A9EF29C54BAB"/>
    <w:rsid w:val="00211848"/>
  </w:style>
  <w:style w:type="paragraph" w:customStyle="1" w:styleId="35F2C81402504A14984DAA9FAC694923">
    <w:name w:val="35F2C81402504A14984DAA9FAC694923"/>
    <w:rsid w:val="00211848"/>
  </w:style>
  <w:style w:type="paragraph" w:customStyle="1" w:styleId="B7347A79B30444DB8DCCDEB5B3006657">
    <w:name w:val="B7347A79B30444DB8DCCDEB5B3006657"/>
    <w:rsid w:val="00211848"/>
  </w:style>
  <w:style w:type="paragraph" w:customStyle="1" w:styleId="146FAB65739D480F80207B33430A34B4">
    <w:name w:val="146FAB65739D480F80207B33430A34B4"/>
    <w:rsid w:val="00211848"/>
  </w:style>
  <w:style w:type="paragraph" w:customStyle="1" w:styleId="678D232D970A40D088CC798DDB462F67">
    <w:name w:val="678D232D970A40D088CC798DDB462F67"/>
    <w:rsid w:val="00211848"/>
  </w:style>
  <w:style w:type="paragraph" w:customStyle="1" w:styleId="03A20349BE40481CA07FEAAA44198A1F">
    <w:name w:val="03A20349BE40481CA07FEAAA44198A1F"/>
    <w:rsid w:val="00211848"/>
  </w:style>
  <w:style w:type="paragraph" w:customStyle="1" w:styleId="9C68D5A22DB14F088E13C500BE2B72BA">
    <w:name w:val="9C68D5A22DB14F088E13C500BE2B72BA"/>
    <w:rsid w:val="00211848"/>
  </w:style>
  <w:style w:type="paragraph" w:customStyle="1" w:styleId="B03EABD5A7204725A6D710A6C73F7C75">
    <w:name w:val="B03EABD5A7204725A6D710A6C73F7C75"/>
    <w:rsid w:val="00211848"/>
  </w:style>
  <w:style w:type="paragraph" w:customStyle="1" w:styleId="F17CFEB90706491894892B25166B9934">
    <w:name w:val="F17CFEB90706491894892B25166B9934"/>
    <w:rsid w:val="00211848"/>
  </w:style>
  <w:style w:type="paragraph" w:customStyle="1" w:styleId="D3F9BD7C56AD4C00AAB8FFF20BE6B3DD">
    <w:name w:val="D3F9BD7C56AD4C00AAB8FFF20BE6B3DD"/>
    <w:rsid w:val="00211848"/>
  </w:style>
  <w:style w:type="paragraph" w:customStyle="1" w:styleId="7B01CB0EC020480297B674298DD54A08">
    <w:name w:val="7B01CB0EC020480297B674298DD54A08"/>
    <w:rsid w:val="00211848"/>
  </w:style>
  <w:style w:type="paragraph" w:customStyle="1" w:styleId="16EF315D0B4A4A5D847A1FDE83BEB08B">
    <w:name w:val="16EF315D0B4A4A5D847A1FDE83BEB08B"/>
    <w:rsid w:val="00211848"/>
  </w:style>
  <w:style w:type="paragraph" w:customStyle="1" w:styleId="36EDB44F614046BCAC69412B0D309DF4">
    <w:name w:val="36EDB44F614046BCAC69412B0D309DF4"/>
    <w:rsid w:val="00211848"/>
  </w:style>
  <w:style w:type="paragraph" w:customStyle="1" w:styleId="75785663CE2F45E4A33EAFEC20937FAB">
    <w:name w:val="75785663CE2F45E4A33EAFEC20937FAB"/>
    <w:rsid w:val="00211848"/>
  </w:style>
  <w:style w:type="paragraph" w:customStyle="1" w:styleId="1B821D29F2554BC688B3FA699DB99616">
    <w:name w:val="1B821D29F2554BC688B3FA699DB99616"/>
    <w:rsid w:val="00211848"/>
  </w:style>
  <w:style w:type="paragraph" w:customStyle="1" w:styleId="A15CBE2155884E7FB3887A1C95CC090D">
    <w:name w:val="A15CBE2155884E7FB3887A1C95CC090D"/>
    <w:rsid w:val="00211848"/>
  </w:style>
  <w:style w:type="paragraph" w:customStyle="1" w:styleId="67F646C62D724DB0887FB21C559CFD29">
    <w:name w:val="67F646C62D724DB0887FB21C559CFD29"/>
    <w:rsid w:val="00211848"/>
  </w:style>
  <w:style w:type="paragraph" w:customStyle="1" w:styleId="0CBA8B7B1DEF49068CD12D7105E7CF49">
    <w:name w:val="0CBA8B7B1DEF49068CD12D7105E7CF49"/>
    <w:rsid w:val="00211848"/>
  </w:style>
  <w:style w:type="paragraph" w:customStyle="1" w:styleId="35FC183007114948A4C3A8EE3D8A7784">
    <w:name w:val="35FC183007114948A4C3A8EE3D8A7784"/>
    <w:rsid w:val="00211848"/>
  </w:style>
  <w:style w:type="paragraph" w:customStyle="1" w:styleId="99311AD1A8044634BE4D77AEB683F69A">
    <w:name w:val="99311AD1A8044634BE4D77AEB683F69A"/>
    <w:rsid w:val="00211848"/>
  </w:style>
  <w:style w:type="paragraph" w:customStyle="1" w:styleId="00AAF8605BAE41A99C1ECB0BF89AE4A9">
    <w:name w:val="00AAF8605BAE41A99C1ECB0BF89AE4A9"/>
    <w:rsid w:val="00211848"/>
  </w:style>
  <w:style w:type="paragraph" w:customStyle="1" w:styleId="968C8203D4104988AACB3E9C47CC6121">
    <w:name w:val="968C8203D4104988AACB3E9C47CC6121"/>
    <w:rsid w:val="00211848"/>
  </w:style>
  <w:style w:type="paragraph" w:customStyle="1" w:styleId="0F08B20A109C418FADA2FA359E07AFAA">
    <w:name w:val="0F08B20A109C418FADA2FA359E07AFAA"/>
    <w:rsid w:val="00211848"/>
  </w:style>
  <w:style w:type="paragraph" w:customStyle="1" w:styleId="A609000F66404F1EBB845046942C381B">
    <w:name w:val="A609000F66404F1EBB845046942C381B"/>
    <w:rsid w:val="00211848"/>
  </w:style>
  <w:style w:type="paragraph" w:customStyle="1" w:styleId="46666814A9C24B819D49CFDE7959C098">
    <w:name w:val="46666814A9C24B819D49CFDE7959C098"/>
    <w:rsid w:val="00211848"/>
  </w:style>
  <w:style w:type="paragraph" w:customStyle="1" w:styleId="D729108D071D4D15B09FB90C3FF157F4">
    <w:name w:val="D729108D071D4D15B09FB90C3FF157F4"/>
    <w:rsid w:val="00211848"/>
  </w:style>
  <w:style w:type="paragraph" w:customStyle="1" w:styleId="A86BB45D97754E70A6B2F28609BB0A62">
    <w:name w:val="A86BB45D97754E70A6B2F28609BB0A62"/>
    <w:rsid w:val="00211848"/>
  </w:style>
  <w:style w:type="paragraph" w:customStyle="1" w:styleId="8EE38DB4855349BAB737D4BEDF9BBB1F">
    <w:name w:val="8EE38DB4855349BAB737D4BEDF9BBB1F"/>
    <w:rsid w:val="00211848"/>
  </w:style>
  <w:style w:type="paragraph" w:customStyle="1" w:styleId="84CAFF0827CE418EA0AA06ADBF64BE64">
    <w:name w:val="84CAFF0827CE418EA0AA06ADBF64BE64"/>
    <w:rsid w:val="00211848"/>
  </w:style>
  <w:style w:type="paragraph" w:customStyle="1" w:styleId="A252C98B867C4587AC9EBC14CF354268">
    <w:name w:val="A252C98B867C4587AC9EBC14CF354268"/>
    <w:rsid w:val="00946DA9"/>
  </w:style>
  <w:style w:type="paragraph" w:customStyle="1" w:styleId="DAC862CD32524A5389D8D9ECE935F2DC">
    <w:name w:val="DAC862CD32524A5389D8D9ECE935F2DC"/>
    <w:rsid w:val="00946DA9"/>
  </w:style>
  <w:style w:type="paragraph" w:customStyle="1" w:styleId="D74DE65309B34591A3B0FDB3FF1EC06B">
    <w:name w:val="D74DE65309B34591A3B0FDB3FF1EC06B"/>
    <w:rsid w:val="00946DA9"/>
  </w:style>
  <w:style w:type="paragraph" w:customStyle="1" w:styleId="94E6DD99C91749099CC4C8D832A3320D">
    <w:name w:val="94E6DD99C91749099CC4C8D832A3320D"/>
    <w:rsid w:val="00946DA9"/>
  </w:style>
  <w:style w:type="paragraph" w:customStyle="1" w:styleId="22D53CFD2E8C424487ACCE90595F7A90">
    <w:name w:val="22D53CFD2E8C424487ACCE90595F7A90"/>
    <w:rsid w:val="00946DA9"/>
  </w:style>
  <w:style w:type="paragraph" w:customStyle="1" w:styleId="DAAF7BADA9024F1E8F0312A4C320BCD5">
    <w:name w:val="DAAF7BADA9024F1E8F0312A4C320BCD5"/>
    <w:rsid w:val="00946DA9"/>
  </w:style>
  <w:style w:type="paragraph" w:customStyle="1" w:styleId="7F2DF4C34C4C4674B1DEC2845A883AC3">
    <w:name w:val="7F2DF4C34C4C4674B1DEC2845A883AC3"/>
    <w:rsid w:val="00946DA9"/>
  </w:style>
  <w:style w:type="paragraph" w:customStyle="1" w:styleId="608F49F4B9C2402683D222FF49587357">
    <w:name w:val="608F49F4B9C2402683D222FF49587357"/>
    <w:rsid w:val="00946DA9"/>
  </w:style>
  <w:style w:type="paragraph" w:customStyle="1" w:styleId="1AE39B88297F46DB840F15ADAE1F1505">
    <w:name w:val="1AE39B88297F46DB840F15ADAE1F1505"/>
    <w:rsid w:val="00946DA9"/>
  </w:style>
  <w:style w:type="paragraph" w:customStyle="1" w:styleId="290E71374881462784ECB1A4B1317268">
    <w:name w:val="290E71374881462784ECB1A4B1317268"/>
    <w:rsid w:val="00946DA9"/>
  </w:style>
  <w:style w:type="paragraph" w:customStyle="1" w:styleId="DA5DF3995AFD444A96725D5BF59A7330">
    <w:name w:val="DA5DF3995AFD444A96725D5BF59A7330"/>
    <w:rsid w:val="00946DA9"/>
  </w:style>
  <w:style w:type="paragraph" w:customStyle="1" w:styleId="0CC828EC37334DFD93CD5AB5CB51F135">
    <w:name w:val="0CC828EC37334DFD93CD5AB5CB51F135"/>
    <w:rsid w:val="00946DA9"/>
  </w:style>
  <w:style w:type="paragraph" w:customStyle="1" w:styleId="4B36999C266041368D166514E95C17EC">
    <w:name w:val="4B36999C266041368D166514E95C17EC"/>
    <w:rsid w:val="00946DA9"/>
  </w:style>
  <w:style w:type="paragraph" w:customStyle="1" w:styleId="433F27DFE3A748B1A2A75485F653B7F1">
    <w:name w:val="433F27DFE3A748B1A2A75485F653B7F1"/>
    <w:rsid w:val="00946DA9"/>
  </w:style>
  <w:style w:type="paragraph" w:customStyle="1" w:styleId="0674E5F211CD4FFBAB2AA911A88E3772">
    <w:name w:val="0674E5F211CD4FFBAB2AA911A88E3772"/>
    <w:rsid w:val="00946DA9"/>
  </w:style>
  <w:style w:type="paragraph" w:customStyle="1" w:styleId="73E13FF5F72241AEBAE8E6C540A5FEB1">
    <w:name w:val="73E13FF5F72241AEBAE8E6C540A5FEB1"/>
    <w:rsid w:val="00946DA9"/>
  </w:style>
  <w:style w:type="paragraph" w:customStyle="1" w:styleId="9B348A4EC18A41119987053784792AE4">
    <w:name w:val="9B348A4EC18A41119987053784792AE4"/>
    <w:rsid w:val="00946DA9"/>
  </w:style>
  <w:style w:type="paragraph" w:customStyle="1" w:styleId="141FB2FBAA414F188A4C0EB5CC7E9060">
    <w:name w:val="141FB2FBAA414F188A4C0EB5CC7E9060"/>
    <w:rsid w:val="00946DA9"/>
  </w:style>
  <w:style w:type="paragraph" w:customStyle="1" w:styleId="B679943FA91341E6BE5C87CD3B39AED7">
    <w:name w:val="B679943FA91341E6BE5C87CD3B39AED7"/>
    <w:rsid w:val="00946DA9"/>
  </w:style>
  <w:style w:type="paragraph" w:customStyle="1" w:styleId="3B30820339494CAFBB33559E036C02C7">
    <w:name w:val="3B30820339494CAFBB33559E036C02C7"/>
    <w:rsid w:val="00946DA9"/>
  </w:style>
  <w:style w:type="paragraph" w:customStyle="1" w:styleId="A87DCC9FF2B5478CBB00C3A250374738">
    <w:name w:val="A87DCC9FF2B5478CBB00C3A250374738"/>
    <w:rsid w:val="00946DA9"/>
  </w:style>
  <w:style w:type="paragraph" w:customStyle="1" w:styleId="4383F0ED24E44A49BAAB692B3E8C0583">
    <w:name w:val="4383F0ED24E44A49BAAB692B3E8C0583"/>
    <w:rsid w:val="00946DA9"/>
  </w:style>
  <w:style w:type="paragraph" w:customStyle="1" w:styleId="32C53D99829B4E9689AFAB0263A6DFAD">
    <w:name w:val="32C53D99829B4E9689AFAB0263A6DFAD"/>
    <w:rsid w:val="00946DA9"/>
  </w:style>
  <w:style w:type="paragraph" w:customStyle="1" w:styleId="DDE037596B4946B9BC7ADAF53E310F11">
    <w:name w:val="DDE037596B4946B9BC7ADAF53E310F11"/>
    <w:rsid w:val="00946DA9"/>
  </w:style>
  <w:style w:type="paragraph" w:customStyle="1" w:styleId="D709285F62584D73981BE46FACD600ED">
    <w:name w:val="D709285F62584D73981BE46FACD600ED"/>
    <w:rsid w:val="00946DA9"/>
  </w:style>
  <w:style w:type="paragraph" w:customStyle="1" w:styleId="9E77CA00C63D46949327C66CFC20ADBD">
    <w:name w:val="9E77CA00C63D46949327C66CFC20ADBD"/>
    <w:rsid w:val="00946DA9"/>
  </w:style>
  <w:style w:type="paragraph" w:customStyle="1" w:styleId="7B93B118C14D444EBCE466779CAB8937">
    <w:name w:val="7B93B118C14D444EBCE466779CAB8937"/>
    <w:rsid w:val="00946DA9"/>
  </w:style>
  <w:style w:type="paragraph" w:customStyle="1" w:styleId="C03F5F716B0C4FD99F0D5BCB76B8E2CF">
    <w:name w:val="C03F5F716B0C4FD99F0D5BCB76B8E2CF"/>
    <w:rsid w:val="00946DA9"/>
  </w:style>
  <w:style w:type="paragraph" w:customStyle="1" w:styleId="F056CA5333A84AE5818EF6DD247CDA1A">
    <w:name w:val="F056CA5333A84AE5818EF6DD247CDA1A"/>
    <w:rsid w:val="00946DA9"/>
  </w:style>
  <w:style w:type="paragraph" w:customStyle="1" w:styleId="B8BB3281F7DD4DC6B560382FFE8E1F08">
    <w:name w:val="B8BB3281F7DD4DC6B560382FFE8E1F08"/>
    <w:rsid w:val="00946DA9"/>
  </w:style>
  <w:style w:type="paragraph" w:customStyle="1" w:styleId="CD6DA0E040FF4F9ABD4EFEBFD9AD442A">
    <w:name w:val="CD6DA0E040FF4F9ABD4EFEBFD9AD442A"/>
    <w:rsid w:val="00946DA9"/>
  </w:style>
  <w:style w:type="paragraph" w:customStyle="1" w:styleId="6E437BDE71854CE08497EC5FE922491A">
    <w:name w:val="6E437BDE71854CE08497EC5FE922491A"/>
    <w:rsid w:val="00946DA9"/>
  </w:style>
  <w:style w:type="paragraph" w:customStyle="1" w:styleId="AF6C4A0D224D4CF691C9EEEAAF4AE84B">
    <w:name w:val="AF6C4A0D224D4CF691C9EEEAAF4AE84B"/>
    <w:rsid w:val="00946DA9"/>
  </w:style>
  <w:style w:type="paragraph" w:customStyle="1" w:styleId="46A0B40DB736435BA4A588BB39CA9137">
    <w:name w:val="46A0B40DB736435BA4A588BB39CA9137"/>
    <w:rsid w:val="00946DA9"/>
  </w:style>
  <w:style w:type="paragraph" w:customStyle="1" w:styleId="2CD1F8027AE944BF8EC8423A3F9A5A1C">
    <w:name w:val="2CD1F8027AE944BF8EC8423A3F9A5A1C"/>
    <w:rsid w:val="00946DA9"/>
  </w:style>
  <w:style w:type="paragraph" w:customStyle="1" w:styleId="A5E47421DC50452F85B6F9DF29A91F0F">
    <w:name w:val="A5E47421DC50452F85B6F9DF29A91F0F"/>
    <w:rsid w:val="00946DA9"/>
  </w:style>
  <w:style w:type="paragraph" w:customStyle="1" w:styleId="3DF736DA7A90488EAE9BA4967C7D1DB9">
    <w:name w:val="3DF736DA7A90488EAE9BA4967C7D1DB9"/>
    <w:rsid w:val="00946DA9"/>
  </w:style>
  <w:style w:type="paragraph" w:customStyle="1" w:styleId="401EED4AD712460A97CF7D43E4AB3DB3">
    <w:name w:val="401EED4AD712460A97CF7D43E4AB3DB3"/>
    <w:rsid w:val="00946DA9"/>
  </w:style>
  <w:style w:type="paragraph" w:customStyle="1" w:styleId="1AFABF5024264CB5B52CADB25BAC0204">
    <w:name w:val="1AFABF5024264CB5B52CADB25BAC0204"/>
    <w:rsid w:val="00946DA9"/>
  </w:style>
  <w:style w:type="paragraph" w:customStyle="1" w:styleId="9049B9AD67A14519B4813CF6CB46BE60">
    <w:name w:val="9049B9AD67A14519B4813CF6CB46BE60"/>
    <w:rsid w:val="00946DA9"/>
  </w:style>
  <w:style w:type="paragraph" w:customStyle="1" w:styleId="59CA185FCBC049768F0AF847A03FEA11">
    <w:name w:val="59CA185FCBC049768F0AF847A03FEA11"/>
    <w:rsid w:val="00946DA9"/>
  </w:style>
  <w:style w:type="paragraph" w:customStyle="1" w:styleId="65AA06D8613A404AB388125D0D30D650">
    <w:name w:val="65AA06D8613A404AB388125D0D30D650"/>
    <w:rsid w:val="00946DA9"/>
  </w:style>
  <w:style w:type="paragraph" w:customStyle="1" w:styleId="CFAB363986E840C78CF3A93CF41B8D8F">
    <w:name w:val="CFAB363986E840C78CF3A93CF41B8D8F"/>
    <w:rsid w:val="00946DA9"/>
  </w:style>
  <w:style w:type="paragraph" w:customStyle="1" w:styleId="CA3B8AB122BE43AA93D98B76C6717866">
    <w:name w:val="CA3B8AB122BE43AA93D98B76C6717866"/>
    <w:rsid w:val="00946DA9"/>
  </w:style>
  <w:style w:type="paragraph" w:customStyle="1" w:styleId="5892E83CA8924787AFCB2E132AEEF51F">
    <w:name w:val="5892E83CA8924787AFCB2E132AEEF51F"/>
    <w:rsid w:val="00946DA9"/>
  </w:style>
  <w:style w:type="paragraph" w:customStyle="1" w:styleId="A1A900865B394558A63378B43EEBD073">
    <w:name w:val="A1A900865B394558A63378B43EEBD073"/>
    <w:rsid w:val="00946DA9"/>
  </w:style>
  <w:style w:type="paragraph" w:customStyle="1" w:styleId="F95C701256794B2783D8B190F0611A09">
    <w:name w:val="F95C701256794B2783D8B190F0611A09"/>
    <w:rsid w:val="00946DA9"/>
  </w:style>
  <w:style w:type="paragraph" w:customStyle="1" w:styleId="1CA5957A04FC48F5B5BBC9448F9A6076">
    <w:name w:val="1CA5957A04FC48F5B5BBC9448F9A6076"/>
    <w:rsid w:val="00946D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6DA9"/>
    <w:rPr>
      <w:color w:val="808080"/>
    </w:rPr>
  </w:style>
  <w:style w:type="paragraph" w:customStyle="1" w:styleId="6BA5F00078CB43129559FDB383B84129">
    <w:name w:val="6BA5F00078CB43129559FDB383B84129"/>
  </w:style>
  <w:style w:type="paragraph" w:customStyle="1" w:styleId="8466AD66389141D1B48F0745035A4CA5">
    <w:name w:val="8466AD66389141D1B48F0745035A4CA5"/>
  </w:style>
  <w:style w:type="paragraph" w:customStyle="1" w:styleId="4754CBD4D5D140638C06E90C643F0A52">
    <w:name w:val="4754CBD4D5D140638C06E90C643F0A52"/>
  </w:style>
  <w:style w:type="paragraph" w:customStyle="1" w:styleId="23EF9E7FD0F54CCEA6BDDC33FC449568">
    <w:name w:val="23EF9E7FD0F54CCEA6BDDC33FC449568"/>
  </w:style>
  <w:style w:type="paragraph" w:customStyle="1" w:styleId="0DF510EB1E5C4A2B9C144C53B75AB692">
    <w:name w:val="0DF510EB1E5C4A2B9C144C53B75AB692"/>
  </w:style>
  <w:style w:type="paragraph" w:customStyle="1" w:styleId="AF386C236495421AA7F0CB220476C819">
    <w:name w:val="AF386C236495421AA7F0CB220476C819"/>
  </w:style>
  <w:style w:type="paragraph" w:customStyle="1" w:styleId="AB72E51AE6D8471880149F6A90782194">
    <w:name w:val="AB72E51AE6D8471880149F6A90782194"/>
  </w:style>
  <w:style w:type="paragraph" w:customStyle="1" w:styleId="40E5074FA9C44E00955584B710651B15">
    <w:name w:val="40E5074FA9C44E00955584B710651B15"/>
  </w:style>
  <w:style w:type="paragraph" w:customStyle="1" w:styleId="1D1D890950AC4D6ABE9ACCECCE385E00">
    <w:name w:val="1D1D890950AC4D6ABE9ACCECCE385E00"/>
  </w:style>
  <w:style w:type="paragraph" w:customStyle="1" w:styleId="46E127DBE8664041BB5A81FD13CF0B8E">
    <w:name w:val="46E127DBE8664041BB5A81FD13CF0B8E"/>
  </w:style>
  <w:style w:type="paragraph" w:customStyle="1" w:styleId="AB6A3834430F4978B76139E2FD38C1D8">
    <w:name w:val="AB6A3834430F4978B76139E2FD38C1D8"/>
  </w:style>
  <w:style w:type="paragraph" w:customStyle="1" w:styleId="E494CFC8A8DB4E1F8A0E480B1195FCEB">
    <w:name w:val="E494CFC8A8DB4E1F8A0E480B1195FCEB"/>
  </w:style>
  <w:style w:type="paragraph" w:customStyle="1" w:styleId="9A307B61D438465DAAEA2F236A15A911">
    <w:name w:val="9A307B61D438465DAAEA2F236A15A911"/>
  </w:style>
  <w:style w:type="paragraph" w:customStyle="1" w:styleId="55ABE35D118048DEBA0DB5DEC36FF615">
    <w:name w:val="55ABE35D118048DEBA0DB5DEC36FF615"/>
    <w:rsid w:val="006E5E01"/>
  </w:style>
  <w:style w:type="paragraph" w:customStyle="1" w:styleId="C777AF76EEA44996B228031231039FE1">
    <w:name w:val="C777AF76EEA44996B228031231039FE1"/>
    <w:rsid w:val="006E5E01"/>
  </w:style>
  <w:style w:type="paragraph" w:customStyle="1" w:styleId="6E8E6287C39E4EE2BDC288EF4465F0A5">
    <w:name w:val="6E8E6287C39E4EE2BDC288EF4465F0A5"/>
    <w:rsid w:val="006E5E01"/>
  </w:style>
  <w:style w:type="paragraph" w:customStyle="1" w:styleId="AA0E969E3CB544CEAB1873B0E932A0EB">
    <w:name w:val="AA0E969E3CB544CEAB1873B0E932A0EB"/>
    <w:rsid w:val="006E5E01"/>
  </w:style>
  <w:style w:type="paragraph" w:customStyle="1" w:styleId="60C66D54F43F4C77BAFCB13665628427">
    <w:name w:val="60C66D54F43F4C77BAFCB13665628427"/>
    <w:rsid w:val="006E5E01"/>
  </w:style>
  <w:style w:type="paragraph" w:customStyle="1" w:styleId="A7B0C0822B7E4992A66334CA78D556FF">
    <w:name w:val="A7B0C0822B7E4992A66334CA78D556FF"/>
    <w:rsid w:val="006E5E01"/>
  </w:style>
  <w:style w:type="paragraph" w:customStyle="1" w:styleId="ED20B482745847458F3660776D3EAA72">
    <w:name w:val="ED20B482745847458F3660776D3EAA72"/>
    <w:rsid w:val="006E5E01"/>
  </w:style>
  <w:style w:type="paragraph" w:customStyle="1" w:styleId="73D176870BD644529AF080CFD54F554D">
    <w:name w:val="73D176870BD644529AF080CFD54F554D"/>
    <w:rsid w:val="006E5E01"/>
  </w:style>
  <w:style w:type="paragraph" w:customStyle="1" w:styleId="210E90C4B11149368D100A77C4BE8DBB">
    <w:name w:val="210E90C4B11149368D100A77C4BE8DBB"/>
    <w:rsid w:val="006E5E01"/>
  </w:style>
  <w:style w:type="paragraph" w:customStyle="1" w:styleId="AA7E3E800531468EBB982DBF44E9A407">
    <w:name w:val="AA7E3E800531468EBB982DBF44E9A407"/>
    <w:rsid w:val="006E5E01"/>
  </w:style>
  <w:style w:type="paragraph" w:customStyle="1" w:styleId="D0CAD7763DE246BF8AA437B8216CB5BD">
    <w:name w:val="D0CAD7763DE246BF8AA437B8216CB5BD"/>
    <w:rsid w:val="006E5E01"/>
  </w:style>
  <w:style w:type="paragraph" w:customStyle="1" w:styleId="9DC0E41BB34349E3BDC62499EE92F5BD">
    <w:name w:val="9DC0E41BB34349E3BDC62499EE92F5BD"/>
    <w:rsid w:val="006E5E01"/>
  </w:style>
  <w:style w:type="paragraph" w:customStyle="1" w:styleId="6BA5F00078CB43129559FDB383B841291">
    <w:name w:val="6BA5F00078CB43129559FDB383B84129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23EF9E7FD0F54CCEA6BDDC33FC4495681">
    <w:name w:val="23EF9E7FD0F54CCEA6BDDC33FC449568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AF386C236495421AA7F0CB220476C8191">
    <w:name w:val="AF386C236495421AA7F0CB220476C819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40E5074FA9C44E00955584B710651B151">
    <w:name w:val="40E5074FA9C44E00955584B710651B15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46E127DBE8664041BB5A81FD13CF0B8E1">
    <w:name w:val="46E127DBE8664041BB5A81FD13CF0B8E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E494CFC8A8DB4E1F8A0E480B1195FCEB1">
    <w:name w:val="E494CFC8A8DB4E1F8A0E480B1195FCEB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9A307B61D438465DAAEA2F236A15A9111">
    <w:name w:val="9A307B61D438465DAAEA2F236A15A911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6E8E6287C39E4EE2BDC288EF4465F0A51">
    <w:name w:val="6E8E6287C39E4EE2BDC288EF4465F0A5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60C66D54F43F4C77BAFCB136656284271">
    <w:name w:val="60C66D54F43F4C77BAFCB13665628427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ED20B482745847458F3660776D3EAA721">
    <w:name w:val="ED20B482745847458F3660776D3EAA72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210E90C4B11149368D100A77C4BE8DBB1">
    <w:name w:val="210E90C4B11149368D100A77C4BE8DBB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AA7E3E800531468EBB982DBF44E9A4071">
    <w:name w:val="AA7E3E800531468EBB982DBF44E9A407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D0CAD7763DE246BF8AA437B8216CB5BD1">
    <w:name w:val="D0CAD7763DE246BF8AA437B8216CB5BD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9DC0E41BB34349E3BDC62499EE92F5BD1">
    <w:name w:val="9DC0E41BB34349E3BDC62499EE92F5BD1"/>
    <w:rsid w:val="00B06F94"/>
    <w:pPr>
      <w:spacing w:line="360" w:lineRule="auto"/>
    </w:pPr>
    <w:rPr>
      <w:rFonts w:ascii="Verdana" w:eastAsia="Calibri" w:hAnsi="Verdana" w:cs="Times New Roman"/>
    </w:rPr>
  </w:style>
  <w:style w:type="paragraph" w:customStyle="1" w:styleId="8AB61718E03447CBB453AC1976B562E5">
    <w:name w:val="8AB61718E03447CBB453AC1976B562E5"/>
    <w:rsid w:val="00B06F94"/>
  </w:style>
  <w:style w:type="paragraph" w:customStyle="1" w:styleId="B03DF98647C14F05A36477FD4C325AB5">
    <w:name w:val="B03DF98647C14F05A36477FD4C325AB5"/>
    <w:rsid w:val="00B06F94"/>
  </w:style>
  <w:style w:type="paragraph" w:customStyle="1" w:styleId="468493C14B5D46BCAB64674D16C7BC46">
    <w:name w:val="468493C14B5D46BCAB64674D16C7BC46"/>
    <w:rsid w:val="00B06F94"/>
  </w:style>
  <w:style w:type="paragraph" w:customStyle="1" w:styleId="BFD368ED4BC54A669F48FB7F589F42AB">
    <w:name w:val="BFD368ED4BC54A669F48FB7F589F42AB"/>
    <w:rsid w:val="00B06F94"/>
  </w:style>
  <w:style w:type="paragraph" w:customStyle="1" w:styleId="3E7735B3E7C6480AA8C1962661D249E9">
    <w:name w:val="3E7735B3E7C6480AA8C1962661D249E9"/>
    <w:rsid w:val="00B06F94"/>
  </w:style>
  <w:style w:type="paragraph" w:customStyle="1" w:styleId="18B5CB3B0000474CA597FB4D4EC34299">
    <w:name w:val="18B5CB3B0000474CA597FB4D4EC34299"/>
    <w:rsid w:val="00B06F94"/>
  </w:style>
  <w:style w:type="paragraph" w:customStyle="1" w:styleId="E91FF2F3CAF74A21AAF86CAC4FAB9606">
    <w:name w:val="E91FF2F3CAF74A21AAF86CAC4FAB9606"/>
    <w:rsid w:val="00B06F94"/>
  </w:style>
  <w:style w:type="paragraph" w:customStyle="1" w:styleId="E58D2FCED5BA4A90B08A5A46C70BD722">
    <w:name w:val="E58D2FCED5BA4A90B08A5A46C70BD722"/>
    <w:rsid w:val="00B06F94"/>
  </w:style>
  <w:style w:type="paragraph" w:customStyle="1" w:styleId="7540658E45D248EDA44857F8DDF671AC">
    <w:name w:val="7540658E45D248EDA44857F8DDF671AC"/>
    <w:rsid w:val="00B06F94"/>
  </w:style>
  <w:style w:type="paragraph" w:customStyle="1" w:styleId="8BA441CC22364CE09D31F0ECFD22D058">
    <w:name w:val="8BA441CC22364CE09D31F0ECFD22D058"/>
    <w:rsid w:val="00B06F94"/>
  </w:style>
  <w:style w:type="paragraph" w:customStyle="1" w:styleId="187DCC3F3ECA4DC5A4A25474D6251FB7">
    <w:name w:val="187DCC3F3ECA4DC5A4A25474D6251FB7"/>
    <w:rsid w:val="00B06F94"/>
  </w:style>
  <w:style w:type="paragraph" w:customStyle="1" w:styleId="C89EEAD0627A485F941401D666287B7F">
    <w:name w:val="C89EEAD0627A485F941401D666287B7F"/>
    <w:rsid w:val="00B06F94"/>
  </w:style>
  <w:style w:type="paragraph" w:customStyle="1" w:styleId="DB9758306DDB4AF8BDFC006AF30C9077">
    <w:name w:val="DB9758306DDB4AF8BDFC006AF30C9077"/>
    <w:rsid w:val="00B06F94"/>
  </w:style>
  <w:style w:type="paragraph" w:customStyle="1" w:styleId="46DC08F32D23457B9623896D51927C23">
    <w:name w:val="46DC08F32D23457B9623896D51927C23"/>
    <w:rsid w:val="00B06F94"/>
  </w:style>
  <w:style w:type="paragraph" w:customStyle="1" w:styleId="0387E4E25CF24D1398B2B2EA5A5694F1">
    <w:name w:val="0387E4E25CF24D1398B2B2EA5A5694F1"/>
    <w:rsid w:val="00B06F94"/>
  </w:style>
  <w:style w:type="paragraph" w:customStyle="1" w:styleId="B1FDF394DEBF498AA96ECBBD9D9AC354">
    <w:name w:val="B1FDF394DEBF498AA96ECBBD9D9AC354"/>
    <w:rsid w:val="00B06F94"/>
  </w:style>
  <w:style w:type="paragraph" w:customStyle="1" w:styleId="316961958A17488CA963947EEA53C0E8">
    <w:name w:val="316961958A17488CA963947EEA53C0E8"/>
    <w:rsid w:val="00B06F94"/>
  </w:style>
  <w:style w:type="paragraph" w:customStyle="1" w:styleId="78BD2145EA2E4CCF99F5645D8C2907E1">
    <w:name w:val="78BD2145EA2E4CCF99F5645D8C2907E1"/>
    <w:rsid w:val="00B06F94"/>
  </w:style>
  <w:style w:type="paragraph" w:customStyle="1" w:styleId="F394DD6E396F42B49CD8F58ABA281FD0">
    <w:name w:val="F394DD6E396F42B49CD8F58ABA281FD0"/>
    <w:rsid w:val="00B06F94"/>
  </w:style>
  <w:style w:type="paragraph" w:customStyle="1" w:styleId="B5852B7A34424E669B85DA9597CA3BC9">
    <w:name w:val="B5852B7A34424E669B85DA9597CA3BC9"/>
    <w:rsid w:val="00B06F94"/>
  </w:style>
  <w:style w:type="paragraph" w:customStyle="1" w:styleId="AD679A1C95FC48F383D8A2DE530EE8F7">
    <w:name w:val="AD679A1C95FC48F383D8A2DE530EE8F7"/>
    <w:rsid w:val="00B06F94"/>
  </w:style>
  <w:style w:type="paragraph" w:customStyle="1" w:styleId="2710EF6B432D48F5B5F29E8BCA547184">
    <w:name w:val="2710EF6B432D48F5B5F29E8BCA547184"/>
    <w:rsid w:val="00B06F94"/>
  </w:style>
  <w:style w:type="paragraph" w:customStyle="1" w:styleId="DAB8ABEE8139459FA8E1CAC7566C47F9">
    <w:name w:val="DAB8ABEE8139459FA8E1CAC7566C47F9"/>
    <w:rsid w:val="00B06F94"/>
  </w:style>
  <w:style w:type="paragraph" w:customStyle="1" w:styleId="BDD3FAAF37C04679A7EB04C93E55A815">
    <w:name w:val="BDD3FAAF37C04679A7EB04C93E55A815"/>
    <w:rsid w:val="00B06F94"/>
  </w:style>
  <w:style w:type="paragraph" w:customStyle="1" w:styleId="C7D6679072FE483FB8C256EDDB5093CA">
    <w:name w:val="C7D6679072FE483FB8C256EDDB5093CA"/>
    <w:rsid w:val="00B06F94"/>
  </w:style>
  <w:style w:type="paragraph" w:customStyle="1" w:styleId="56D43DBC7A2A4A1FAD24F7080AD0B117">
    <w:name w:val="56D43DBC7A2A4A1FAD24F7080AD0B117"/>
    <w:rsid w:val="00B06F94"/>
  </w:style>
  <w:style w:type="paragraph" w:customStyle="1" w:styleId="669DFB0B38244D6DA1C039EB44F3E8AF">
    <w:name w:val="669DFB0B38244D6DA1C039EB44F3E8AF"/>
    <w:rsid w:val="00B06F94"/>
  </w:style>
  <w:style w:type="paragraph" w:customStyle="1" w:styleId="30B735F883C94F9B86C9B5ED87BF2A4A">
    <w:name w:val="30B735F883C94F9B86C9B5ED87BF2A4A"/>
    <w:rsid w:val="00B06F94"/>
  </w:style>
  <w:style w:type="paragraph" w:customStyle="1" w:styleId="EA488FC94415435F89AC2D9DC77D92CA">
    <w:name w:val="EA488FC94415435F89AC2D9DC77D92CA"/>
    <w:rsid w:val="00B06F94"/>
  </w:style>
  <w:style w:type="paragraph" w:customStyle="1" w:styleId="15FCCADD4E1942EDB8CBA45C1D5EF451">
    <w:name w:val="15FCCADD4E1942EDB8CBA45C1D5EF451"/>
    <w:rsid w:val="00B06F94"/>
  </w:style>
  <w:style w:type="paragraph" w:customStyle="1" w:styleId="AF617D78AB004124B258F5551E37D4D6">
    <w:name w:val="AF617D78AB004124B258F5551E37D4D6"/>
    <w:rsid w:val="00B06F94"/>
  </w:style>
  <w:style w:type="paragraph" w:customStyle="1" w:styleId="30977AE545984619984A5DD75A166C05">
    <w:name w:val="30977AE545984619984A5DD75A166C05"/>
    <w:rsid w:val="00B06F94"/>
  </w:style>
  <w:style w:type="paragraph" w:customStyle="1" w:styleId="E2CF1D3929284DEEAD8F019942942AEE">
    <w:name w:val="E2CF1D3929284DEEAD8F019942942AEE"/>
    <w:rsid w:val="00B06F94"/>
  </w:style>
  <w:style w:type="paragraph" w:customStyle="1" w:styleId="2A87C0582439452C9896030552E21902">
    <w:name w:val="2A87C0582439452C9896030552E21902"/>
    <w:rsid w:val="00B06F94"/>
  </w:style>
  <w:style w:type="paragraph" w:customStyle="1" w:styleId="E8A5D2E6E02C488BB299219D11C3BA8A">
    <w:name w:val="E8A5D2E6E02C488BB299219D11C3BA8A"/>
    <w:rsid w:val="00B06F94"/>
  </w:style>
  <w:style w:type="paragraph" w:customStyle="1" w:styleId="AD478EF0E11C454D9F34C0C93DC1C916">
    <w:name w:val="AD478EF0E11C454D9F34C0C93DC1C916"/>
    <w:rsid w:val="00B06F94"/>
  </w:style>
  <w:style w:type="paragraph" w:customStyle="1" w:styleId="0BF5676A4D634654A85C9A90ABA6D113">
    <w:name w:val="0BF5676A4D634654A85C9A90ABA6D113"/>
    <w:rsid w:val="00B06F94"/>
  </w:style>
  <w:style w:type="paragraph" w:customStyle="1" w:styleId="634990C133C343A88B814ED016185431">
    <w:name w:val="634990C133C343A88B814ED016185431"/>
    <w:rsid w:val="00B06F94"/>
  </w:style>
  <w:style w:type="paragraph" w:customStyle="1" w:styleId="AD6112AD00974F89A750B3B76B185ED3">
    <w:name w:val="AD6112AD00974F89A750B3B76B185ED3"/>
    <w:rsid w:val="00B06F94"/>
  </w:style>
  <w:style w:type="paragraph" w:customStyle="1" w:styleId="2C4E327E93FE4CB0B09C5DCA4CE28EEC">
    <w:name w:val="2C4E327E93FE4CB0B09C5DCA4CE28EEC"/>
    <w:rsid w:val="00B06F94"/>
  </w:style>
  <w:style w:type="paragraph" w:customStyle="1" w:styleId="DBBEBD15F53E4CC29321C51A438AA25E">
    <w:name w:val="DBBEBD15F53E4CC29321C51A438AA25E"/>
    <w:rsid w:val="00B06F94"/>
  </w:style>
  <w:style w:type="paragraph" w:customStyle="1" w:styleId="DD2287353674454ABC561A8DE7DFFF1D">
    <w:name w:val="DD2287353674454ABC561A8DE7DFFF1D"/>
    <w:rsid w:val="00B06F94"/>
  </w:style>
  <w:style w:type="paragraph" w:customStyle="1" w:styleId="F64D71CDF5B14B3C9AAAE06B28FEF81C">
    <w:name w:val="F64D71CDF5B14B3C9AAAE06B28FEF81C"/>
    <w:rsid w:val="00B06F94"/>
  </w:style>
  <w:style w:type="paragraph" w:customStyle="1" w:styleId="18722EAF3C594215A58F435B18D9BB37">
    <w:name w:val="18722EAF3C594215A58F435B18D9BB37"/>
    <w:rsid w:val="00B06F94"/>
  </w:style>
  <w:style w:type="paragraph" w:customStyle="1" w:styleId="1F7D14A598804AF0A7BF58C726BAF5B7">
    <w:name w:val="1F7D14A598804AF0A7BF58C726BAF5B7"/>
    <w:rsid w:val="00B06F94"/>
  </w:style>
  <w:style w:type="paragraph" w:customStyle="1" w:styleId="327D4231BA354C72BA832C722C5073BC">
    <w:name w:val="327D4231BA354C72BA832C722C5073BC"/>
    <w:rsid w:val="00B06F94"/>
  </w:style>
  <w:style w:type="paragraph" w:customStyle="1" w:styleId="B359072B3801432AA482BC6E31D01477">
    <w:name w:val="B359072B3801432AA482BC6E31D01477"/>
    <w:rsid w:val="00B06F94"/>
  </w:style>
  <w:style w:type="paragraph" w:customStyle="1" w:styleId="1DED76B7D9E245C996B01F2819868C2F">
    <w:name w:val="1DED76B7D9E245C996B01F2819868C2F"/>
    <w:rsid w:val="00B06F94"/>
  </w:style>
  <w:style w:type="paragraph" w:customStyle="1" w:styleId="61F05FAD0A894B49B477538B81BDC03A">
    <w:name w:val="61F05FAD0A894B49B477538B81BDC03A"/>
    <w:rsid w:val="00B06F94"/>
  </w:style>
  <w:style w:type="paragraph" w:customStyle="1" w:styleId="6BA5F00078CB43129559FDB383B841292">
    <w:name w:val="6BA5F00078CB43129559FDB383B84129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4754CBD4D5D140638C06E90C643F0A521">
    <w:name w:val="4754CBD4D5D140638C06E90C643F0A521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23EF9E7FD0F54CCEA6BDDC33FC4495682">
    <w:name w:val="23EF9E7FD0F54CCEA6BDDC33FC449568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0DF510EB1E5C4A2B9C144C53B75AB6921">
    <w:name w:val="0DF510EB1E5C4A2B9C144C53B75AB6921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AF386C236495421AA7F0CB220476C8192">
    <w:name w:val="AF386C236495421AA7F0CB220476C819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AB72E51AE6D8471880149F6A907821941">
    <w:name w:val="AB72E51AE6D8471880149F6A907821941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40E5074FA9C44E00955584B710651B152">
    <w:name w:val="40E5074FA9C44E00955584B710651B15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1D1D890950AC4D6ABE9ACCECCE385E001">
    <w:name w:val="1D1D890950AC4D6ABE9ACCECCE385E001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46E127DBE8664041BB5A81FD13CF0B8E2">
    <w:name w:val="46E127DBE8664041BB5A81FD13CF0B8E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AB6A3834430F4978B76139E2FD38C1D81">
    <w:name w:val="AB6A3834430F4978B76139E2FD38C1D81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E494CFC8A8DB4E1F8A0E480B1195FCEB2">
    <w:name w:val="E494CFC8A8DB4E1F8A0E480B1195FCEB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9A307B61D438465DAAEA2F236A15A9112">
    <w:name w:val="9A307B61D438465DAAEA2F236A15A9112"/>
    <w:rsid w:val="00211848"/>
    <w:pPr>
      <w:spacing w:line="360" w:lineRule="auto"/>
    </w:pPr>
    <w:rPr>
      <w:rFonts w:ascii="Verdana" w:eastAsia="Calibri" w:hAnsi="Verdana" w:cs="Times New Roman"/>
    </w:rPr>
  </w:style>
  <w:style w:type="paragraph" w:customStyle="1" w:styleId="735237370E994E108109E9C94E7E7813">
    <w:name w:val="735237370E994E108109E9C94E7E7813"/>
    <w:rsid w:val="00211848"/>
  </w:style>
  <w:style w:type="paragraph" w:customStyle="1" w:styleId="C9FDC01E7CA64F8BAFD602A8FBCB97EC">
    <w:name w:val="C9FDC01E7CA64F8BAFD602A8FBCB97EC"/>
    <w:rsid w:val="00211848"/>
  </w:style>
  <w:style w:type="paragraph" w:customStyle="1" w:styleId="D5FA8F80E5C34575987558E7CBD62CB0">
    <w:name w:val="D5FA8F80E5C34575987558E7CBD62CB0"/>
    <w:rsid w:val="00211848"/>
  </w:style>
  <w:style w:type="paragraph" w:customStyle="1" w:styleId="B8A5C00C24A14E26B27C675D19AC6F53">
    <w:name w:val="B8A5C00C24A14E26B27C675D19AC6F53"/>
    <w:rsid w:val="00211848"/>
  </w:style>
  <w:style w:type="paragraph" w:customStyle="1" w:styleId="9BDA87108487493688844492F84BF5D6">
    <w:name w:val="9BDA87108487493688844492F84BF5D6"/>
    <w:rsid w:val="00211848"/>
  </w:style>
  <w:style w:type="paragraph" w:customStyle="1" w:styleId="E26410F230E143F291B206A1700A6F5F">
    <w:name w:val="E26410F230E143F291B206A1700A6F5F"/>
    <w:rsid w:val="00211848"/>
  </w:style>
  <w:style w:type="paragraph" w:customStyle="1" w:styleId="5111994675234921AD34CFC45F2A8C6D">
    <w:name w:val="5111994675234921AD34CFC45F2A8C6D"/>
    <w:rsid w:val="00211848"/>
  </w:style>
  <w:style w:type="paragraph" w:customStyle="1" w:styleId="B571E6BDF3294C439EC3B902FEA7B759">
    <w:name w:val="B571E6BDF3294C439EC3B902FEA7B759"/>
    <w:rsid w:val="00211848"/>
  </w:style>
  <w:style w:type="paragraph" w:customStyle="1" w:styleId="F5084B6A6BB24514B5003CCFD37EA8B6">
    <w:name w:val="F5084B6A6BB24514B5003CCFD37EA8B6"/>
    <w:rsid w:val="00211848"/>
  </w:style>
  <w:style w:type="paragraph" w:customStyle="1" w:styleId="D5AF8AEEFC704DFBAAB28182010ED394">
    <w:name w:val="D5AF8AEEFC704DFBAAB28182010ED394"/>
    <w:rsid w:val="00211848"/>
  </w:style>
  <w:style w:type="paragraph" w:customStyle="1" w:styleId="6658480B24E544088643FBE0AD83577C">
    <w:name w:val="6658480B24E544088643FBE0AD83577C"/>
    <w:rsid w:val="00211848"/>
  </w:style>
  <w:style w:type="paragraph" w:customStyle="1" w:styleId="BFCAC120D0DF4E26B10378F103191CEF">
    <w:name w:val="BFCAC120D0DF4E26B10378F103191CEF"/>
    <w:rsid w:val="00211848"/>
  </w:style>
  <w:style w:type="paragraph" w:customStyle="1" w:styleId="F708145015F740A9B1AE657F7A844944">
    <w:name w:val="F708145015F740A9B1AE657F7A844944"/>
    <w:rsid w:val="00211848"/>
  </w:style>
  <w:style w:type="paragraph" w:customStyle="1" w:styleId="2BF19649FE3A46BCBDF6D50C37A52CB3">
    <w:name w:val="2BF19649FE3A46BCBDF6D50C37A52CB3"/>
    <w:rsid w:val="00211848"/>
  </w:style>
  <w:style w:type="paragraph" w:customStyle="1" w:styleId="482ED3E0B1514BA682497025FF8AEB40">
    <w:name w:val="482ED3E0B1514BA682497025FF8AEB40"/>
    <w:rsid w:val="00211848"/>
  </w:style>
  <w:style w:type="paragraph" w:customStyle="1" w:styleId="8A933570B217457FA8FEFEA743FAA4C9">
    <w:name w:val="8A933570B217457FA8FEFEA743FAA4C9"/>
    <w:rsid w:val="00211848"/>
  </w:style>
  <w:style w:type="paragraph" w:customStyle="1" w:styleId="49FF4CCAC2894F7E86D77034F66A8EB3">
    <w:name w:val="49FF4CCAC2894F7E86D77034F66A8EB3"/>
    <w:rsid w:val="00211848"/>
  </w:style>
  <w:style w:type="paragraph" w:customStyle="1" w:styleId="63F6AC4C07B44565BEE14EB4B866ADE2">
    <w:name w:val="63F6AC4C07B44565BEE14EB4B866ADE2"/>
    <w:rsid w:val="00211848"/>
  </w:style>
  <w:style w:type="paragraph" w:customStyle="1" w:styleId="ECF5DCAAF6BF4DAD89A1085C71109212">
    <w:name w:val="ECF5DCAAF6BF4DAD89A1085C71109212"/>
    <w:rsid w:val="00211848"/>
  </w:style>
  <w:style w:type="paragraph" w:customStyle="1" w:styleId="96E8B79FF28D4647B4A1C4BC358D5E97">
    <w:name w:val="96E8B79FF28D4647B4A1C4BC358D5E97"/>
    <w:rsid w:val="00211848"/>
  </w:style>
  <w:style w:type="paragraph" w:customStyle="1" w:styleId="BE00CCBC60524D0AB22DD949E478B344">
    <w:name w:val="BE00CCBC60524D0AB22DD949E478B344"/>
    <w:rsid w:val="00211848"/>
  </w:style>
  <w:style w:type="paragraph" w:customStyle="1" w:styleId="E34294B1A6254EE9894ECB016A20599A">
    <w:name w:val="E34294B1A6254EE9894ECB016A20599A"/>
    <w:rsid w:val="00211848"/>
  </w:style>
  <w:style w:type="paragraph" w:customStyle="1" w:styleId="FFA1BCE48DE84955B8405DAB7C77F626">
    <w:name w:val="FFA1BCE48DE84955B8405DAB7C77F626"/>
    <w:rsid w:val="00211848"/>
  </w:style>
  <w:style w:type="paragraph" w:customStyle="1" w:styleId="5E55F49BC62244009673A7AC79E948F3">
    <w:name w:val="5E55F49BC62244009673A7AC79E948F3"/>
    <w:rsid w:val="00211848"/>
  </w:style>
  <w:style w:type="paragraph" w:customStyle="1" w:styleId="3CD126839A2B460AB2E23A3E4617BDF1">
    <w:name w:val="3CD126839A2B460AB2E23A3E4617BDF1"/>
    <w:rsid w:val="00211848"/>
  </w:style>
  <w:style w:type="paragraph" w:customStyle="1" w:styleId="39517BDFD66A4BF994D64BE9C1454B3D">
    <w:name w:val="39517BDFD66A4BF994D64BE9C1454B3D"/>
    <w:rsid w:val="00211848"/>
  </w:style>
  <w:style w:type="paragraph" w:customStyle="1" w:styleId="51259D70929240D48AF2128764E06BC7">
    <w:name w:val="51259D70929240D48AF2128764E06BC7"/>
    <w:rsid w:val="00211848"/>
  </w:style>
  <w:style w:type="paragraph" w:customStyle="1" w:styleId="2EFCD76541D044CE82224964EE50ED11">
    <w:name w:val="2EFCD76541D044CE82224964EE50ED11"/>
    <w:rsid w:val="00211848"/>
  </w:style>
  <w:style w:type="paragraph" w:customStyle="1" w:styleId="8DAD073876F7469B9D20E3906652FBDA">
    <w:name w:val="8DAD073876F7469B9D20E3906652FBDA"/>
    <w:rsid w:val="00211848"/>
  </w:style>
  <w:style w:type="paragraph" w:customStyle="1" w:styleId="CDF2A7F9F4544C98B467F19497FFB69B">
    <w:name w:val="CDF2A7F9F4544C98B467F19497FFB69B"/>
    <w:rsid w:val="00211848"/>
  </w:style>
  <w:style w:type="paragraph" w:customStyle="1" w:styleId="B761B3D19525444A9102A9EF29C54BAB">
    <w:name w:val="B761B3D19525444A9102A9EF29C54BAB"/>
    <w:rsid w:val="00211848"/>
  </w:style>
  <w:style w:type="paragraph" w:customStyle="1" w:styleId="35F2C81402504A14984DAA9FAC694923">
    <w:name w:val="35F2C81402504A14984DAA9FAC694923"/>
    <w:rsid w:val="00211848"/>
  </w:style>
  <w:style w:type="paragraph" w:customStyle="1" w:styleId="B7347A79B30444DB8DCCDEB5B3006657">
    <w:name w:val="B7347A79B30444DB8DCCDEB5B3006657"/>
    <w:rsid w:val="00211848"/>
  </w:style>
  <w:style w:type="paragraph" w:customStyle="1" w:styleId="146FAB65739D480F80207B33430A34B4">
    <w:name w:val="146FAB65739D480F80207B33430A34B4"/>
    <w:rsid w:val="00211848"/>
  </w:style>
  <w:style w:type="paragraph" w:customStyle="1" w:styleId="678D232D970A40D088CC798DDB462F67">
    <w:name w:val="678D232D970A40D088CC798DDB462F67"/>
    <w:rsid w:val="00211848"/>
  </w:style>
  <w:style w:type="paragraph" w:customStyle="1" w:styleId="03A20349BE40481CA07FEAAA44198A1F">
    <w:name w:val="03A20349BE40481CA07FEAAA44198A1F"/>
    <w:rsid w:val="00211848"/>
  </w:style>
  <w:style w:type="paragraph" w:customStyle="1" w:styleId="9C68D5A22DB14F088E13C500BE2B72BA">
    <w:name w:val="9C68D5A22DB14F088E13C500BE2B72BA"/>
    <w:rsid w:val="00211848"/>
  </w:style>
  <w:style w:type="paragraph" w:customStyle="1" w:styleId="B03EABD5A7204725A6D710A6C73F7C75">
    <w:name w:val="B03EABD5A7204725A6D710A6C73F7C75"/>
    <w:rsid w:val="00211848"/>
  </w:style>
  <w:style w:type="paragraph" w:customStyle="1" w:styleId="F17CFEB90706491894892B25166B9934">
    <w:name w:val="F17CFEB90706491894892B25166B9934"/>
    <w:rsid w:val="00211848"/>
  </w:style>
  <w:style w:type="paragraph" w:customStyle="1" w:styleId="D3F9BD7C56AD4C00AAB8FFF20BE6B3DD">
    <w:name w:val="D3F9BD7C56AD4C00AAB8FFF20BE6B3DD"/>
    <w:rsid w:val="00211848"/>
  </w:style>
  <w:style w:type="paragraph" w:customStyle="1" w:styleId="7B01CB0EC020480297B674298DD54A08">
    <w:name w:val="7B01CB0EC020480297B674298DD54A08"/>
    <w:rsid w:val="00211848"/>
  </w:style>
  <w:style w:type="paragraph" w:customStyle="1" w:styleId="16EF315D0B4A4A5D847A1FDE83BEB08B">
    <w:name w:val="16EF315D0B4A4A5D847A1FDE83BEB08B"/>
    <w:rsid w:val="00211848"/>
  </w:style>
  <w:style w:type="paragraph" w:customStyle="1" w:styleId="36EDB44F614046BCAC69412B0D309DF4">
    <w:name w:val="36EDB44F614046BCAC69412B0D309DF4"/>
    <w:rsid w:val="00211848"/>
  </w:style>
  <w:style w:type="paragraph" w:customStyle="1" w:styleId="75785663CE2F45E4A33EAFEC20937FAB">
    <w:name w:val="75785663CE2F45E4A33EAFEC20937FAB"/>
    <w:rsid w:val="00211848"/>
  </w:style>
  <w:style w:type="paragraph" w:customStyle="1" w:styleId="1B821D29F2554BC688B3FA699DB99616">
    <w:name w:val="1B821D29F2554BC688B3FA699DB99616"/>
    <w:rsid w:val="00211848"/>
  </w:style>
  <w:style w:type="paragraph" w:customStyle="1" w:styleId="A15CBE2155884E7FB3887A1C95CC090D">
    <w:name w:val="A15CBE2155884E7FB3887A1C95CC090D"/>
    <w:rsid w:val="00211848"/>
  </w:style>
  <w:style w:type="paragraph" w:customStyle="1" w:styleId="67F646C62D724DB0887FB21C559CFD29">
    <w:name w:val="67F646C62D724DB0887FB21C559CFD29"/>
    <w:rsid w:val="00211848"/>
  </w:style>
  <w:style w:type="paragraph" w:customStyle="1" w:styleId="0CBA8B7B1DEF49068CD12D7105E7CF49">
    <w:name w:val="0CBA8B7B1DEF49068CD12D7105E7CF49"/>
    <w:rsid w:val="00211848"/>
  </w:style>
  <w:style w:type="paragraph" w:customStyle="1" w:styleId="35FC183007114948A4C3A8EE3D8A7784">
    <w:name w:val="35FC183007114948A4C3A8EE3D8A7784"/>
    <w:rsid w:val="00211848"/>
  </w:style>
  <w:style w:type="paragraph" w:customStyle="1" w:styleId="99311AD1A8044634BE4D77AEB683F69A">
    <w:name w:val="99311AD1A8044634BE4D77AEB683F69A"/>
    <w:rsid w:val="00211848"/>
  </w:style>
  <w:style w:type="paragraph" w:customStyle="1" w:styleId="00AAF8605BAE41A99C1ECB0BF89AE4A9">
    <w:name w:val="00AAF8605BAE41A99C1ECB0BF89AE4A9"/>
    <w:rsid w:val="00211848"/>
  </w:style>
  <w:style w:type="paragraph" w:customStyle="1" w:styleId="968C8203D4104988AACB3E9C47CC6121">
    <w:name w:val="968C8203D4104988AACB3E9C47CC6121"/>
    <w:rsid w:val="00211848"/>
  </w:style>
  <w:style w:type="paragraph" w:customStyle="1" w:styleId="0F08B20A109C418FADA2FA359E07AFAA">
    <w:name w:val="0F08B20A109C418FADA2FA359E07AFAA"/>
    <w:rsid w:val="00211848"/>
  </w:style>
  <w:style w:type="paragraph" w:customStyle="1" w:styleId="A609000F66404F1EBB845046942C381B">
    <w:name w:val="A609000F66404F1EBB845046942C381B"/>
    <w:rsid w:val="00211848"/>
  </w:style>
  <w:style w:type="paragraph" w:customStyle="1" w:styleId="46666814A9C24B819D49CFDE7959C098">
    <w:name w:val="46666814A9C24B819D49CFDE7959C098"/>
    <w:rsid w:val="00211848"/>
  </w:style>
  <w:style w:type="paragraph" w:customStyle="1" w:styleId="D729108D071D4D15B09FB90C3FF157F4">
    <w:name w:val="D729108D071D4D15B09FB90C3FF157F4"/>
    <w:rsid w:val="00211848"/>
  </w:style>
  <w:style w:type="paragraph" w:customStyle="1" w:styleId="A86BB45D97754E70A6B2F28609BB0A62">
    <w:name w:val="A86BB45D97754E70A6B2F28609BB0A62"/>
    <w:rsid w:val="00211848"/>
  </w:style>
  <w:style w:type="paragraph" w:customStyle="1" w:styleId="8EE38DB4855349BAB737D4BEDF9BBB1F">
    <w:name w:val="8EE38DB4855349BAB737D4BEDF9BBB1F"/>
    <w:rsid w:val="00211848"/>
  </w:style>
  <w:style w:type="paragraph" w:customStyle="1" w:styleId="84CAFF0827CE418EA0AA06ADBF64BE64">
    <w:name w:val="84CAFF0827CE418EA0AA06ADBF64BE64"/>
    <w:rsid w:val="00211848"/>
  </w:style>
  <w:style w:type="paragraph" w:customStyle="1" w:styleId="A252C98B867C4587AC9EBC14CF354268">
    <w:name w:val="A252C98B867C4587AC9EBC14CF354268"/>
    <w:rsid w:val="00946DA9"/>
  </w:style>
  <w:style w:type="paragraph" w:customStyle="1" w:styleId="DAC862CD32524A5389D8D9ECE935F2DC">
    <w:name w:val="DAC862CD32524A5389D8D9ECE935F2DC"/>
    <w:rsid w:val="00946DA9"/>
  </w:style>
  <w:style w:type="paragraph" w:customStyle="1" w:styleId="D74DE65309B34591A3B0FDB3FF1EC06B">
    <w:name w:val="D74DE65309B34591A3B0FDB3FF1EC06B"/>
    <w:rsid w:val="00946DA9"/>
  </w:style>
  <w:style w:type="paragraph" w:customStyle="1" w:styleId="94E6DD99C91749099CC4C8D832A3320D">
    <w:name w:val="94E6DD99C91749099CC4C8D832A3320D"/>
    <w:rsid w:val="00946DA9"/>
  </w:style>
  <w:style w:type="paragraph" w:customStyle="1" w:styleId="22D53CFD2E8C424487ACCE90595F7A90">
    <w:name w:val="22D53CFD2E8C424487ACCE90595F7A90"/>
    <w:rsid w:val="00946DA9"/>
  </w:style>
  <w:style w:type="paragraph" w:customStyle="1" w:styleId="DAAF7BADA9024F1E8F0312A4C320BCD5">
    <w:name w:val="DAAF7BADA9024F1E8F0312A4C320BCD5"/>
    <w:rsid w:val="00946DA9"/>
  </w:style>
  <w:style w:type="paragraph" w:customStyle="1" w:styleId="7F2DF4C34C4C4674B1DEC2845A883AC3">
    <w:name w:val="7F2DF4C34C4C4674B1DEC2845A883AC3"/>
    <w:rsid w:val="00946DA9"/>
  </w:style>
  <w:style w:type="paragraph" w:customStyle="1" w:styleId="608F49F4B9C2402683D222FF49587357">
    <w:name w:val="608F49F4B9C2402683D222FF49587357"/>
    <w:rsid w:val="00946DA9"/>
  </w:style>
  <w:style w:type="paragraph" w:customStyle="1" w:styleId="1AE39B88297F46DB840F15ADAE1F1505">
    <w:name w:val="1AE39B88297F46DB840F15ADAE1F1505"/>
    <w:rsid w:val="00946DA9"/>
  </w:style>
  <w:style w:type="paragraph" w:customStyle="1" w:styleId="290E71374881462784ECB1A4B1317268">
    <w:name w:val="290E71374881462784ECB1A4B1317268"/>
    <w:rsid w:val="00946DA9"/>
  </w:style>
  <w:style w:type="paragraph" w:customStyle="1" w:styleId="DA5DF3995AFD444A96725D5BF59A7330">
    <w:name w:val="DA5DF3995AFD444A96725D5BF59A7330"/>
    <w:rsid w:val="00946DA9"/>
  </w:style>
  <w:style w:type="paragraph" w:customStyle="1" w:styleId="0CC828EC37334DFD93CD5AB5CB51F135">
    <w:name w:val="0CC828EC37334DFD93CD5AB5CB51F135"/>
    <w:rsid w:val="00946DA9"/>
  </w:style>
  <w:style w:type="paragraph" w:customStyle="1" w:styleId="4B36999C266041368D166514E95C17EC">
    <w:name w:val="4B36999C266041368D166514E95C17EC"/>
    <w:rsid w:val="00946DA9"/>
  </w:style>
  <w:style w:type="paragraph" w:customStyle="1" w:styleId="433F27DFE3A748B1A2A75485F653B7F1">
    <w:name w:val="433F27DFE3A748B1A2A75485F653B7F1"/>
    <w:rsid w:val="00946DA9"/>
  </w:style>
  <w:style w:type="paragraph" w:customStyle="1" w:styleId="0674E5F211CD4FFBAB2AA911A88E3772">
    <w:name w:val="0674E5F211CD4FFBAB2AA911A88E3772"/>
    <w:rsid w:val="00946DA9"/>
  </w:style>
  <w:style w:type="paragraph" w:customStyle="1" w:styleId="73E13FF5F72241AEBAE8E6C540A5FEB1">
    <w:name w:val="73E13FF5F72241AEBAE8E6C540A5FEB1"/>
    <w:rsid w:val="00946DA9"/>
  </w:style>
  <w:style w:type="paragraph" w:customStyle="1" w:styleId="9B348A4EC18A41119987053784792AE4">
    <w:name w:val="9B348A4EC18A41119987053784792AE4"/>
    <w:rsid w:val="00946DA9"/>
  </w:style>
  <w:style w:type="paragraph" w:customStyle="1" w:styleId="141FB2FBAA414F188A4C0EB5CC7E9060">
    <w:name w:val="141FB2FBAA414F188A4C0EB5CC7E9060"/>
    <w:rsid w:val="00946DA9"/>
  </w:style>
  <w:style w:type="paragraph" w:customStyle="1" w:styleId="B679943FA91341E6BE5C87CD3B39AED7">
    <w:name w:val="B679943FA91341E6BE5C87CD3B39AED7"/>
    <w:rsid w:val="00946DA9"/>
  </w:style>
  <w:style w:type="paragraph" w:customStyle="1" w:styleId="3B30820339494CAFBB33559E036C02C7">
    <w:name w:val="3B30820339494CAFBB33559E036C02C7"/>
    <w:rsid w:val="00946DA9"/>
  </w:style>
  <w:style w:type="paragraph" w:customStyle="1" w:styleId="A87DCC9FF2B5478CBB00C3A250374738">
    <w:name w:val="A87DCC9FF2B5478CBB00C3A250374738"/>
    <w:rsid w:val="00946DA9"/>
  </w:style>
  <w:style w:type="paragraph" w:customStyle="1" w:styleId="4383F0ED24E44A49BAAB692B3E8C0583">
    <w:name w:val="4383F0ED24E44A49BAAB692B3E8C0583"/>
    <w:rsid w:val="00946DA9"/>
  </w:style>
  <w:style w:type="paragraph" w:customStyle="1" w:styleId="32C53D99829B4E9689AFAB0263A6DFAD">
    <w:name w:val="32C53D99829B4E9689AFAB0263A6DFAD"/>
    <w:rsid w:val="00946DA9"/>
  </w:style>
  <w:style w:type="paragraph" w:customStyle="1" w:styleId="DDE037596B4946B9BC7ADAF53E310F11">
    <w:name w:val="DDE037596B4946B9BC7ADAF53E310F11"/>
    <w:rsid w:val="00946DA9"/>
  </w:style>
  <w:style w:type="paragraph" w:customStyle="1" w:styleId="D709285F62584D73981BE46FACD600ED">
    <w:name w:val="D709285F62584D73981BE46FACD600ED"/>
    <w:rsid w:val="00946DA9"/>
  </w:style>
  <w:style w:type="paragraph" w:customStyle="1" w:styleId="9E77CA00C63D46949327C66CFC20ADBD">
    <w:name w:val="9E77CA00C63D46949327C66CFC20ADBD"/>
    <w:rsid w:val="00946DA9"/>
  </w:style>
  <w:style w:type="paragraph" w:customStyle="1" w:styleId="7B93B118C14D444EBCE466779CAB8937">
    <w:name w:val="7B93B118C14D444EBCE466779CAB8937"/>
    <w:rsid w:val="00946DA9"/>
  </w:style>
  <w:style w:type="paragraph" w:customStyle="1" w:styleId="C03F5F716B0C4FD99F0D5BCB76B8E2CF">
    <w:name w:val="C03F5F716B0C4FD99F0D5BCB76B8E2CF"/>
    <w:rsid w:val="00946DA9"/>
  </w:style>
  <w:style w:type="paragraph" w:customStyle="1" w:styleId="F056CA5333A84AE5818EF6DD247CDA1A">
    <w:name w:val="F056CA5333A84AE5818EF6DD247CDA1A"/>
    <w:rsid w:val="00946DA9"/>
  </w:style>
  <w:style w:type="paragraph" w:customStyle="1" w:styleId="B8BB3281F7DD4DC6B560382FFE8E1F08">
    <w:name w:val="B8BB3281F7DD4DC6B560382FFE8E1F08"/>
    <w:rsid w:val="00946DA9"/>
  </w:style>
  <w:style w:type="paragraph" w:customStyle="1" w:styleId="CD6DA0E040FF4F9ABD4EFEBFD9AD442A">
    <w:name w:val="CD6DA0E040FF4F9ABD4EFEBFD9AD442A"/>
    <w:rsid w:val="00946DA9"/>
  </w:style>
  <w:style w:type="paragraph" w:customStyle="1" w:styleId="6E437BDE71854CE08497EC5FE922491A">
    <w:name w:val="6E437BDE71854CE08497EC5FE922491A"/>
    <w:rsid w:val="00946DA9"/>
  </w:style>
  <w:style w:type="paragraph" w:customStyle="1" w:styleId="AF6C4A0D224D4CF691C9EEEAAF4AE84B">
    <w:name w:val="AF6C4A0D224D4CF691C9EEEAAF4AE84B"/>
    <w:rsid w:val="00946DA9"/>
  </w:style>
  <w:style w:type="paragraph" w:customStyle="1" w:styleId="46A0B40DB736435BA4A588BB39CA9137">
    <w:name w:val="46A0B40DB736435BA4A588BB39CA9137"/>
    <w:rsid w:val="00946DA9"/>
  </w:style>
  <w:style w:type="paragraph" w:customStyle="1" w:styleId="2CD1F8027AE944BF8EC8423A3F9A5A1C">
    <w:name w:val="2CD1F8027AE944BF8EC8423A3F9A5A1C"/>
    <w:rsid w:val="00946DA9"/>
  </w:style>
  <w:style w:type="paragraph" w:customStyle="1" w:styleId="A5E47421DC50452F85B6F9DF29A91F0F">
    <w:name w:val="A5E47421DC50452F85B6F9DF29A91F0F"/>
    <w:rsid w:val="00946DA9"/>
  </w:style>
  <w:style w:type="paragraph" w:customStyle="1" w:styleId="3DF736DA7A90488EAE9BA4967C7D1DB9">
    <w:name w:val="3DF736DA7A90488EAE9BA4967C7D1DB9"/>
    <w:rsid w:val="00946DA9"/>
  </w:style>
  <w:style w:type="paragraph" w:customStyle="1" w:styleId="401EED4AD712460A97CF7D43E4AB3DB3">
    <w:name w:val="401EED4AD712460A97CF7D43E4AB3DB3"/>
    <w:rsid w:val="00946DA9"/>
  </w:style>
  <w:style w:type="paragraph" w:customStyle="1" w:styleId="1AFABF5024264CB5B52CADB25BAC0204">
    <w:name w:val="1AFABF5024264CB5B52CADB25BAC0204"/>
    <w:rsid w:val="00946DA9"/>
  </w:style>
  <w:style w:type="paragraph" w:customStyle="1" w:styleId="9049B9AD67A14519B4813CF6CB46BE60">
    <w:name w:val="9049B9AD67A14519B4813CF6CB46BE60"/>
    <w:rsid w:val="00946DA9"/>
  </w:style>
  <w:style w:type="paragraph" w:customStyle="1" w:styleId="59CA185FCBC049768F0AF847A03FEA11">
    <w:name w:val="59CA185FCBC049768F0AF847A03FEA11"/>
    <w:rsid w:val="00946DA9"/>
  </w:style>
  <w:style w:type="paragraph" w:customStyle="1" w:styleId="65AA06D8613A404AB388125D0D30D650">
    <w:name w:val="65AA06D8613A404AB388125D0D30D650"/>
    <w:rsid w:val="00946DA9"/>
  </w:style>
  <w:style w:type="paragraph" w:customStyle="1" w:styleId="CFAB363986E840C78CF3A93CF41B8D8F">
    <w:name w:val="CFAB363986E840C78CF3A93CF41B8D8F"/>
    <w:rsid w:val="00946DA9"/>
  </w:style>
  <w:style w:type="paragraph" w:customStyle="1" w:styleId="CA3B8AB122BE43AA93D98B76C6717866">
    <w:name w:val="CA3B8AB122BE43AA93D98B76C6717866"/>
    <w:rsid w:val="00946DA9"/>
  </w:style>
  <w:style w:type="paragraph" w:customStyle="1" w:styleId="5892E83CA8924787AFCB2E132AEEF51F">
    <w:name w:val="5892E83CA8924787AFCB2E132AEEF51F"/>
    <w:rsid w:val="00946DA9"/>
  </w:style>
  <w:style w:type="paragraph" w:customStyle="1" w:styleId="A1A900865B394558A63378B43EEBD073">
    <w:name w:val="A1A900865B394558A63378B43EEBD073"/>
    <w:rsid w:val="00946DA9"/>
  </w:style>
  <w:style w:type="paragraph" w:customStyle="1" w:styleId="F95C701256794B2783D8B190F0611A09">
    <w:name w:val="F95C701256794B2783D8B190F0611A09"/>
    <w:rsid w:val="00946DA9"/>
  </w:style>
  <w:style w:type="paragraph" w:customStyle="1" w:styleId="1CA5957A04FC48F5B5BBC9448F9A6076">
    <w:name w:val="1CA5957A04FC48F5B5BBC9448F9A6076"/>
    <w:rsid w:val="00946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FB7D43A00BD469EA8877C01F6461A" ma:contentTypeVersion="0" ma:contentTypeDescription="Create a new document." ma:contentTypeScope="" ma:versionID="2b04813c106d6157258ef305abd3a2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53C5A-CB36-4CE2-91F9-6F99CD1A9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CD659-F1D8-4FD4-8836-03F6F346CE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42C9BF-31B9-4B24-9EAF-86256ADF386E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CD26174-F220-4830-BE9B-93C836171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CTE-Template01-Notes Graphic Organizer-TEMPLATE</Template>
  <TotalTime>0</TotalTime>
  <Pages>9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 Graphic Organizer</vt:lpstr>
    </vt:vector>
  </TitlesOfParts>
  <Company>Connections Education</Company>
  <LinksUpToDate>false</LinksUpToDate>
  <CharactersWithSpaces>3784</CharactersWithSpaces>
  <SharedDoc>false</SharedDoc>
  <HLinks>
    <vt:vector size="6" baseType="variant">
      <vt:variant>
        <vt:i4>2687081</vt:i4>
      </vt:variant>
      <vt:variant>
        <vt:i4>44</vt:i4>
      </vt:variant>
      <vt:variant>
        <vt:i4>0</vt:i4>
      </vt:variant>
      <vt:variant>
        <vt:i4>5</vt:i4>
      </vt:variant>
      <vt:variant>
        <vt:lpwstr>http://www.pearson.com/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Graphic Organizer</dc:title>
  <dc:subject>Notes Graphic Organizer</dc:subject>
  <dc:creator>Ariane Kelly</dc:creator>
  <cp:keywords>note, graphic, organizer, pearson, connections, education</cp:keywords>
  <cp:lastModifiedBy>Ariane Kelly</cp:lastModifiedBy>
  <cp:revision>2</cp:revision>
  <cp:lastPrinted>2010-11-17T15:48:00Z</cp:lastPrinted>
  <dcterms:created xsi:type="dcterms:W3CDTF">2014-05-27T13:25:00Z</dcterms:created>
  <dcterms:modified xsi:type="dcterms:W3CDTF">2014-05-27T13:25:00Z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_Version">
    <vt:lpwstr>v1.0.1</vt:lpwstr>
  </property>
  <property fmtid="{D5CDD505-2E9C-101B-9397-08002B2CF9AE}" pid="3" name="ContentTypeId">
    <vt:lpwstr>0x0101000A3FB7D43A00BD469EA8877C01F6461A</vt:lpwstr>
  </property>
</Properties>
</file>