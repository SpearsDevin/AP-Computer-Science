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082929"/>
        <w:placeholder>
          <w:docPart w:val="49C05D9052504EACB75CB6FA3BB96A0C"/>
        </w:placeholder>
        <w:text/>
      </w:sdtPr>
      <w:sdtEndPr/>
      <w:sdtContent>
        <w:p w:rsidR="00D53621" w:rsidRPr="00537AC3" w:rsidRDefault="003D5F95" w:rsidP="00537AC3">
          <w:pPr>
            <w:pStyle w:val="Title"/>
          </w:pPr>
          <w:r>
            <w:t>Java Programming I</w:t>
          </w:r>
        </w:p>
      </w:sdtContent>
    </w:sdt>
    <w:p w:rsidR="0007043C" w:rsidRDefault="0007043C" w:rsidP="006E0F62">
      <w:pPr>
        <w:pStyle w:val="Heading1"/>
      </w:pPr>
      <w:r>
        <w:t>Course Summary</w:t>
      </w:r>
      <w:r w:rsidRPr="00581604">
        <w:t xml:space="preserve"> </w:t>
      </w:r>
    </w:p>
    <w:sdt>
      <w:sdtPr>
        <w:id w:val="945422189"/>
        <w:placeholder>
          <w:docPart w:val="E9009F101BE642D8A373E83685CCABFB"/>
        </w:placeholder>
        <w:text/>
      </w:sdtPr>
      <w:sdtEndPr/>
      <w:sdtContent>
        <w:p w:rsidR="00537AC3" w:rsidRPr="00537AC3" w:rsidRDefault="003D5F95" w:rsidP="00537AC3">
          <w:r>
            <w:t>Students explore programming fundamentals, variables and assignments, conditional expressions, selection statements, loops, arrays, methods, string manipulation, program troubleshooting, and the basics of class design, object creation, and object interaction. Students use Oracle’s Java programming language throughout this course.</w:t>
          </w:r>
        </w:p>
      </w:sdtContent>
    </w:sdt>
    <w:p w:rsidR="0019201F" w:rsidRDefault="0007043C" w:rsidP="00D74577">
      <w:pPr>
        <w:pStyle w:val="Heading1"/>
      </w:pPr>
      <w:r w:rsidRPr="00581604">
        <w:t xml:space="preserve">Course </w:t>
      </w:r>
      <w:r>
        <w:t>Learning Objectives</w:t>
      </w:r>
    </w:p>
    <w:sdt>
      <w:sdtPr>
        <w:id w:val="414055890"/>
        <w:placeholder>
          <w:docPart w:val="87808DF3F35D4654ADF5457B183148AF"/>
        </w:placeholder>
        <w:text/>
      </w:sdtPr>
      <w:sdtEndPr/>
      <w:sdtContent>
        <w:p w:rsidR="00D74577" w:rsidRDefault="003D5F95" w:rsidP="00D74577">
          <w:r>
            <w:t>Set up a programming environment using an IDE and the Java Development Kit</w:t>
          </w:r>
        </w:p>
      </w:sdtContent>
    </w:sdt>
    <w:sdt>
      <w:sdtPr>
        <w:id w:val="-75820317"/>
        <w:placeholder>
          <w:docPart w:val="7CD5AC37AC514A4F87FA17214B33C649"/>
        </w:placeholder>
        <w:text/>
      </w:sdtPr>
      <w:sdtEndPr/>
      <w:sdtContent>
        <w:p w:rsidR="00D74577" w:rsidRDefault="003D5F95" w:rsidP="00D74577">
          <w:r>
            <w:t>Write, compile, troubleshoot, and execute simple Java programs</w:t>
          </w:r>
        </w:p>
      </w:sdtContent>
    </w:sdt>
    <w:sdt>
      <w:sdtPr>
        <w:id w:val="376824251"/>
        <w:placeholder>
          <w:docPart w:val="51B9705553C0419D83CC64E6CAC786FA"/>
        </w:placeholder>
        <w:text/>
      </w:sdtPr>
      <w:sdtEndPr/>
      <w:sdtContent>
        <w:p w:rsidR="00D74577" w:rsidRDefault="003D5F95" w:rsidP="00D74577">
          <w:r>
            <w:t>Control program behavior with selection statements and loops</w:t>
          </w:r>
        </w:p>
      </w:sdtContent>
    </w:sdt>
    <w:sdt>
      <w:sdtPr>
        <w:id w:val="1629585743"/>
        <w:placeholder>
          <w:docPart w:val="5D006879B0B6484EAC163C6673798A45"/>
        </w:placeholder>
        <w:text/>
      </w:sdtPr>
      <w:sdtEndPr/>
      <w:sdtContent>
        <w:p w:rsidR="00D74577" w:rsidRDefault="003D5F95" w:rsidP="00D74577">
          <w:r>
            <w:t>Define methods, call methods, and handle values returned from methods</w:t>
          </w:r>
        </w:p>
      </w:sdtContent>
    </w:sdt>
    <w:p w:rsidR="00213A41" w:rsidRDefault="00213A41" w:rsidP="00D74577">
      <w:r w:rsidRPr="00213A41">
        <w:t>Store and manipulate data in one- and two-dimensional arrays</w:t>
      </w:r>
    </w:p>
    <w:p w:rsidR="00D74577" w:rsidRDefault="005449BD" w:rsidP="00D74577">
      <w:sdt>
        <w:sdtPr>
          <w:id w:val="405194675"/>
          <w:placeholder>
            <w:docPart w:val="3DD8EAD301D14D94A8DFBD87B6004CB7"/>
          </w:placeholder>
          <w:text/>
        </w:sdtPr>
        <w:sdtEndPr/>
        <w:sdtContent>
          <w:r w:rsidR="003D5F95">
            <w:t>Write classes with constructors, instance variables, and instance methods</w:t>
          </w:r>
        </w:sdtContent>
      </w:sdt>
    </w:p>
    <w:sdt>
      <w:sdtPr>
        <w:id w:val="-733387938"/>
        <w:placeholder>
          <w:docPart w:val="F078234C716144E9AAD69FF829ED7E81"/>
        </w:placeholder>
        <w:text/>
      </w:sdtPr>
      <w:sdtEndPr/>
      <w:sdtContent>
        <w:p w:rsidR="00D74577" w:rsidRDefault="003D5F95" w:rsidP="00D74577">
          <w:r>
            <w:t>Create objects and interact with objects through reference variables</w:t>
          </w:r>
        </w:p>
      </w:sdtContent>
    </w:sdt>
    <w:p w:rsidR="0007043C" w:rsidRDefault="0007043C" w:rsidP="00506A75">
      <w:pPr>
        <w:pStyle w:val="Heading1"/>
      </w:pPr>
      <w:r w:rsidRPr="00506A75">
        <w:t>Required Reading</w:t>
      </w:r>
    </w:p>
    <w:p w:rsidR="00787002" w:rsidRPr="00213A41" w:rsidRDefault="00213A41" w:rsidP="00787002">
      <w:r w:rsidRPr="00213A41">
        <w:t>Introduction to Java Programming, Comprehensive Versi</w:t>
      </w:r>
      <w:r w:rsidR="00787002">
        <w:t>on, 10</w:t>
      </w:r>
      <w:r w:rsidRPr="00213A41">
        <w:rPr>
          <w:vertAlign w:val="superscript"/>
        </w:rPr>
        <w:t>th</w:t>
      </w:r>
      <w:r w:rsidRPr="00213A41">
        <w:t xml:space="preserve"> Edition, by Y. Daniel Liang</w:t>
      </w:r>
      <w:r>
        <w:t xml:space="preserve">. </w:t>
      </w:r>
      <w:r w:rsidRPr="00213A41">
        <w:t>ISBN:</w:t>
      </w:r>
      <w:r w:rsidR="00787002">
        <w:t xml:space="preserve"> 0</w:t>
      </w:r>
      <w:r w:rsidR="00787002">
        <w:t>133761312</w:t>
      </w:r>
      <w:r w:rsidR="00787002">
        <w:t>. ISBN-13: 978-013376131</w:t>
      </w:r>
      <w:r w:rsidR="00787002">
        <w:t>3</w:t>
      </w:r>
    </w:p>
    <w:p w:rsidR="00537AC3" w:rsidRPr="00537AC3" w:rsidRDefault="00537AC3" w:rsidP="00537AC3"/>
    <w:p w:rsidR="00D74577" w:rsidRDefault="00D74577">
      <w:pPr>
        <w:spacing w:after="0" w:line="240" w:lineRule="auto"/>
        <w:rPr>
          <w:b/>
          <w:color w:val="364395"/>
          <w:sz w:val="28"/>
          <w:szCs w:val="28"/>
        </w:rPr>
      </w:pPr>
      <w:r>
        <w:br w:type="page"/>
      </w:r>
    </w:p>
    <w:p w:rsidR="0007043C" w:rsidRPr="0050055B" w:rsidRDefault="0007043C" w:rsidP="006E0F62">
      <w:pPr>
        <w:pStyle w:val="Heading1"/>
      </w:pPr>
      <w:r>
        <w:lastRenderedPageBreak/>
        <w:t>Grading</w:t>
      </w:r>
    </w:p>
    <w:p w:rsidR="001C576A" w:rsidRDefault="00977F05" w:rsidP="00977F05">
      <w:r>
        <w:rPr>
          <w:shd w:val="clear" w:color="auto" w:fill="FFFFFF"/>
        </w:rPr>
        <w:t>Coursework will be weighted using the following criteria.</w:t>
      </w:r>
      <w:r w:rsidR="00357430">
        <w:t xml:space="preserve"> </w:t>
      </w:r>
    </w:p>
    <w:tbl>
      <w:tblPr>
        <w:tblStyle w:val="TableGrid"/>
        <w:tblW w:w="10080" w:type="dxa"/>
        <w:tblCellSpacing w:w="36" w:type="dxa"/>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4" w:type="dxa"/>
          <w:left w:w="43" w:type="dxa"/>
          <w:right w:w="58" w:type="dxa"/>
        </w:tblCellMar>
        <w:tblLook w:val="0460" w:firstRow="1" w:lastRow="1" w:firstColumn="0" w:lastColumn="0" w:noHBand="0" w:noVBand="1"/>
        <w:tblCaption w:val="Table 1: Grading"/>
        <w:tblDescription w:val="This table outlines how the course will be graded, based on evaluation criteria and weight."/>
      </w:tblPr>
      <w:tblGrid>
        <w:gridCol w:w="1904"/>
        <w:gridCol w:w="1510"/>
        <w:gridCol w:w="1805"/>
        <w:gridCol w:w="1510"/>
        <w:gridCol w:w="1805"/>
        <w:gridCol w:w="1546"/>
      </w:tblGrid>
      <w:tr w:rsidR="00A12581" w:rsidRPr="00357430" w:rsidTr="00744B57">
        <w:trPr>
          <w:tblHeader/>
          <w:tblCellSpacing w:w="36" w:type="dxa"/>
        </w:trPr>
        <w:tc>
          <w:tcPr>
            <w:tcW w:w="1800" w:type="dxa"/>
            <w:shd w:val="clear" w:color="auto" w:fill="FBF5EA"/>
          </w:tcPr>
          <w:p w:rsidR="00BC155E" w:rsidRPr="00BC155E" w:rsidRDefault="00BC155E" w:rsidP="00BC155E">
            <w:pPr>
              <w:rPr>
                <w:b/>
              </w:rPr>
            </w:pPr>
            <w:r w:rsidRPr="00BC155E">
              <w:rPr>
                <w:b/>
              </w:rPr>
              <w:t>Participation</w:t>
            </w:r>
          </w:p>
        </w:tc>
        <w:tc>
          <w:tcPr>
            <w:tcW w:w="1440" w:type="dxa"/>
            <w:shd w:val="clear" w:color="auto" w:fill="FBF5EA"/>
          </w:tcPr>
          <w:p w:rsidR="00BC155E" w:rsidRPr="00BC155E" w:rsidRDefault="00BC155E" w:rsidP="00BC155E">
            <w:pPr>
              <w:rPr>
                <w:b/>
              </w:rPr>
            </w:pPr>
            <w:r w:rsidRPr="00BC155E">
              <w:rPr>
                <w:b/>
              </w:rPr>
              <w:t>Quizzes</w:t>
            </w:r>
          </w:p>
        </w:tc>
        <w:tc>
          <w:tcPr>
            <w:tcW w:w="1736" w:type="dxa"/>
            <w:shd w:val="clear" w:color="auto" w:fill="FBF5EA"/>
          </w:tcPr>
          <w:p w:rsidR="00BC155E" w:rsidRPr="00BC155E" w:rsidRDefault="00BC155E" w:rsidP="00BC155E">
            <w:pPr>
              <w:rPr>
                <w:b/>
              </w:rPr>
            </w:pPr>
            <w:r w:rsidRPr="00BC155E">
              <w:rPr>
                <w:b/>
              </w:rPr>
              <w:t>Discussions</w:t>
            </w:r>
          </w:p>
        </w:tc>
        <w:tc>
          <w:tcPr>
            <w:tcW w:w="1440" w:type="dxa"/>
            <w:shd w:val="clear" w:color="auto" w:fill="FBF5EA"/>
          </w:tcPr>
          <w:p w:rsidR="00BC155E" w:rsidRPr="00BC155E" w:rsidRDefault="00BC155E" w:rsidP="00BC155E">
            <w:pPr>
              <w:rPr>
                <w:b/>
              </w:rPr>
            </w:pPr>
            <w:r w:rsidRPr="00BC155E">
              <w:rPr>
                <w:b/>
              </w:rPr>
              <w:t>Portfolios</w:t>
            </w:r>
          </w:p>
        </w:tc>
        <w:tc>
          <w:tcPr>
            <w:tcW w:w="1736" w:type="dxa"/>
            <w:shd w:val="clear" w:color="auto" w:fill="FBF5EA"/>
          </w:tcPr>
          <w:p w:rsidR="00BC155E" w:rsidRPr="00BC155E" w:rsidRDefault="00013BFB" w:rsidP="00013BFB">
            <w:pPr>
              <w:rPr>
                <w:b/>
              </w:rPr>
            </w:pPr>
            <w:r>
              <w:rPr>
                <w:b/>
              </w:rPr>
              <w:t>Test</w:t>
            </w:r>
          </w:p>
        </w:tc>
        <w:tc>
          <w:tcPr>
            <w:tcW w:w="1440" w:type="dxa"/>
            <w:shd w:val="clear" w:color="auto" w:fill="FBF5EA"/>
          </w:tcPr>
          <w:p w:rsidR="00BC155E" w:rsidRPr="00BC155E" w:rsidRDefault="00BC155E" w:rsidP="00BC155E">
            <w:pPr>
              <w:rPr>
                <w:b/>
              </w:rPr>
            </w:pPr>
            <w:r w:rsidRPr="00BC155E">
              <w:rPr>
                <w:b/>
              </w:rPr>
              <w:t>Total</w:t>
            </w:r>
          </w:p>
        </w:tc>
      </w:tr>
      <w:tr w:rsidR="00A12581" w:rsidRPr="00357430" w:rsidTr="00904827">
        <w:trPr>
          <w:tblCellSpacing w:w="36" w:type="dxa"/>
        </w:trPr>
        <w:tc>
          <w:tcPr>
            <w:tcW w:w="1800" w:type="dxa"/>
            <w:tcBorders>
              <w:top w:val="single" w:sz="12" w:space="0" w:color="0080AA"/>
              <w:left w:val="single" w:sz="12" w:space="0" w:color="0080AA"/>
              <w:bottom w:val="single" w:sz="12" w:space="0" w:color="0080AA"/>
              <w:right w:val="single" w:sz="12" w:space="0" w:color="0080AA"/>
            </w:tcBorders>
            <w:shd w:val="clear" w:color="auto" w:fill="auto"/>
            <w:vAlign w:val="center"/>
          </w:tcPr>
          <w:p w:rsidR="00BC155E" w:rsidRPr="00357430" w:rsidRDefault="005449BD" w:rsidP="00050948">
            <w:sdt>
              <w:sdtPr>
                <w:id w:val="40100490"/>
                <w:placeholder>
                  <w:docPart w:val="F217338135864D93A5F5E96B5F63B289"/>
                </w:placeholder>
                <w:text/>
              </w:sdtPr>
              <w:sdtEndPr/>
              <w:sdtContent>
                <w:r w:rsidR="00050948">
                  <w:t>5</w:t>
                </w:r>
              </w:sdtContent>
            </w:sdt>
            <w:r w:rsidR="00A12581">
              <w:t>%</w:t>
            </w:r>
          </w:p>
        </w:tc>
        <w:tc>
          <w:tcPr>
            <w:tcW w:w="1440" w:type="dxa"/>
            <w:tcBorders>
              <w:top w:val="single" w:sz="12" w:space="0" w:color="0080AA"/>
              <w:left w:val="single" w:sz="12" w:space="0" w:color="0080AA"/>
              <w:bottom w:val="single" w:sz="12" w:space="0" w:color="0080AA"/>
              <w:right w:val="single" w:sz="12" w:space="0" w:color="0080AA"/>
            </w:tcBorders>
            <w:shd w:val="clear" w:color="auto" w:fill="auto"/>
            <w:vAlign w:val="center"/>
          </w:tcPr>
          <w:p w:rsidR="00BC155E" w:rsidRDefault="005449BD" w:rsidP="00050948">
            <w:sdt>
              <w:sdtPr>
                <w:id w:val="1931853449"/>
                <w:placeholder>
                  <w:docPart w:val="1FC9053ED1F34B6BB19E512CCBDB3276"/>
                </w:placeholder>
                <w:text/>
              </w:sdtPr>
              <w:sdtEndPr/>
              <w:sdtContent>
                <w:r w:rsidR="00050948">
                  <w:t>30</w:t>
                </w:r>
              </w:sdtContent>
            </w:sdt>
            <w:r w:rsidR="000D3FFA">
              <w:t>%</w:t>
            </w:r>
          </w:p>
        </w:tc>
        <w:tc>
          <w:tcPr>
            <w:tcW w:w="1736" w:type="dxa"/>
            <w:tcBorders>
              <w:top w:val="single" w:sz="12" w:space="0" w:color="0080AA"/>
              <w:left w:val="single" w:sz="12" w:space="0" w:color="0080AA"/>
              <w:bottom w:val="single" w:sz="12" w:space="0" w:color="0080AA"/>
              <w:right w:val="single" w:sz="12" w:space="0" w:color="0080AA"/>
            </w:tcBorders>
            <w:shd w:val="clear" w:color="auto" w:fill="auto"/>
            <w:vAlign w:val="center"/>
          </w:tcPr>
          <w:p w:rsidR="00BC155E" w:rsidRPr="00357430" w:rsidRDefault="005449BD" w:rsidP="00050948">
            <w:sdt>
              <w:sdtPr>
                <w:id w:val="-1280410081"/>
                <w:placeholder>
                  <w:docPart w:val="23A89BC047624B159CA8F909CC373772"/>
                </w:placeholder>
                <w:text/>
              </w:sdtPr>
              <w:sdtEndPr/>
              <w:sdtContent>
                <w:r w:rsidR="00050948">
                  <w:t>5</w:t>
                </w:r>
              </w:sdtContent>
            </w:sdt>
            <w:r w:rsidR="00BC155E">
              <w:t>%</w:t>
            </w:r>
          </w:p>
        </w:tc>
        <w:tc>
          <w:tcPr>
            <w:tcW w:w="1440" w:type="dxa"/>
            <w:tcBorders>
              <w:top w:val="single" w:sz="12" w:space="0" w:color="0080AA"/>
              <w:left w:val="single" w:sz="12" w:space="0" w:color="0080AA"/>
              <w:bottom w:val="single" w:sz="12" w:space="0" w:color="0080AA"/>
              <w:right w:val="single" w:sz="12" w:space="0" w:color="0080AA"/>
            </w:tcBorders>
            <w:shd w:val="clear" w:color="auto" w:fill="auto"/>
            <w:vAlign w:val="center"/>
          </w:tcPr>
          <w:p w:rsidR="00BC155E" w:rsidRDefault="005449BD" w:rsidP="0091477D">
            <w:sdt>
              <w:sdtPr>
                <w:id w:val="771210097"/>
                <w:placeholder>
                  <w:docPart w:val="44B799CF3F7D46369F034C8E1136FD78"/>
                </w:placeholder>
                <w:text/>
              </w:sdtPr>
              <w:sdtEndPr/>
              <w:sdtContent>
                <w:r w:rsidR="0091477D">
                  <w:t>60</w:t>
                </w:r>
              </w:sdtContent>
            </w:sdt>
            <w:r w:rsidR="000D3FFA">
              <w:t>%</w:t>
            </w:r>
          </w:p>
        </w:tc>
        <w:tc>
          <w:tcPr>
            <w:tcW w:w="1736" w:type="dxa"/>
            <w:tcBorders>
              <w:top w:val="single" w:sz="12" w:space="0" w:color="0080AA"/>
              <w:left w:val="single" w:sz="12" w:space="0" w:color="0080AA"/>
              <w:bottom w:val="single" w:sz="12" w:space="0" w:color="0080AA"/>
              <w:right w:val="single" w:sz="12" w:space="0" w:color="0080AA"/>
            </w:tcBorders>
            <w:shd w:val="clear" w:color="auto" w:fill="auto"/>
          </w:tcPr>
          <w:p w:rsidR="00BC155E" w:rsidRDefault="005449BD" w:rsidP="0091477D">
            <w:sdt>
              <w:sdtPr>
                <w:id w:val="1118872267"/>
                <w:placeholder>
                  <w:docPart w:val="EE92747AD82E49A59B68B47E060131CB"/>
                </w:placeholder>
                <w:text/>
              </w:sdtPr>
              <w:sdtEndPr/>
              <w:sdtContent>
                <w:r w:rsidR="0091477D">
                  <w:t>0</w:t>
                </w:r>
              </w:sdtContent>
            </w:sdt>
            <w:r w:rsidR="000D3FFA">
              <w:t>%</w:t>
            </w:r>
          </w:p>
        </w:tc>
        <w:tc>
          <w:tcPr>
            <w:tcW w:w="1440" w:type="dxa"/>
            <w:tcBorders>
              <w:top w:val="single" w:sz="12" w:space="0" w:color="0080AA"/>
              <w:left w:val="single" w:sz="12" w:space="0" w:color="0080AA"/>
              <w:bottom w:val="single" w:sz="12" w:space="0" w:color="0080AA"/>
              <w:right w:val="single" w:sz="12" w:space="0" w:color="0080AA"/>
            </w:tcBorders>
            <w:shd w:val="clear" w:color="auto" w:fill="auto"/>
          </w:tcPr>
          <w:p w:rsidR="00BC155E" w:rsidRPr="00A12581" w:rsidRDefault="00A12581" w:rsidP="00A12581">
            <w:pPr>
              <w:rPr>
                <w:b/>
              </w:rPr>
            </w:pPr>
            <w:r w:rsidRPr="00A12581">
              <w:rPr>
                <w:b/>
              </w:rPr>
              <w:t>100%</w:t>
            </w:r>
          </w:p>
        </w:tc>
      </w:tr>
    </w:tbl>
    <w:p w:rsidR="00B276DB" w:rsidRDefault="003C79E0" w:rsidP="00D8796A">
      <w:pPr>
        <w:pStyle w:val="Heading1"/>
        <w:keepNext/>
      </w:pPr>
      <w:r>
        <w:t>Course Outline</w:t>
      </w:r>
    </w:p>
    <w:tbl>
      <w:tblPr>
        <w:tblStyle w:val="TableGrid"/>
        <w:tblW w:w="10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4" w:type="dxa"/>
          <w:left w:w="115" w:type="dxa"/>
          <w:right w:w="115" w:type="dxa"/>
        </w:tblCellMar>
        <w:tblLook w:val="04A0" w:firstRow="1" w:lastRow="0" w:firstColumn="1" w:lastColumn="0" w:noHBand="0" w:noVBand="1"/>
        <w:tblCaption w:val="Table 2: Course Outline"/>
        <w:tblDescription w:val="Use this table to enter in the course outline in numerical order. For each lesson, enter the lesson name, interactive presentations and/or assignments and assessments."/>
      </w:tblPr>
      <w:tblGrid>
        <w:gridCol w:w="1105"/>
        <w:gridCol w:w="2050"/>
        <w:gridCol w:w="5560"/>
        <w:gridCol w:w="1723"/>
      </w:tblGrid>
      <w:tr w:rsidR="009E1AC6" w:rsidTr="00D04982">
        <w:trPr>
          <w:cantSplit/>
          <w:tblHeader/>
        </w:trPr>
        <w:tc>
          <w:tcPr>
            <w:tcW w:w="1105" w:type="dxa"/>
            <w:tcBorders>
              <w:bottom w:val="single" w:sz="12" w:space="0" w:color="0080AA"/>
              <w:right w:val="single" w:sz="36" w:space="0" w:color="FFFFFF" w:themeColor="background1"/>
            </w:tcBorders>
            <w:shd w:val="clear" w:color="auto" w:fill="FBF5EA"/>
          </w:tcPr>
          <w:p w:rsidR="003C79E0" w:rsidRPr="00BE6153" w:rsidRDefault="006E0F62" w:rsidP="00013BFB">
            <w:pPr>
              <w:jc w:val="center"/>
              <w:rPr>
                <w:b/>
              </w:rPr>
            </w:pPr>
            <w:r w:rsidRPr="00BE6153">
              <w:rPr>
                <w:b/>
              </w:rPr>
              <w:t>Lesson #</w:t>
            </w:r>
          </w:p>
        </w:tc>
        <w:tc>
          <w:tcPr>
            <w:tcW w:w="2050" w:type="dxa"/>
            <w:tcBorders>
              <w:left w:val="single" w:sz="36" w:space="0" w:color="FFFFFF" w:themeColor="background1"/>
              <w:bottom w:val="single" w:sz="12" w:space="0" w:color="0080AA"/>
              <w:right w:val="single" w:sz="36" w:space="0" w:color="FFFFFF" w:themeColor="background1"/>
            </w:tcBorders>
            <w:shd w:val="clear" w:color="auto" w:fill="FBF5EA"/>
          </w:tcPr>
          <w:p w:rsidR="003C79E0" w:rsidRPr="00BE6153" w:rsidRDefault="006E0F62" w:rsidP="001326A3">
            <w:pPr>
              <w:jc w:val="center"/>
              <w:rPr>
                <w:b/>
              </w:rPr>
            </w:pPr>
            <w:r w:rsidRPr="00BE6153">
              <w:rPr>
                <w:b/>
              </w:rPr>
              <w:t>Lesson Name</w:t>
            </w:r>
          </w:p>
        </w:tc>
        <w:tc>
          <w:tcPr>
            <w:tcW w:w="5560" w:type="dxa"/>
            <w:tcBorders>
              <w:left w:val="single" w:sz="36" w:space="0" w:color="FFFFFF" w:themeColor="background1"/>
              <w:bottom w:val="single" w:sz="12" w:space="0" w:color="0080AA"/>
              <w:right w:val="single" w:sz="36" w:space="0" w:color="FFFFFF" w:themeColor="background1"/>
            </w:tcBorders>
            <w:shd w:val="clear" w:color="auto" w:fill="FBF5EA"/>
          </w:tcPr>
          <w:p w:rsidR="003C79E0" w:rsidRPr="0024011F" w:rsidRDefault="006E0F62" w:rsidP="00D04982">
            <w:pPr>
              <w:jc w:val="center"/>
              <w:rPr>
                <w:b/>
              </w:rPr>
            </w:pPr>
            <w:r w:rsidRPr="0024011F">
              <w:rPr>
                <w:b/>
              </w:rPr>
              <w:t>Readings</w:t>
            </w:r>
          </w:p>
        </w:tc>
        <w:tc>
          <w:tcPr>
            <w:tcW w:w="1723" w:type="dxa"/>
            <w:tcBorders>
              <w:left w:val="single" w:sz="36" w:space="0" w:color="FFFFFF" w:themeColor="background1"/>
              <w:bottom w:val="single" w:sz="12" w:space="0" w:color="0080AA"/>
            </w:tcBorders>
            <w:shd w:val="clear" w:color="auto" w:fill="FBF5EA"/>
          </w:tcPr>
          <w:p w:rsidR="003C79E0" w:rsidRPr="0024011F" w:rsidRDefault="006E0F62" w:rsidP="00013BFB">
            <w:pPr>
              <w:jc w:val="center"/>
              <w:rPr>
                <w:b/>
              </w:rPr>
            </w:pPr>
            <w:r w:rsidRPr="0024011F">
              <w:rPr>
                <w:b/>
              </w:rPr>
              <w:t>Assessment</w:t>
            </w:r>
          </w:p>
        </w:tc>
      </w:tr>
      <w:tr w:rsidR="009A7527" w:rsidTr="00D04982">
        <w:trPr>
          <w:cantSplit/>
        </w:trPr>
        <w:tc>
          <w:tcPr>
            <w:tcW w:w="1105" w:type="dxa"/>
            <w:tcBorders>
              <w:top w:val="single" w:sz="12" w:space="0" w:color="0080AA"/>
              <w:left w:val="single" w:sz="12" w:space="0" w:color="0080AA"/>
              <w:bottom w:val="single" w:sz="12" w:space="0" w:color="0080AA"/>
              <w:right w:val="single" w:sz="12" w:space="0" w:color="0080AA"/>
            </w:tcBorders>
          </w:tcPr>
          <w:p w:rsidR="009A7527" w:rsidRPr="00DF5F39" w:rsidRDefault="009A7527" w:rsidP="00DF5F39">
            <w:pPr>
              <w:jc w:val="center"/>
              <w:rPr>
                <w:b/>
              </w:rPr>
            </w:pPr>
            <w:r w:rsidRPr="00DF5F39">
              <w:rPr>
                <w:b/>
              </w:rPr>
              <w:t>1</w:t>
            </w:r>
          </w:p>
        </w:tc>
        <w:tc>
          <w:tcPr>
            <w:tcW w:w="2050" w:type="dxa"/>
            <w:tcBorders>
              <w:top w:val="single" w:sz="12" w:space="0" w:color="0080AA"/>
              <w:left w:val="single" w:sz="12" w:space="0" w:color="0080AA"/>
              <w:bottom w:val="single" w:sz="12" w:space="0" w:color="0080AA"/>
              <w:right w:val="single" w:sz="12" w:space="0" w:color="0080AA"/>
            </w:tcBorders>
          </w:tcPr>
          <w:p w:rsidR="009A7527" w:rsidRPr="00C35748" w:rsidRDefault="009A7527" w:rsidP="00124800">
            <w:r w:rsidRPr="00C35748">
              <w:t>Introduction to Computers, Programs, and Java, Part I</w:t>
            </w:r>
          </w:p>
        </w:tc>
        <w:tc>
          <w:tcPr>
            <w:tcW w:w="5560" w:type="dxa"/>
            <w:tcBorders>
              <w:top w:val="single" w:sz="12" w:space="0" w:color="0080AA"/>
              <w:left w:val="single" w:sz="12" w:space="0" w:color="0080AA"/>
              <w:bottom w:val="single" w:sz="12" w:space="0" w:color="0080AA"/>
              <w:right w:val="single" w:sz="12" w:space="0" w:color="0080AA"/>
            </w:tcBorders>
          </w:tcPr>
          <w:tbl>
            <w:tblPr>
              <w:tblW w:w="5121" w:type="dxa"/>
              <w:tblLayout w:type="fixed"/>
              <w:tblCellMar>
                <w:left w:w="0" w:type="dxa"/>
                <w:right w:w="0" w:type="dxa"/>
              </w:tblCellMar>
              <w:tblLook w:val="04A0" w:firstRow="1" w:lastRow="0" w:firstColumn="1" w:lastColumn="0" w:noHBand="0" w:noVBand="1"/>
            </w:tblPr>
            <w:tblGrid>
              <w:gridCol w:w="5095"/>
              <w:gridCol w:w="26"/>
            </w:tblGrid>
            <w:tr w:rsidR="001326A3" w:rsidRPr="00E70B02" w:rsidTr="009E1AC6">
              <w:trPr>
                <w:trHeight w:val="156"/>
              </w:trPr>
              <w:tc>
                <w:tcPr>
                  <w:tcW w:w="5095" w:type="dxa"/>
                  <w:tcBorders>
                    <w:top w:val="nil"/>
                    <w:left w:val="nil"/>
                    <w:bottom w:val="nil"/>
                    <w:right w:val="nil"/>
                  </w:tcBorders>
                </w:tcPr>
                <w:p w:rsidR="001326A3" w:rsidRPr="00E70B02" w:rsidRDefault="001326A3" w:rsidP="004501C9">
                  <w:pPr>
                    <w:spacing w:after="0" w:line="240" w:lineRule="auto"/>
                    <w:rPr>
                      <w:rFonts w:eastAsia="Times New Roman"/>
                      <w:color w:val="000000"/>
                      <w:lang w:eastAsia="ja-JP"/>
                    </w:rPr>
                  </w:pPr>
                  <w:r w:rsidRPr="00E70B02">
                    <w:rPr>
                      <w:rFonts w:eastAsia="Times New Roman"/>
                      <w:color w:val="000000"/>
                      <w:lang w:eastAsia="ja-JP"/>
                    </w:rPr>
                    <w:t>1.1 Introduction, p. 2</w:t>
                  </w:r>
                </w:p>
              </w:tc>
              <w:tc>
                <w:tcPr>
                  <w:tcW w:w="26" w:type="dxa"/>
                  <w:tcBorders>
                    <w:top w:val="nil"/>
                    <w:left w:val="nil"/>
                    <w:bottom w:val="nil"/>
                    <w:right w:val="nil"/>
                  </w:tcBorders>
                  <w:shd w:val="clear" w:color="auto" w:fill="auto"/>
                  <w:noWrap/>
                  <w:vAlign w:val="bottom"/>
                </w:tcPr>
                <w:p w:rsidR="001326A3" w:rsidRPr="00E70B02" w:rsidRDefault="001326A3" w:rsidP="00E70B02">
                  <w:pPr>
                    <w:spacing w:after="0" w:line="240" w:lineRule="auto"/>
                    <w:rPr>
                      <w:rFonts w:eastAsia="Times New Roman"/>
                      <w:color w:val="000000"/>
                      <w:lang w:eastAsia="ja-JP"/>
                    </w:rPr>
                  </w:pPr>
                </w:p>
              </w:tc>
            </w:tr>
            <w:tr w:rsidR="001326A3" w:rsidRPr="00E70B02" w:rsidTr="009E1AC6">
              <w:trPr>
                <w:trHeight w:val="156"/>
              </w:trPr>
              <w:tc>
                <w:tcPr>
                  <w:tcW w:w="5095" w:type="dxa"/>
                  <w:tcBorders>
                    <w:top w:val="nil"/>
                    <w:left w:val="nil"/>
                    <w:bottom w:val="nil"/>
                    <w:right w:val="nil"/>
                  </w:tcBorders>
                </w:tcPr>
                <w:p w:rsidR="001326A3" w:rsidRPr="00E70B02" w:rsidRDefault="00F13FE8" w:rsidP="004501C9">
                  <w:pPr>
                    <w:spacing w:after="0" w:line="240" w:lineRule="auto"/>
                    <w:rPr>
                      <w:rFonts w:eastAsia="Times New Roman"/>
                      <w:color w:val="000000"/>
                      <w:lang w:eastAsia="ja-JP"/>
                    </w:rPr>
                  </w:pPr>
                  <w:r>
                    <w:rPr>
                      <w:rFonts w:eastAsia="Times New Roman"/>
                      <w:color w:val="000000"/>
                      <w:lang w:eastAsia="ja-JP"/>
                    </w:rPr>
                    <w:t>1.2 What Is a Computer?, pp. 2–6</w:t>
                  </w:r>
                </w:p>
              </w:tc>
              <w:tc>
                <w:tcPr>
                  <w:tcW w:w="26" w:type="dxa"/>
                  <w:tcBorders>
                    <w:top w:val="nil"/>
                    <w:left w:val="nil"/>
                    <w:bottom w:val="nil"/>
                    <w:right w:val="nil"/>
                  </w:tcBorders>
                  <w:shd w:val="clear" w:color="auto" w:fill="auto"/>
                  <w:noWrap/>
                  <w:vAlign w:val="bottom"/>
                </w:tcPr>
                <w:p w:rsidR="001326A3" w:rsidRPr="00E70B02" w:rsidRDefault="001326A3" w:rsidP="00E70B02">
                  <w:pPr>
                    <w:spacing w:after="0" w:line="240" w:lineRule="auto"/>
                    <w:rPr>
                      <w:rFonts w:eastAsia="Times New Roman"/>
                      <w:color w:val="000000"/>
                      <w:lang w:eastAsia="ja-JP"/>
                    </w:rPr>
                  </w:pPr>
                </w:p>
              </w:tc>
            </w:tr>
            <w:tr w:rsidR="001326A3" w:rsidRPr="00E70B02" w:rsidTr="009E1AC6">
              <w:trPr>
                <w:trHeight w:val="156"/>
              </w:trPr>
              <w:tc>
                <w:tcPr>
                  <w:tcW w:w="5095" w:type="dxa"/>
                  <w:tcBorders>
                    <w:top w:val="nil"/>
                    <w:left w:val="nil"/>
                    <w:bottom w:val="nil"/>
                    <w:right w:val="nil"/>
                  </w:tcBorders>
                </w:tcPr>
                <w:p w:rsidR="001326A3" w:rsidRPr="00E70B02" w:rsidRDefault="00F13FE8" w:rsidP="004501C9">
                  <w:pPr>
                    <w:spacing w:after="0" w:line="240" w:lineRule="auto"/>
                    <w:rPr>
                      <w:rFonts w:eastAsia="Times New Roman"/>
                      <w:color w:val="000000"/>
                      <w:lang w:eastAsia="ja-JP"/>
                    </w:rPr>
                  </w:pPr>
                  <w:r>
                    <w:rPr>
                      <w:rFonts w:eastAsia="Times New Roman"/>
                      <w:color w:val="000000"/>
                      <w:lang w:eastAsia="ja-JP"/>
                    </w:rPr>
                    <w:t>1.3 Programming Languages, pp. 7–8</w:t>
                  </w:r>
                </w:p>
              </w:tc>
              <w:tc>
                <w:tcPr>
                  <w:tcW w:w="26" w:type="dxa"/>
                  <w:tcBorders>
                    <w:top w:val="nil"/>
                    <w:left w:val="nil"/>
                    <w:bottom w:val="nil"/>
                    <w:right w:val="nil"/>
                  </w:tcBorders>
                  <w:shd w:val="clear" w:color="auto" w:fill="auto"/>
                  <w:noWrap/>
                  <w:vAlign w:val="bottom"/>
                </w:tcPr>
                <w:p w:rsidR="001326A3" w:rsidRPr="00E70B02" w:rsidRDefault="001326A3" w:rsidP="00E70B02">
                  <w:pPr>
                    <w:spacing w:after="0" w:line="240" w:lineRule="auto"/>
                    <w:rPr>
                      <w:rFonts w:eastAsia="Times New Roman"/>
                      <w:color w:val="000000"/>
                      <w:lang w:eastAsia="ja-JP"/>
                    </w:rPr>
                  </w:pPr>
                </w:p>
              </w:tc>
            </w:tr>
            <w:tr w:rsidR="001326A3" w:rsidRPr="00E70B02" w:rsidTr="009E1AC6">
              <w:trPr>
                <w:trHeight w:val="156"/>
              </w:trPr>
              <w:tc>
                <w:tcPr>
                  <w:tcW w:w="5095" w:type="dxa"/>
                  <w:tcBorders>
                    <w:top w:val="nil"/>
                    <w:left w:val="nil"/>
                    <w:bottom w:val="nil"/>
                    <w:right w:val="nil"/>
                  </w:tcBorders>
                </w:tcPr>
                <w:p w:rsidR="001326A3" w:rsidRPr="00E70B02" w:rsidRDefault="00F13FE8" w:rsidP="004501C9">
                  <w:pPr>
                    <w:spacing w:after="0" w:line="240" w:lineRule="auto"/>
                    <w:rPr>
                      <w:rFonts w:eastAsia="Times New Roman"/>
                      <w:color w:val="000000"/>
                      <w:lang w:eastAsia="ja-JP"/>
                    </w:rPr>
                  </w:pPr>
                  <w:r>
                    <w:rPr>
                      <w:rFonts w:eastAsia="Times New Roman"/>
                      <w:color w:val="000000"/>
                      <w:lang w:eastAsia="ja-JP"/>
                    </w:rPr>
                    <w:t>1.4 Operating Systems, p. 9</w:t>
                  </w:r>
                </w:p>
              </w:tc>
              <w:tc>
                <w:tcPr>
                  <w:tcW w:w="26" w:type="dxa"/>
                  <w:tcBorders>
                    <w:top w:val="nil"/>
                    <w:left w:val="nil"/>
                    <w:bottom w:val="nil"/>
                    <w:right w:val="nil"/>
                  </w:tcBorders>
                  <w:shd w:val="clear" w:color="auto" w:fill="auto"/>
                  <w:noWrap/>
                  <w:vAlign w:val="bottom"/>
                </w:tcPr>
                <w:p w:rsidR="001326A3" w:rsidRPr="00E70B02" w:rsidRDefault="001326A3" w:rsidP="00E70B02">
                  <w:pPr>
                    <w:spacing w:after="0" w:line="240" w:lineRule="auto"/>
                    <w:rPr>
                      <w:rFonts w:eastAsia="Times New Roman"/>
                      <w:color w:val="000000"/>
                      <w:lang w:eastAsia="ja-JP"/>
                    </w:rPr>
                  </w:pPr>
                </w:p>
              </w:tc>
            </w:tr>
            <w:tr w:rsidR="001326A3" w:rsidRPr="00E70B02" w:rsidTr="009E1AC6">
              <w:trPr>
                <w:trHeight w:val="156"/>
              </w:trPr>
              <w:tc>
                <w:tcPr>
                  <w:tcW w:w="5095" w:type="dxa"/>
                  <w:tcBorders>
                    <w:top w:val="nil"/>
                    <w:left w:val="nil"/>
                    <w:bottom w:val="nil"/>
                    <w:right w:val="nil"/>
                  </w:tcBorders>
                </w:tcPr>
                <w:p w:rsidR="001326A3" w:rsidRPr="00E70B02" w:rsidRDefault="001326A3" w:rsidP="004501C9">
                  <w:pPr>
                    <w:spacing w:after="0" w:line="240" w:lineRule="auto"/>
                    <w:rPr>
                      <w:rFonts w:eastAsia="Times New Roman"/>
                      <w:color w:val="000000"/>
                      <w:lang w:eastAsia="ja-JP"/>
                    </w:rPr>
                  </w:pPr>
                  <w:r w:rsidRPr="00E70B02">
                    <w:rPr>
                      <w:rFonts w:eastAsia="Times New Roman"/>
                      <w:color w:val="000000"/>
                      <w:lang w:eastAsia="ja-JP"/>
                    </w:rPr>
                    <w:t xml:space="preserve">1.5 Java, the World Wide Web, and Beyond, </w:t>
                  </w:r>
                  <w:r w:rsidR="009E1AC6">
                    <w:rPr>
                      <w:rFonts w:eastAsia="Times New Roman"/>
                      <w:color w:val="000000"/>
                      <w:lang w:eastAsia="ja-JP"/>
                    </w:rPr>
                    <w:t xml:space="preserve">         </w:t>
                  </w:r>
                  <w:r w:rsidR="00F13FE8">
                    <w:rPr>
                      <w:rFonts w:eastAsia="Times New Roman"/>
                      <w:color w:val="000000"/>
                      <w:lang w:eastAsia="ja-JP"/>
                    </w:rPr>
                    <w:t>pp. 10–11</w:t>
                  </w:r>
                </w:p>
              </w:tc>
              <w:tc>
                <w:tcPr>
                  <w:tcW w:w="26" w:type="dxa"/>
                  <w:tcBorders>
                    <w:top w:val="nil"/>
                    <w:left w:val="nil"/>
                    <w:bottom w:val="nil"/>
                    <w:right w:val="nil"/>
                  </w:tcBorders>
                  <w:shd w:val="clear" w:color="auto" w:fill="auto"/>
                  <w:noWrap/>
                  <w:vAlign w:val="bottom"/>
                </w:tcPr>
                <w:p w:rsidR="001326A3" w:rsidRPr="00E70B02" w:rsidRDefault="001326A3" w:rsidP="00E70B02">
                  <w:pPr>
                    <w:spacing w:after="0" w:line="240" w:lineRule="auto"/>
                    <w:rPr>
                      <w:rFonts w:eastAsia="Times New Roman"/>
                      <w:color w:val="000000"/>
                      <w:lang w:eastAsia="ja-JP"/>
                    </w:rPr>
                  </w:pPr>
                </w:p>
              </w:tc>
            </w:tr>
            <w:tr w:rsidR="001326A3" w:rsidRPr="00E70B02" w:rsidTr="009E1AC6">
              <w:trPr>
                <w:trHeight w:val="156"/>
              </w:trPr>
              <w:tc>
                <w:tcPr>
                  <w:tcW w:w="5095" w:type="dxa"/>
                  <w:tcBorders>
                    <w:top w:val="nil"/>
                    <w:left w:val="nil"/>
                    <w:bottom w:val="nil"/>
                    <w:right w:val="nil"/>
                  </w:tcBorders>
                </w:tcPr>
                <w:p w:rsidR="001326A3" w:rsidRPr="00E70B02" w:rsidRDefault="001326A3" w:rsidP="004501C9">
                  <w:pPr>
                    <w:spacing w:after="0" w:line="240" w:lineRule="auto"/>
                    <w:rPr>
                      <w:rFonts w:eastAsia="Times New Roman"/>
                      <w:color w:val="000000"/>
                      <w:lang w:eastAsia="ja-JP"/>
                    </w:rPr>
                  </w:pPr>
                  <w:r w:rsidRPr="00E70B02">
                    <w:rPr>
                      <w:rFonts w:eastAsia="Times New Roman"/>
                      <w:color w:val="000000"/>
                      <w:lang w:eastAsia="ja-JP"/>
                    </w:rPr>
                    <w:t>1.6 The Java Language Specification, API, JDK, and IDE, p</w:t>
                  </w:r>
                  <w:r w:rsidR="00F13FE8">
                    <w:rPr>
                      <w:rFonts w:eastAsia="Times New Roman"/>
                      <w:color w:val="000000"/>
                      <w:lang w:eastAsia="ja-JP"/>
                    </w:rPr>
                    <w:t>p. 11</w:t>
                  </w:r>
                  <w:r w:rsidR="00F13FE8">
                    <w:rPr>
                      <w:rFonts w:eastAsia="Times New Roman"/>
                      <w:color w:val="000000"/>
                      <w:lang w:eastAsia="ja-JP"/>
                    </w:rPr>
                    <w:t>–</w:t>
                  </w:r>
                  <w:r w:rsidR="00F13FE8">
                    <w:rPr>
                      <w:rFonts w:eastAsia="Times New Roman"/>
                      <w:color w:val="000000"/>
                      <w:lang w:eastAsia="ja-JP"/>
                    </w:rPr>
                    <w:t>12</w:t>
                  </w:r>
                </w:p>
              </w:tc>
              <w:tc>
                <w:tcPr>
                  <w:tcW w:w="26" w:type="dxa"/>
                  <w:tcBorders>
                    <w:top w:val="nil"/>
                    <w:left w:val="nil"/>
                    <w:bottom w:val="nil"/>
                    <w:right w:val="nil"/>
                  </w:tcBorders>
                  <w:shd w:val="clear" w:color="auto" w:fill="auto"/>
                  <w:noWrap/>
                  <w:vAlign w:val="bottom"/>
                </w:tcPr>
                <w:p w:rsidR="001326A3" w:rsidRPr="00E70B02" w:rsidRDefault="001326A3" w:rsidP="00E70B02">
                  <w:pPr>
                    <w:spacing w:after="0" w:line="240" w:lineRule="auto"/>
                    <w:rPr>
                      <w:rFonts w:eastAsia="Times New Roman"/>
                      <w:color w:val="000000"/>
                      <w:lang w:eastAsia="ja-JP"/>
                    </w:rPr>
                  </w:pPr>
                </w:p>
              </w:tc>
            </w:tr>
          </w:tbl>
          <w:p w:rsidR="009A7527" w:rsidRPr="006E34F0" w:rsidRDefault="009A7527" w:rsidP="00E70B02">
            <w:pPr>
              <w:pStyle w:val="Table-Body"/>
            </w:pPr>
          </w:p>
        </w:tc>
        <w:sdt>
          <w:sdtPr>
            <w:id w:val="1222794608"/>
            <w:placeholder>
              <w:docPart w:val="A8EAF68B211546D898782FDC211F6501"/>
            </w:placeholder>
            <w:text/>
          </w:sdtPr>
          <w:sdtEndPr/>
          <w:sdtContent>
            <w:tc>
              <w:tcPr>
                <w:tcW w:w="1723" w:type="dxa"/>
                <w:tcBorders>
                  <w:top w:val="single" w:sz="12" w:space="0" w:color="0080AA"/>
                  <w:left w:val="single" w:sz="12" w:space="0" w:color="0080AA"/>
                  <w:bottom w:val="single" w:sz="12" w:space="0" w:color="0080AA"/>
                  <w:right w:val="single" w:sz="12" w:space="0" w:color="0080AA"/>
                </w:tcBorders>
              </w:tcPr>
              <w:p w:rsidR="009A7527" w:rsidRDefault="001326A3" w:rsidP="009A7527">
                <w:pPr>
                  <w:pStyle w:val="Table-Body"/>
                </w:pPr>
                <w:r>
                  <w:t>Quiz</w:t>
                </w:r>
              </w:p>
            </w:tc>
          </w:sdtContent>
        </w:sdt>
      </w:tr>
      <w:tr w:rsidR="009A7527" w:rsidTr="00D04982">
        <w:trPr>
          <w:cantSplit/>
        </w:trPr>
        <w:tc>
          <w:tcPr>
            <w:tcW w:w="1105" w:type="dxa"/>
            <w:tcBorders>
              <w:top w:val="single" w:sz="12" w:space="0" w:color="0080AA"/>
              <w:left w:val="single" w:sz="12" w:space="0" w:color="0080AA"/>
              <w:bottom w:val="single" w:sz="12" w:space="0" w:color="0080AA"/>
              <w:right w:val="single" w:sz="12" w:space="0" w:color="0080AA"/>
            </w:tcBorders>
          </w:tcPr>
          <w:p w:rsidR="009A7527" w:rsidRPr="00DF5F39" w:rsidRDefault="009A7527" w:rsidP="00DF5F39">
            <w:pPr>
              <w:jc w:val="center"/>
              <w:rPr>
                <w:b/>
              </w:rPr>
            </w:pPr>
            <w:r w:rsidRPr="00DF5F39">
              <w:rPr>
                <w:b/>
              </w:rPr>
              <w:t>2</w:t>
            </w:r>
          </w:p>
        </w:tc>
        <w:tc>
          <w:tcPr>
            <w:tcW w:w="2050" w:type="dxa"/>
            <w:tcBorders>
              <w:top w:val="single" w:sz="12" w:space="0" w:color="0080AA"/>
              <w:left w:val="single" w:sz="12" w:space="0" w:color="0080AA"/>
              <w:bottom w:val="single" w:sz="12" w:space="0" w:color="0080AA"/>
              <w:right w:val="single" w:sz="12" w:space="0" w:color="0080AA"/>
            </w:tcBorders>
          </w:tcPr>
          <w:p w:rsidR="009A7527" w:rsidRPr="00C35748" w:rsidRDefault="009A7527" w:rsidP="00124800">
            <w:r w:rsidRPr="00C35748">
              <w:t>Introduction to Computers, Programs, and Java, Part II</w:t>
            </w:r>
          </w:p>
        </w:tc>
        <w:tc>
          <w:tcPr>
            <w:tcW w:w="5560" w:type="dxa"/>
            <w:tcBorders>
              <w:top w:val="single" w:sz="12" w:space="0" w:color="0080AA"/>
              <w:left w:val="single" w:sz="12" w:space="0" w:color="0080AA"/>
              <w:bottom w:val="single" w:sz="12" w:space="0" w:color="0080AA"/>
              <w:right w:val="single" w:sz="12" w:space="0" w:color="0080AA"/>
            </w:tcBorders>
          </w:tcPr>
          <w:tbl>
            <w:tblPr>
              <w:tblW w:w="4914" w:type="dxa"/>
              <w:tblLayout w:type="fixed"/>
              <w:tblLook w:val="04A0" w:firstRow="1" w:lastRow="0" w:firstColumn="1" w:lastColumn="0" w:noHBand="0" w:noVBand="1"/>
            </w:tblPr>
            <w:tblGrid>
              <w:gridCol w:w="4914"/>
            </w:tblGrid>
            <w:tr w:rsidR="00E70B02" w:rsidRPr="00E70B02" w:rsidTr="009E1AC6">
              <w:trPr>
                <w:trHeight w:val="184"/>
              </w:trPr>
              <w:tc>
                <w:tcPr>
                  <w:tcW w:w="4914" w:type="dxa"/>
                  <w:tcBorders>
                    <w:top w:val="nil"/>
                    <w:left w:val="nil"/>
                    <w:bottom w:val="nil"/>
                    <w:right w:val="nil"/>
                  </w:tcBorders>
                  <w:shd w:val="clear" w:color="auto" w:fill="auto"/>
                  <w:noWrap/>
                  <w:vAlign w:val="bottom"/>
                  <w:hideMark/>
                </w:tcPr>
                <w:p w:rsidR="00E70B02" w:rsidRPr="00E70B02" w:rsidRDefault="00E70B02" w:rsidP="00E70B02">
                  <w:pPr>
                    <w:spacing w:after="0" w:line="240" w:lineRule="auto"/>
                    <w:rPr>
                      <w:rFonts w:eastAsia="Times New Roman"/>
                      <w:color w:val="000000"/>
                      <w:lang w:eastAsia="ja-JP"/>
                    </w:rPr>
                  </w:pPr>
                  <w:r w:rsidRPr="00E70B02">
                    <w:rPr>
                      <w:rFonts w:eastAsia="Times New Roman"/>
                      <w:color w:val="000000"/>
                      <w:lang w:eastAsia="ja-JP"/>
                    </w:rPr>
                    <w:t>1</w:t>
                  </w:r>
                  <w:r w:rsidR="00F13FE8">
                    <w:rPr>
                      <w:rFonts w:eastAsia="Times New Roman"/>
                      <w:color w:val="000000"/>
                      <w:lang w:eastAsia="ja-JP"/>
                    </w:rPr>
                    <w:t>.7 A Simple Java Program, pp. 12–15</w:t>
                  </w:r>
                </w:p>
              </w:tc>
            </w:tr>
            <w:tr w:rsidR="00E70B02" w:rsidRPr="00E70B02" w:rsidTr="009E1AC6">
              <w:trPr>
                <w:trHeight w:val="184"/>
              </w:trPr>
              <w:tc>
                <w:tcPr>
                  <w:tcW w:w="4914" w:type="dxa"/>
                  <w:tcBorders>
                    <w:top w:val="nil"/>
                    <w:left w:val="nil"/>
                    <w:bottom w:val="nil"/>
                    <w:right w:val="nil"/>
                  </w:tcBorders>
                  <w:shd w:val="clear" w:color="auto" w:fill="auto"/>
                  <w:noWrap/>
                  <w:vAlign w:val="bottom"/>
                  <w:hideMark/>
                </w:tcPr>
                <w:p w:rsidR="00E70B02" w:rsidRPr="00E70B02" w:rsidRDefault="00E70B02" w:rsidP="00E70B02">
                  <w:pPr>
                    <w:spacing w:after="0" w:line="240" w:lineRule="auto"/>
                    <w:rPr>
                      <w:rFonts w:eastAsia="Times New Roman"/>
                      <w:color w:val="000000"/>
                      <w:lang w:eastAsia="ja-JP"/>
                    </w:rPr>
                  </w:pPr>
                  <w:r w:rsidRPr="00E70B02">
                    <w:rPr>
                      <w:rFonts w:eastAsia="Times New Roman"/>
                      <w:color w:val="000000"/>
                      <w:lang w:eastAsia="ja-JP"/>
                    </w:rPr>
                    <w:t xml:space="preserve">1.8 Creating, Compiling, and </w:t>
                  </w:r>
                  <w:r w:rsidR="00F13FE8">
                    <w:rPr>
                      <w:rFonts w:eastAsia="Times New Roman"/>
                      <w:color w:val="000000"/>
                      <w:lang w:eastAsia="ja-JP"/>
                    </w:rPr>
                    <w:t>Executing a Java Program, pp. 15–18</w:t>
                  </w:r>
                </w:p>
              </w:tc>
            </w:tr>
            <w:tr w:rsidR="00E70B02" w:rsidRPr="00E70B02" w:rsidTr="009E1AC6">
              <w:trPr>
                <w:trHeight w:val="184"/>
              </w:trPr>
              <w:tc>
                <w:tcPr>
                  <w:tcW w:w="4914" w:type="dxa"/>
                  <w:tcBorders>
                    <w:top w:val="nil"/>
                    <w:left w:val="nil"/>
                    <w:bottom w:val="nil"/>
                    <w:right w:val="nil"/>
                  </w:tcBorders>
                  <w:shd w:val="clear" w:color="auto" w:fill="auto"/>
                  <w:noWrap/>
                  <w:vAlign w:val="bottom"/>
                  <w:hideMark/>
                </w:tcPr>
                <w:p w:rsidR="00E70B02" w:rsidRPr="00E70B02" w:rsidRDefault="00E70B02" w:rsidP="00E70B02">
                  <w:pPr>
                    <w:spacing w:after="0" w:line="240" w:lineRule="auto"/>
                    <w:rPr>
                      <w:rFonts w:eastAsia="Times New Roman"/>
                      <w:color w:val="000000"/>
                      <w:lang w:eastAsia="ja-JP"/>
                    </w:rPr>
                  </w:pPr>
                  <w:r w:rsidRPr="00E70B02">
                    <w:rPr>
                      <w:rFonts w:eastAsia="Times New Roman"/>
                      <w:color w:val="000000"/>
                      <w:lang w:eastAsia="ja-JP"/>
                    </w:rPr>
                    <w:t>1.10 Programming</w:t>
                  </w:r>
                  <w:r w:rsidR="00F13FE8">
                    <w:rPr>
                      <w:rFonts w:eastAsia="Times New Roman"/>
                      <w:color w:val="000000"/>
                      <w:lang w:eastAsia="ja-JP"/>
                    </w:rPr>
                    <w:t xml:space="preserve"> Style and Documentation, pp. 18–19</w:t>
                  </w:r>
                </w:p>
              </w:tc>
            </w:tr>
            <w:tr w:rsidR="00E70B02" w:rsidRPr="00E70B02" w:rsidTr="009E1AC6">
              <w:trPr>
                <w:trHeight w:val="184"/>
              </w:trPr>
              <w:tc>
                <w:tcPr>
                  <w:tcW w:w="4914" w:type="dxa"/>
                  <w:tcBorders>
                    <w:top w:val="nil"/>
                    <w:left w:val="nil"/>
                    <w:bottom w:val="nil"/>
                    <w:right w:val="nil"/>
                  </w:tcBorders>
                  <w:shd w:val="clear" w:color="auto" w:fill="auto"/>
                  <w:noWrap/>
                  <w:vAlign w:val="bottom"/>
                  <w:hideMark/>
                </w:tcPr>
                <w:p w:rsidR="00E70B02" w:rsidRPr="00E70B02" w:rsidRDefault="00E70B02" w:rsidP="00E70B02">
                  <w:pPr>
                    <w:spacing w:after="0" w:line="240" w:lineRule="auto"/>
                    <w:rPr>
                      <w:rFonts w:eastAsia="Times New Roman"/>
                      <w:color w:val="000000"/>
                      <w:lang w:eastAsia="ja-JP"/>
                    </w:rPr>
                  </w:pPr>
                  <w:r w:rsidRPr="00E70B02">
                    <w:rPr>
                      <w:rFonts w:eastAsia="Times New Roman"/>
                      <w:color w:val="000000"/>
                      <w:lang w:eastAsia="ja-JP"/>
                    </w:rPr>
                    <w:t>1.</w:t>
                  </w:r>
                  <w:r w:rsidR="00F13FE8">
                    <w:rPr>
                      <w:rFonts w:eastAsia="Times New Roman"/>
                      <w:color w:val="000000"/>
                      <w:lang w:eastAsia="ja-JP"/>
                    </w:rPr>
                    <w:t>11 Programming Errors, pp. 20–22</w:t>
                  </w:r>
                </w:p>
              </w:tc>
            </w:tr>
          </w:tbl>
          <w:p w:rsidR="009A7527" w:rsidRPr="006E34F0" w:rsidRDefault="009A7527" w:rsidP="006E34F0">
            <w:pPr>
              <w:pStyle w:val="Table-Body"/>
            </w:pPr>
          </w:p>
        </w:tc>
        <w:sdt>
          <w:sdtPr>
            <w:id w:val="180396751"/>
            <w:placeholder>
              <w:docPart w:val="CF8EB21D1C87431690794C15AA43AF24"/>
            </w:placeholder>
            <w:text/>
          </w:sdtPr>
          <w:sdtEndPr/>
          <w:sdtContent>
            <w:tc>
              <w:tcPr>
                <w:tcW w:w="1723" w:type="dxa"/>
                <w:tcBorders>
                  <w:top w:val="single" w:sz="12" w:space="0" w:color="0080AA"/>
                  <w:left w:val="single" w:sz="12" w:space="0" w:color="0080AA"/>
                  <w:bottom w:val="single" w:sz="12" w:space="0" w:color="0080AA"/>
                  <w:right w:val="single" w:sz="12" w:space="0" w:color="0080AA"/>
                </w:tcBorders>
              </w:tcPr>
              <w:p w:rsidR="009A7527" w:rsidRDefault="00050948" w:rsidP="00050948">
                <w:pPr>
                  <w:pStyle w:val="Table-Body"/>
                </w:pPr>
                <w:r>
                  <w:t>Portfolio</w:t>
                </w:r>
              </w:p>
            </w:tc>
          </w:sdtContent>
        </w:sdt>
      </w:tr>
      <w:tr w:rsidR="009A7527" w:rsidTr="00D04982">
        <w:trPr>
          <w:cantSplit/>
        </w:trPr>
        <w:tc>
          <w:tcPr>
            <w:tcW w:w="1105" w:type="dxa"/>
            <w:tcBorders>
              <w:top w:val="single" w:sz="12" w:space="0" w:color="0080AA"/>
              <w:left w:val="single" w:sz="12" w:space="0" w:color="0080AA"/>
              <w:bottom w:val="single" w:sz="12" w:space="0" w:color="0080AA"/>
              <w:right w:val="single" w:sz="12" w:space="0" w:color="0080AA"/>
            </w:tcBorders>
          </w:tcPr>
          <w:p w:rsidR="009A7527" w:rsidRPr="00DF5F39" w:rsidRDefault="009A7527" w:rsidP="00DF5F39">
            <w:pPr>
              <w:jc w:val="center"/>
              <w:rPr>
                <w:b/>
              </w:rPr>
            </w:pPr>
            <w:r w:rsidRPr="00DF5F39">
              <w:rPr>
                <w:b/>
              </w:rPr>
              <w:lastRenderedPageBreak/>
              <w:t>3</w:t>
            </w:r>
          </w:p>
        </w:tc>
        <w:tc>
          <w:tcPr>
            <w:tcW w:w="2050" w:type="dxa"/>
            <w:tcBorders>
              <w:top w:val="single" w:sz="12" w:space="0" w:color="0080AA"/>
              <w:left w:val="single" w:sz="12" w:space="0" w:color="0080AA"/>
              <w:bottom w:val="single" w:sz="12" w:space="0" w:color="0080AA"/>
              <w:right w:val="single" w:sz="12" w:space="0" w:color="0080AA"/>
            </w:tcBorders>
          </w:tcPr>
          <w:p w:rsidR="009A7527" w:rsidRPr="00C35748" w:rsidRDefault="009A7527" w:rsidP="00124800">
            <w:r w:rsidRPr="00C35748">
              <w:t>Elementary Programming, Part I</w:t>
            </w:r>
          </w:p>
        </w:tc>
        <w:tc>
          <w:tcPr>
            <w:tcW w:w="5560" w:type="dxa"/>
            <w:tcBorders>
              <w:top w:val="single" w:sz="12" w:space="0" w:color="0080AA"/>
              <w:left w:val="single" w:sz="12" w:space="0" w:color="0080AA"/>
              <w:bottom w:val="single" w:sz="12" w:space="0" w:color="0080AA"/>
              <w:right w:val="single" w:sz="12" w:space="0" w:color="0080AA"/>
            </w:tcBorders>
          </w:tcPr>
          <w:tbl>
            <w:tblPr>
              <w:tblW w:w="5055" w:type="dxa"/>
              <w:tblLayout w:type="fixed"/>
              <w:tblLook w:val="04A0" w:firstRow="1" w:lastRow="0" w:firstColumn="1" w:lastColumn="0" w:noHBand="0" w:noVBand="1"/>
            </w:tblPr>
            <w:tblGrid>
              <w:gridCol w:w="5055"/>
            </w:tblGrid>
            <w:tr w:rsidR="00E70B02" w:rsidRPr="00E70B02" w:rsidTr="009E1AC6">
              <w:trPr>
                <w:trHeight w:val="199"/>
              </w:trPr>
              <w:tc>
                <w:tcPr>
                  <w:tcW w:w="5055" w:type="dxa"/>
                  <w:tcBorders>
                    <w:top w:val="nil"/>
                    <w:left w:val="nil"/>
                    <w:bottom w:val="nil"/>
                    <w:right w:val="nil"/>
                  </w:tcBorders>
                  <w:shd w:val="clear" w:color="auto" w:fill="auto"/>
                  <w:noWrap/>
                  <w:vAlign w:val="bottom"/>
                  <w:hideMark/>
                </w:tcPr>
                <w:p w:rsidR="00E70B02" w:rsidRPr="00E70B02" w:rsidRDefault="00E70B02" w:rsidP="00E70B02">
                  <w:pPr>
                    <w:spacing w:after="0" w:line="240" w:lineRule="auto"/>
                    <w:rPr>
                      <w:rFonts w:eastAsia="Times New Roman"/>
                      <w:color w:val="000000"/>
                      <w:lang w:eastAsia="ja-JP"/>
                    </w:rPr>
                  </w:pPr>
                  <w:r w:rsidRPr="00E70B02">
                    <w:rPr>
                      <w:rFonts w:eastAsia="Times New Roman"/>
                      <w:color w:val="000000"/>
                      <w:lang w:eastAsia="ja-JP"/>
                    </w:rPr>
                    <w:t>2.1 Introduction, p. 34</w:t>
                  </w:r>
                </w:p>
              </w:tc>
            </w:tr>
            <w:tr w:rsidR="00E70B02" w:rsidRPr="00E70B02" w:rsidTr="009E1AC6">
              <w:trPr>
                <w:trHeight w:val="199"/>
              </w:trPr>
              <w:tc>
                <w:tcPr>
                  <w:tcW w:w="5055" w:type="dxa"/>
                  <w:tcBorders>
                    <w:top w:val="nil"/>
                    <w:left w:val="nil"/>
                    <w:bottom w:val="nil"/>
                    <w:right w:val="nil"/>
                  </w:tcBorders>
                  <w:shd w:val="clear" w:color="auto" w:fill="auto"/>
                  <w:noWrap/>
                  <w:vAlign w:val="bottom"/>
                  <w:hideMark/>
                </w:tcPr>
                <w:p w:rsidR="00E70B02" w:rsidRPr="00E70B02" w:rsidRDefault="00E70B02" w:rsidP="00E70B02">
                  <w:pPr>
                    <w:spacing w:after="0" w:line="240" w:lineRule="auto"/>
                    <w:rPr>
                      <w:rFonts w:eastAsia="Times New Roman"/>
                      <w:color w:val="000000"/>
                      <w:lang w:eastAsia="ja-JP"/>
                    </w:rPr>
                  </w:pPr>
                  <w:r w:rsidRPr="00E70B02">
                    <w:rPr>
                      <w:rFonts w:eastAsia="Times New Roman"/>
                      <w:color w:val="000000"/>
                      <w:lang w:eastAsia="ja-JP"/>
                    </w:rPr>
                    <w:t>2.2 Wri</w:t>
                  </w:r>
                  <w:r w:rsidR="00F13FE8">
                    <w:rPr>
                      <w:rFonts w:eastAsia="Times New Roman"/>
                      <w:color w:val="000000"/>
                      <w:lang w:eastAsia="ja-JP"/>
                    </w:rPr>
                    <w:t>ting a Simple Program, pp. 34–36</w:t>
                  </w:r>
                </w:p>
              </w:tc>
            </w:tr>
            <w:tr w:rsidR="00E70B02" w:rsidRPr="00E70B02" w:rsidTr="009E1AC6">
              <w:trPr>
                <w:trHeight w:val="199"/>
              </w:trPr>
              <w:tc>
                <w:tcPr>
                  <w:tcW w:w="5055" w:type="dxa"/>
                  <w:tcBorders>
                    <w:top w:val="nil"/>
                    <w:left w:val="nil"/>
                    <w:bottom w:val="nil"/>
                    <w:right w:val="nil"/>
                  </w:tcBorders>
                  <w:shd w:val="clear" w:color="auto" w:fill="auto"/>
                  <w:noWrap/>
                  <w:vAlign w:val="bottom"/>
                  <w:hideMark/>
                </w:tcPr>
                <w:p w:rsidR="00E70B02" w:rsidRPr="00E70B02" w:rsidRDefault="00E70B02" w:rsidP="00F13FE8">
                  <w:pPr>
                    <w:spacing w:after="0" w:line="240" w:lineRule="auto"/>
                    <w:rPr>
                      <w:rFonts w:eastAsia="Times New Roman"/>
                      <w:color w:val="000000"/>
                      <w:lang w:eastAsia="ja-JP"/>
                    </w:rPr>
                  </w:pPr>
                  <w:r w:rsidRPr="00E70B02">
                    <w:rPr>
                      <w:rFonts w:eastAsia="Times New Roman"/>
                      <w:color w:val="000000"/>
                      <w:lang w:eastAsia="ja-JP"/>
                    </w:rPr>
                    <w:t>2.3 Reading Input from the Console, pp. 37–</w:t>
                  </w:r>
                  <w:r w:rsidR="00F13FE8">
                    <w:rPr>
                      <w:rFonts w:eastAsia="Times New Roman"/>
                      <w:color w:val="000000"/>
                      <w:lang w:eastAsia="ja-JP"/>
                    </w:rPr>
                    <w:t>39</w:t>
                  </w:r>
                </w:p>
              </w:tc>
            </w:tr>
            <w:tr w:rsidR="00E70B02" w:rsidRPr="00E70B02" w:rsidTr="009E1AC6">
              <w:trPr>
                <w:trHeight w:val="199"/>
              </w:trPr>
              <w:tc>
                <w:tcPr>
                  <w:tcW w:w="5055" w:type="dxa"/>
                  <w:tcBorders>
                    <w:top w:val="nil"/>
                    <w:left w:val="nil"/>
                    <w:bottom w:val="nil"/>
                    <w:right w:val="nil"/>
                  </w:tcBorders>
                  <w:shd w:val="clear" w:color="auto" w:fill="auto"/>
                  <w:noWrap/>
                  <w:vAlign w:val="bottom"/>
                  <w:hideMark/>
                </w:tcPr>
                <w:p w:rsidR="00E70B02" w:rsidRPr="00E70B02" w:rsidRDefault="00E70B02" w:rsidP="00E70B02">
                  <w:pPr>
                    <w:spacing w:after="0" w:line="240" w:lineRule="auto"/>
                    <w:rPr>
                      <w:rFonts w:eastAsia="Times New Roman"/>
                      <w:color w:val="000000"/>
                      <w:lang w:eastAsia="ja-JP"/>
                    </w:rPr>
                  </w:pPr>
                  <w:r w:rsidRPr="00E70B02">
                    <w:rPr>
                      <w:rFonts w:eastAsia="Times New Roman"/>
                      <w:color w:val="000000"/>
                      <w:lang w:eastAsia="ja-JP"/>
                    </w:rPr>
                    <w:t>2.4 Identifiers, p</w:t>
                  </w:r>
                  <w:r w:rsidR="00F13FE8">
                    <w:rPr>
                      <w:rFonts w:eastAsia="Times New Roman"/>
                      <w:color w:val="000000"/>
                      <w:lang w:eastAsia="ja-JP"/>
                    </w:rPr>
                    <w:t>p</w:t>
                  </w:r>
                  <w:r w:rsidRPr="00E70B02">
                    <w:rPr>
                      <w:rFonts w:eastAsia="Times New Roman"/>
                      <w:color w:val="000000"/>
                      <w:lang w:eastAsia="ja-JP"/>
                    </w:rPr>
                    <w:t xml:space="preserve">. </w:t>
                  </w:r>
                  <w:r w:rsidR="00F13FE8">
                    <w:rPr>
                      <w:rFonts w:eastAsia="Times New Roman"/>
                      <w:color w:val="000000"/>
                      <w:lang w:eastAsia="ja-JP"/>
                    </w:rPr>
                    <w:t>39</w:t>
                  </w:r>
                  <w:r w:rsidR="00F13FE8" w:rsidRPr="00E70B02">
                    <w:rPr>
                      <w:rFonts w:eastAsia="Times New Roman"/>
                      <w:color w:val="000000"/>
                      <w:lang w:eastAsia="ja-JP"/>
                    </w:rPr>
                    <w:t>–</w:t>
                  </w:r>
                  <w:r w:rsidRPr="00E70B02">
                    <w:rPr>
                      <w:rFonts w:eastAsia="Times New Roman"/>
                      <w:color w:val="000000"/>
                      <w:lang w:eastAsia="ja-JP"/>
                    </w:rPr>
                    <w:t xml:space="preserve">40 </w:t>
                  </w:r>
                </w:p>
              </w:tc>
            </w:tr>
            <w:tr w:rsidR="00E70B02" w:rsidRPr="00E70B02" w:rsidTr="009E1AC6">
              <w:trPr>
                <w:trHeight w:val="199"/>
              </w:trPr>
              <w:tc>
                <w:tcPr>
                  <w:tcW w:w="5055" w:type="dxa"/>
                  <w:tcBorders>
                    <w:top w:val="nil"/>
                    <w:left w:val="nil"/>
                    <w:bottom w:val="nil"/>
                    <w:right w:val="nil"/>
                  </w:tcBorders>
                  <w:shd w:val="clear" w:color="auto" w:fill="auto"/>
                  <w:noWrap/>
                  <w:vAlign w:val="bottom"/>
                  <w:hideMark/>
                </w:tcPr>
                <w:p w:rsidR="00E70B02" w:rsidRPr="00E70B02" w:rsidRDefault="00F13FE8" w:rsidP="00E70B02">
                  <w:pPr>
                    <w:spacing w:after="0" w:line="240" w:lineRule="auto"/>
                    <w:rPr>
                      <w:rFonts w:eastAsia="Times New Roman"/>
                      <w:color w:val="000000"/>
                      <w:lang w:eastAsia="ja-JP"/>
                    </w:rPr>
                  </w:pPr>
                  <w:r>
                    <w:rPr>
                      <w:rFonts w:eastAsia="Times New Roman"/>
                      <w:color w:val="000000"/>
                      <w:lang w:eastAsia="ja-JP"/>
                    </w:rPr>
                    <w:t>2.5 Variables, pp. 40–41</w:t>
                  </w:r>
                </w:p>
              </w:tc>
            </w:tr>
            <w:tr w:rsidR="00E70B02" w:rsidRPr="00E70B02" w:rsidTr="009E1AC6">
              <w:trPr>
                <w:trHeight w:val="199"/>
              </w:trPr>
              <w:tc>
                <w:tcPr>
                  <w:tcW w:w="5055" w:type="dxa"/>
                  <w:tcBorders>
                    <w:top w:val="nil"/>
                    <w:left w:val="nil"/>
                    <w:bottom w:val="nil"/>
                    <w:right w:val="nil"/>
                  </w:tcBorders>
                  <w:shd w:val="clear" w:color="auto" w:fill="auto"/>
                  <w:noWrap/>
                  <w:vAlign w:val="bottom"/>
                  <w:hideMark/>
                </w:tcPr>
                <w:p w:rsidR="00E70B02" w:rsidRPr="00E70B02" w:rsidRDefault="00E70B02" w:rsidP="00E70B02">
                  <w:pPr>
                    <w:spacing w:after="0" w:line="240" w:lineRule="auto"/>
                    <w:rPr>
                      <w:rFonts w:eastAsia="Times New Roman"/>
                      <w:color w:val="000000"/>
                      <w:lang w:eastAsia="ja-JP"/>
                    </w:rPr>
                  </w:pPr>
                  <w:r w:rsidRPr="00E70B02">
                    <w:rPr>
                      <w:rFonts w:eastAsia="Times New Roman"/>
                      <w:color w:val="000000"/>
                      <w:lang w:eastAsia="ja-JP"/>
                    </w:rPr>
                    <w:t>2.6 Assignment Statements an</w:t>
                  </w:r>
                  <w:r w:rsidR="00F13FE8">
                    <w:rPr>
                      <w:rFonts w:eastAsia="Times New Roman"/>
                      <w:color w:val="000000"/>
                      <w:lang w:eastAsia="ja-JP"/>
                    </w:rPr>
                    <w:t>d Assignment Expressions, pp. 41–42</w:t>
                  </w:r>
                </w:p>
              </w:tc>
            </w:tr>
            <w:tr w:rsidR="00E70B02" w:rsidRPr="00E70B02" w:rsidTr="009E1AC6">
              <w:trPr>
                <w:trHeight w:val="199"/>
              </w:trPr>
              <w:tc>
                <w:tcPr>
                  <w:tcW w:w="5055" w:type="dxa"/>
                  <w:tcBorders>
                    <w:top w:val="nil"/>
                    <w:left w:val="nil"/>
                    <w:bottom w:val="nil"/>
                    <w:right w:val="nil"/>
                  </w:tcBorders>
                  <w:shd w:val="clear" w:color="auto" w:fill="auto"/>
                  <w:noWrap/>
                  <w:vAlign w:val="bottom"/>
                  <w:hideMark/>
                </w:tcPr>
                <w:p w:rsidR="00E70B02" w:rsidRPr="00E70B02" w:rsidRDefault="00E70B02" w:rsidP="00E70B02">
                  <w:pPr>
                    <w:spacing w:after="0" w:line="240" w:lineRule="auto"/>
                    <w:rPr>
                      <w:rFonts w:eastAsia="Times New Roman"/>
                      <w:color w:val="000000"/>
                      <w:lang w:eastAsia="ja-JP"/>
                    </w:rPr>
                  </w:pPr>
                  <w:r w:rsidRPr="00E70B02">
                    <w:rPr>
                      <w:rFonts w:eastAsia="Times New Roman"/>
                      <w:color w:val="000000"/>
                      <w:lang w:eastAsia="ja-JP"/>
                    </w:rPr>
                    <w:t>2.7 Named Constants, p. 43</w:t>
                  </w:r>
                </w:p>
              </w:tc>
            </w:tr>
            <w:tr w:rsidR="00E70B02" w:rsidRPr="00E70B02" w:rsidTr="009E1AC6">
              <w:trPr>
                <w:trHeight w:val="199"/>
              </w:trPr>
              <w:tc>
                <w:tcPr>
                  <w:tcW w:w="5055" w:type="dxa"/>
                  <w:tcBorders>
                    <w:top w:val="nil"/>
                    <w:left w:val="nil"/>
                    <w:bottom w:val="nil"/>
                    <w:right w:val="nil"/>
                  </w:tcBorders>
                  <w:shd w:val="clear" w:color="auto" w:fill="auto"/>
                  <w:noWrap/>
                  <w:vAlign w:val="bottom"/>
                  <w:hideMark/>
                </w:tcPr>
                <w:p w:rsidR="00E70B02" w:rsidRPr="00E70B02" w:rsidRDefault="00E70B02" w:rsidP="00E70B02">
                  <w:pPr>
                    <w:spacing w:after="0" w:line="240" w:lineRule="auto"/>
                    <w:rPr>
                      <w:rFonts w:eastAsia="Times New Roman"/>
                      <w:color w:val="000000"/>
                      <w:lang w:eastAsia="ja-JP"/>
                    </w:rPr>
                  </w:pPr>
                  <w:r w:rsidRPr="00E70B02">
                    <w:rPr>
                      <w:rFonts w:eastAsia="Times New Roman"/>
                      <w:color w:val="000000"/>
                      <w:lang w:eastAsia="ja-JP"/>
                    </w:rPr>
                    <w:t>2.8 Naming Conventions, p. 44</w:t>
                  </w:r>
                </w:p>
              </w:tc>
            </w:tr>
            <w:tr w:rsidR="00E70B02" w:rsidRPr="00E70B02" w:rsidTr="009E1AC6">
              <w:trPr>
                <w:trHeight w:val="199"/>
              </w:trPr>
              <w:tc>
                <w:tcPr>
                  <w:tcW w:w="5055" w:type="dxa"/>
                  <w:tcBorders>
                    <w:top w:val="nil"/>
                    <w:left w:val="nil"/>
                    <w:bottom w:val="nil"/>
                    <w:right w:val="nil"/>
                  </w:tcBorders>
                  <w:shd w:val="clear" w:color="auto" w:fill="auto"/>
                  <w:noWrap/>
                  <w:vAlign w:val="bottom"/>
                  <w:hideMark/>
                </w:tcPr>
                <w:p w:rsidR="00E70B02" w:rsidRPr="00E70B02" w:rsidRDefault="00E70B02" w:rsidP="00E70B02">
                  <w:pPr>
                    <w:spacing w:after="0" w:line="240" w:lineRule="auto"/>
                    <w:rPr>
                      <w:rFonts w:eastAsia="Times New Roman"/>
                      <w:color w:val="000000"/>
                      <w:lang w:eastAsia="ja-JP"/>
                    </w:rPr>
                  </w:pPr>
                  <w:r w:rsidRPr="00E70B02">
                    <w:rPr>
                      <w:rFonts w:eastAsia="Times New Roman"/>
                      <w:color w:val="000000"/>
                      <w:lang w:eastAsia="ja-JP"/>
                    </w:rPr>
                    <w:t>2.9 Numeric Data Types and Operators, pp. 44–48</w:t>
                  </w:r>
                </w:p>
              </w:tc>
            </w:tr>
            <w:tr w:rsidR="00E70B02" w:rsidRPr="00E70B02" w:rsidTr="009E1AC6">
              <w:trPr>
                <w:trHeight w:val="199"/>
              </w:trPr>
              <w:tc>
                <w:tcPr>
                  <w:tcW w:w="5055" w:type="dxa"/>
                  <w:tcBorders>
                    <w:top w:val="nil"/>
                    <w:left w:val="nil"/>
                    <w:bottom w:val="nil"/>
                    <w:right w:val="nil"/>
                  </w:tcBorders>
                  <w:shd w:val="clear" w:color="auto" w:fill="auto"/>
                  <w:noWrap/>
                  <w:vAlign w:val="bottom"/>
                  <w:hideMark/>
                </w:tcPr>
                <w:p w:rsidR="00E70B02" w:rsidRPr="00E70B02" w:rsidRDefault="00F13FE8" w:rsidP="00E70B02">
                  <w:pPr>
                    <w:spacing w:after="0" w:line="240" w:lineRule="auto"/>
                    <w:rPr>
                      <w:rFonts w:eastAsia="Times New Roman"/>
                      <w:color w:val="000000"/>
                      <w:lang w:eastAsia="ja-JP"/>
                    </w:rPr>
                  </w:pPr>
                  <w:r>
                    <w:rPr>
                      <w:rFonts w:eastAsia="Times New Roman"/>
                      <w:color w:val="000000"/>
                      <w:lang w:eastAsia="ja-JP"/>
                    </w:rPr>
                    <w:t>2.10 Numeric Literals, pp. 48–50</w:t>
                  </w:r>
                </w:p>
              </w:tc>
            </w:tr>
          </w:tbl>
          <w:p w:rsidR="009A7527" w:rsidRDefault="009A7527" w:rsidP="006E34F0">
            <w:pPr>
              <w:pStyle w:val="Table-Body"/>
            </w:pPr>
          </w:p>
        </w:tc>
        <w:sdt>
          <w:sdtPr>
            <w:id w:val="754482014"/>
            <w:placeholder>
              <w:docPart w:val="60A2806AEA4B4671A326D6D89F99AFD3"/>
            </w:placeholder>
            <w:text/>
          </w:sdtPr>
          <w:sdtEndPr/>
          <w:sdtContent>
            <w:tc>
              <w:tcPr>
                <w:tcW w:w="1723" w:type="dxa"/>
                <w:tcBorders>
                  <w:top w:val="single" w:sz="12" w:space="0" w:color="0080AA"/>
                  <w:left w:val="single" w:sz="12" w:space="0" w:color="0080AA"/>
                  <w:bottom w:val="single" w:sz="12" w:space="0" w:color="0080AA"/>
                  <w:right w:val="single" w:sz="12" w:space="0" w:color="0080AA"/>
                </w:tcBorders>
              </w:tcPr>
              <w:p w:rsidR="009A7527" w:rsidRDefault="00050948" w:rsidP="00050948">
                <w:pPr>
                  <w:pStyle w:val="Table-Body"/>
                </w:pPr>
                <w:r>
                  <w:t>Quiz</w:t>
                </w:r>
              </w:p>
            </w:tc>
          </w:sdtContent>
        </w:sdt>
      </w:tr>
      <w:tr w:rsidR="009A7527" w:rsidTr="00D04982">
        <w:trPr>
          <w:cantSplit/>
        </w:trPr>
        <w:tc>
          <w:tcPr>
            <w:tcW w:w="1105" w:type="dxa"/>
            <w:tcBorders>
              <w:top w:val="single" w:sz="12" w:space="0" w:color="0080AA"/>
              <w:left w:val="single" w:sz="12" w:space="0" w:color="0080AA"/>
              <w:bottom w:val="single" w:sz="12" w:space="0" w:color="0080AA"/>
              <w:right w:val="single" w:sz="12" w:space="0" w:color="0080AA"/>
            </w:tcBorders>
          </w:tcPr>
          <w:p w:rsidR="009A7527" w:rsidRPr="00DF5F39" w:rsidRDefault="009A7527" w:rsidP="00DF5F39">
            <w:pPr>
              <w:jc w:val="center"/>
              <w:rPr>
                <w:b/>
              </w:rPr>
            </w:pPr>
            <w:r w:rsidRPr="00DF5F39">
              <w:rPr>
                <w:b/>
              </w:rPr>
              <w:t>4</w:t>
            </w:r>
          </w:p>
        </w:tc>
        <w:tc>
          <w:tcPr>
            <w:tcW w:w="2050" w:type="dxa"/>
            <w:tcBorders>
              <w:top w:val="single" w:sz="12" w:space="0" w:color="0080AA"/>
              <w:left w:val="single" w:sz="12" w:space="0" w:color="0080AA"/>
              <w:bottom w:val="single" w:sz="12" w:space="0" w:color="0080AA"/>
              <w:right w:val="single" w:sz="12" w:space="0" w:color="0080AA"/>
            </w:tcBorders>
          </w:tcPr>
          <w:p w:rsidR="009A7527" w:rsidRPr="00C35748" w:rsidRDefault="009A7527" w:rsidP="00124800">
            <w:r w:rsidRPr="00C35748">
              <w:t>Elementary Programming, Part II</w:t>
            </w:r>
          </w:p>
        </w:tc>
        <w:tc>
          <w:tcPr>
            <w:tcW w:w="5560" w:type="dxa"/>
            <w:tcBorders>
              <w:top w:val="single" w:sz="12" w:space="0" w:color="0080AA"/>
              <w:left w:val="single" w:sz="12" w:space="0" w:color="0080AA"/>
              <w:bottom w:val="single" w:sz="12" w:space="0" w:color="0080AA"/>
              <w:right w:val="single" w:sz="12" w:space="0" w:color="0080AA"/>
            </w:tcBorders>
          </w:tcPr>
          <w:tbl>
            <w:tblPr>
              <w:tblW w:w="5127" w:type="dxa"/>
              <w:tblLayout w:type="fixed"/>
              <w:tblLook w:val="04A0" w:firstRow="1" w:lastRow="0" w:firstColumn="1" w:lastColumn="0" w:noHBand="0" w:noVBand="1"/>
            </w:tblPr>
            <w:tblGrid>
              <w:gridCol w:w="5127"/>
            </w:tblGrid>
            <w:tr w:rsidR="00E70B02" w:rsidRPr="00E70B02" w:rsidTr="009E1AC6">
              <w:trPr>
                <w:trHeight w:val="232"/>
              </w:trPr>
              <w:tc>
                <w:tcPr>
                  <w:tcW w:w="5127" w:type="dxa"/>
                  <w:tcBorders>
                    <w:top w:val="nil"/>
                    <w:left w:val="nil"/>
                    <w:bottom w:val="nil"/>
                    <w:right w:val="nil"/>
                  </w:tcBorders>
                  <w:shd w:val="clear" w:color="auto" w:fill="auto"/>
                  <w:noWrap/>
                  <w:vAlign w:val="bottom"/>
                  <w:hideMark/>
                </w:tcPr>
                <w:p w:rsidR="00E70B02" w:rsidRPr="00E70B02" w:rsidRDefault="00E70B02" w:rsidP="00E70B02">
                  <w:pPr>
                    <w:spacing w:after="0" w:line="240" w:lineRule="auto"/>
                    <w:rPr>
                      <w:rFonts w:eastAsia="Times New Roman"/>
                      <w:color w:val="000000"/>
                      <w:lang w:eastAsia="ja-JP"/>
                    </w:rPr>
                  </w:pPr>
                  <w:r w:rsidRPr="00E70B02">
                    <w:rPr>
                      <w:rFonts w:eastAsia="Times New Roman"/>
                      <w:color w:val="000000"/>
                      <w:lang w:eastAsia="ja-JP"/>
                    </w:rPr>
                    <w:t>2.11 Evaluating Expressions and Operator Precedence, pp. 50–51</w:t>
                  </w:r>
                </w:p>
              </w:tc>
            </w:tr>
            <w:tr w:rsidR="00E70B02" w:rsidRPr="00E70B02" w:rsidTr="009E1AC6">
              <w:trPr>
                <w:trHeight w:val="232"/>
              </w:trPr>
              <w:tc>
                <w:tcPr>
                  <w:tcW w:w="5127" w:type="dxa"/>
                  <w:tcBorders>
                    <w:top w:val="nil"/>
                    <w:left w:val="nil"/>
                    <w:bottom w:val="nil"/>
                    <w:right w:val="nil"/>
                  </w:tcBorders>
                  <w:shd w:val="clear" w:color="auto" w:fill="auto"/>
                  <w:noWrap/>
                  <w:vAlign w:val="bottom"/>
                  <w:hideMark/>
                </w:tcPr>
                <w:p w:rsidR="00E70B02" w:rsidRPr="00E70B02" w:rsidRDefault="00E70B02" w:rsidP="00E70B02">
                  <w:pPr>
                    <w:spacing w:after="0" w:line="240" w:lineRule="auto"/>
                    <w:rPr>
                      <w:rFonts w:eastAsia="Times New Roman"/>
                      <w:color w:val="000000"/>
                      <w:lang w:eastAsia="ja-JP"/>
                    </w:rPr>
                  </w:pPr>
                  <w:r w:rsidRPr="00E70B02">
                    <w:rPr>
                      <w:rFonts w:eastAsia="Times New Roman"/>
                      <w:color w:val="000000"/>
                      <w:lang w:eastAsia="ja-JP"/>
                    </w:rPr>
                    <w:t>2.12 Case Study: Displaying the Current Time, pp. 51–53</w:t>
                  </w:r>
                </w:p>
              </w:tc>
            </w:tr>
            <w:tr w:rsidR="00E70B02" w:rsidRPr="00E70B02" w:rsidTr="009E1AC6">
              <w:trPr>
                <w:trHeight w:val="232"/>
              </w:trPr>
              <w:tc>
                <w:tcPr>
                  <w:tcW w:w="5127" w:type="dxa"/>
                  <w:tcBorders>
                    <w:top w:val="nil"/>
                    <w:left w:val="nil"/>
                    <w:bottom w:val="nil"/>
                    <w:right w:val="nil"/>
                  </w:tcBorders>
                  <w:shd w:val="clear" w:color="auto" w:fill="auto"/>
                  <w:noWrap/>
                  <w:vAlign w:val="bottom"/>
                  <w:hideMark/>
                </w:tcPr>
                <w:p w:rsidR="00E70B02" w:rsidRPr="00E70B02" w:rsidRDefault="00E70B02" w:rsidP="00E70B02">
                  <w:pPr>
                    <w:spacing w:after="0" w:line="240" w:lineRule="auto"/>
                    <w:rPr>
                      <w:rFonts w:eastAsia="Times New Roman"/>
                      <w:color w:val="000000"/>
                      <w:lang w:eastAsia="ja-JP"/>
                    </w:rPr>
                  </w:pPr>
                  <w:r w:rsidRPr="00E70B02">
                    <w:rPr>
                      <w:rFonts w:eastAsia="Times New Roman"/>
                      <w:color w:val="000000"/>
                      <w:lang w:eastAsia="ja-JP"/>
                    </w:rPr>
                    <w:t>2.13 Augment</w:t>
                  </w:r>
                  <w:r w:rsidR="00F13FE8">
                    <w:rPr>
                      <w:rFonts w:eastAsia="Times New Roman"/>
                      <w:color w:val="000000"/>
                      <w:lang w:eastAsia="ja-JP"/>
                    </w:rPr>
                    <w:t xml:space="preserve">ed Assignment Operators, </w:t>
                  </w:r>
                  <w:r w:rsidR="00F13FE8">
                    <w:rPr>
                      <w:rFonts w:eastAsia="Times New Roman"/>
                      <w:color w:val="000000"/>
                      <w:lang w:eastAsia="ja-JP"/>
                    </w:rPr>
                    <w:br/>
                    <w:t xml:space="preserve">p. </w:t>
                  </w:r>
                  <w:r w:rsidRPr="00E70B02">
                    <w:rPr>
                      <w:rFonts w:eastAsia="Times New Roman"/>
                      <w:color w:val="000000"/>
                      <w:lang w:eastAsia="ja-JP"/>
                    </w:rPr>
                    <w:t>54</w:t>
                  </w:r>
                </w:p>
              </w:tc>
            </w:tr>
            <w:tr w:rsidR="00E70B02" w:rsidRPr="00E70B02" w:rsidTr="009E1AC6">
              <w:trPr>
                <w:trHeight w:val="232"/>
              </w:trPr>
              <w:tc>
                <w:tcPr>
                  <w:tcW w:w="5127" w:type="dxa"/>
                  <w:tcBorders>
                    <w:top w:val="nil"/>
                    <w:left w:val="nil"/>
                    <w:bottom w:val="nil"/>
                    <w:right w:val="nil"/>
                  </w:tcBorders>
                  <w:shd w:val="clear" w:color="auto" w:fill="auto"/>
                  <w:noWrap/>
                  <w:vAlign w:val="bottom"/>
                  <w:hideMark/>
                </w:tcPr>
                <w:p w:rsidR="00E70B02" w:rsidRPr="00E70B02" w:rsidRDefault="00E70B02" w:rsidP="00E70B02">
                  <w:pPr>
                    <w:spacing w:after="0" w:line="240" w:lineRule="auto"/>
                    <w:rPr>
                      <w:rFonts w:eastAsia="Times New Roman"/>
                      <w:color w:val="000000"/>
                      <w:lang w:eastAsia="ja-JP"/>
                    </w:rPr>
                  </w:pPr>
                  <w:r w:rsidRPr="00E70B02">
                    <w:rPr>
                      <w:rFonts w:eastAsia="Times New Roman"/>
                      <w:color w:val="000000"/>
                      <w:lang w:eastAsia="ja-JP"/>
                    </w:rPr>
                    <w:t>2.14 Increment</w:t>
                  </w:r>
                  <w:r w:rsidR="00F13FE8">
                    <w:rPr>
                      <w:rFonts w:eastAsia="Times New Roman"/>
                      <w:color w:val="000000"/>
                      <w:lang w:eastAsia="ja-JP"/>
                    </w:rPr>
                    <w:t xml:space="preserve"> and Decrement Operators, pp. 55</w:t>
                  </w:r>
                  <w:r w:rsidRPr="00E70B02">
                    <w:rPr>
                      <w:rFonts w:eastAsia="Times New Roman"/>
                      <w:color w:val="000000"/>
                      <w:lang w:eastAsia="ja-JP"/>
                    </w:rPr>
                    <w:t>–56</w:t>
                  </w:r>
                </w:p>
              </w:tc>
            </w:tr>
            <w:tr w:rsidR="00E70B02" w:rsidRPr="00E70B02" w:rsidTr="009E1AC6">
              <w:trPr>
                <w:trHeight w:val="232"/>
              </w:trPr>
              <w:tc>
                <w:tcPr>
                  <w:tcW w:w="5127" w:type="dxa"/>
                  <w:tcBorders>
                    <w:top w:val="nil"/>
                    <w:left w:val="nil"/>
                    <w:bottom w:val="nil"/>
                    <w:right w:val="nil"/>
                  </w:tcBorders>
                  <w:shd w:val="clear" w:color="auto" w:fill="auto"/>
                  <w:noWrap/>
                  <w:vAlign w:val="bottom"/>
                  <w:hideMark/>
                </w:tcPr>
                <w:p w:rsidR="00E70B02" w:rsidRPr="00E70B02" w:rsidRDefault="00E70B02" w:rsidP="00E70B02">
                  <w:pPr>
                    <w:spacing w:after="0" w:line="240" w:lineRule="auto"/>
                    <w:rPr>
                      <w:rFonts w:eastAsia="Times New Roman"/>
                      <w:color w:val="000000"/>
                      <w:lang w:eastAsia="ja-JP"/>
                    </w:rPr>
                  </w:pPr>
                  <w:r w:rsidRPr="00E70B02">
                    <w:rPr>
                      <w:rFonts w:eastAsia="Times New Roman"/>
                      <w:color w:val="000000"/>
                      <w:lang w:eastAsia="ja-JP"/>
                    </w:rPr>
                    <w:t>2.15 Numeric Type Conversions, pp. 56–58</w:t>
                  </w:r>
                </w:p>
              </w:tc>
            </w:tr>
            <w:tr w:rsidR="00E70B02" w:rsidRPr="00E70B02" w:rsidTr="009E1AC6">
              <w:trPr>
                <w:trHeight w:val="232"/>
              </w:trPr>
              <w:tc>
                <w:tcPr>
                  <w:tcW w:w="5127" w:type="dxa"/>
                  <w:tcBorders>
                    <w:top w:val="nil"/>
                    <w:left w:val="nil"/>
                    <w:bottom w:val="nil"/>
                    <w:right w:val="nil"/>
                  </w:tcBorders>
                  <w:shd w:val="clear" w:color="auto" w:fill="auto"/>
                  <w:noWrap/>
                  <w:vAlign w:val="bottom"/>
                  <w:hideMark/>
                </w:tcPr>
                <w:p w:rsidR="00E70B02" w:rsidRPr="00E70B02" w:rsidRDefault="00F13FE8" w:rsidP="00E70B02">
                  <w:pPr>
                    <w:spacing w:after="0" w:line="240" w:lineRule="auto"/>
                    <w:rPr>
                      <w:rFonts w:eastAsia="Times New Roman"/>
                      <w:color w:val="000000"/>
                      <w:lang w:eastAsia="ja-JP"/>
                    </w:rPr>
                  </w:pPr>
                  <w:r>
                    <w:rPr>
                      <w:rFonts w:eastAsia="Times New Roman"/>
                      <w:color w:val="000000"/>
                      <w:lang w:eastAsia="ja-JP"/>
                    </w:rPr>
                    <w:t>4.3</w:t>
                  </w:r>
                  <w:r w:rsidR="00E70B02" w:rsidRPr="00E70B02">
                    <w:rPr>
                      <w:rFonts w:eastAsia="Times New Roman"/>
                      <w:color w:val="000000"/>
                      <w:lang w:eastAsia="ja-JP"/>
                    </w:rPr>
                    <w:t xml:space="preserve"> Character </w:t>
                  </w:r>
                  <w:r>
                    <w:rPr>
                      <w:rFonts w:eastAsia="Times New Roman"/>
                      <w:color w:val="000000"/>
                      <w:lang w:eastAsia="ja-JP"/>
                    </w:rPr>
                    <w:t>Data Type and Operations, pp. 125–128</w:t>
                  </w:r>
                </w:p>
              </w:tc>
            </w:tr>
            <w:tr w:rsidR="00E70B02" w:rsidRPr="00E70B02" w:rsidTr="009E1AC6">
              <w:trPr>
                <w:trHeight w:val="232"/>
              </w:trPr>
              <w:tc>
                <w:tcPr>
                  <w:tcW w:w="5127" w:type="dxa"/>
                  <w:tcBorders>
                    <w:top w:val="nil"/>
                    <w:left w:val="nil"/>
                    <w:bottom w:val="nil"/>
                    <w:right w:val="nil"/>
                  </w:tcBorders>
                  <w:shd w:val="clear" w:color="auto" w:fill="auto"/>
                  <w:noWrap/>
                  <w:vAlign w:val="bottom"/>
                  <w:hideMark/>
                </w:tcPr>
                <w:p w:rsidR="00E70B02" w:rsidRPr="00E70B02" w:rsidRDefault="00F13FE8" w:rsidP="00E70B02">
                  <w:pPr>
                    <w:spacing w:after="0" w:line="240" w:lineRule="auto"/>
                    <w:rPr>
                      <w:rFonts w:eastAsia="Times New Roman"/>
                      <w:color w:val="000000"/>
                      <w:lang w:eastAsia="ja-JP"/>
                    </w:rPr>
                  </w:pPr>
                  <w:r>
                    <w:rPr>
                      <w:rFonts w:eastAsia="Times New Roman"/>
                      <w:color w:val="000000"/>
                      <w:lang w:eastAsia="ja-JP"/>
                    </w:rPr>
                    <w:t>4.4 The String Type, pp. 130–137</w:t>
                  </w:r>
                </w:p>
              </w:tc>
            </w:tr>
          </w:tbl>
          <w:p w:rsidR="009A7527" w:rsidRDefault="009A7527" w:rsidP="006E34F0">
            <w:pPr>
              <w:pStyle w:val="Table-Body"/>
            </w:pPr>
          </w:p>
        </w:tc>
        <w:sdt>
          <w:sdtPr>
            <w:id w:val="-48535262"/>
            <w:placeholder>
              <w:docPart w:val="1E00EC2A7BEC444FA020F0D3BAE9C8B5"/>
            </w:placeholder>
            <w:text/>
          </w:sdtPr>
          <w:sdtEndPr/>
          <w:sdtContent>
            <w:tc>
              <w:tcPr>
                <w:tcW w:w="1723" w:type="dxa"/>
                <w:tcBorders>
                  <w:top w:val="single" w:sz="12" w:space="0" w:color="0080AA"/>
                  <w:left w:val="single" w:sz="12" w:space="0" w:color="0080AA"/>
                  <w:bottom w:val="single" w:sz="12" w:space="0" w:color="0080AA"/>
                  <w:right w:val="single" w:sz="12" w:space="0" w:color="0080AA"/>
                </w:tcBorders>
              </w:tcPr>
              <w:p w:rsidR="009A7527" w:rsidRDefault="003D5F95" w:rsidP="001209DB">
                <w:pPr>
                  <w:pStyle w:val="Table-Body"/>
                </w:pPr>
                <w:r>
                  <w:t>Quiz</w:t>
                </w:r>
              </w:p>
            </w:tc>
          </w:sdtContent>
        </w:sdt>
      </w:tr>
      <w:tr w:rsidR="009A7527" w:rsidTr="00D04982">
        <w:trPr>
          <w:cantSplit/>
        </w:trPr>
        <w:tc>
          <w:tcPr>
            <w:tcW w:w="1105" w:type="dxa"/>
            <w:tcBorders>
              <w:top w:val="single" w:sz="12" w:space="0" w:color="0080AA"/>
              <w:left w:val="single" w:sz="12" w:space="0" w:color="0080AA"/>
              <w:bottom w:val="single" w:sz="12" w:space="0" w:color="0080AA"/>
              <w:right w:val="single" w:sz="12" w:space="0" w:color="0080AA"/>
            </w:tcBorders>
          </w:tcPr>
          <w:p w:rsidR="009A7527" w:rsidRPr="00DF5F39" w:rsidRDefault="009A7527" w:rsidP="00DF5F39">
            <w:pPr>
              <w:jc w:val="center"/>
              <w:rPr>
                <w:b/>
              </w:rPr>
            </w:pPr>
            <w:r w:rsidRPr="00DF5F39">
              <w:rPr>
                <w:b/>
              </w:rPr>
              <w:t>5</w:t>
            </w:r>
          </w:p>
        </w:tc>
        <w:tc>
          <w:tcPr>
            <w:tcW w:w="2050" w:type="dxa"/>
            <w:tcBorders>
              <w:top w:val="single" w:sz="12" w:space="0" w:color="0080AA"/>
              <w:left w:val="single" w:sz="12" w:space="0" w:color="0080AA"/>
              <w:bottom w:val="single" w:sz="12" w:space="0" w:color="0080AA"/>
              <w:right w:val="single" w:sz="12" w:space="0" w:color="0080AA"/>
            </w:tcBorders>
          </w:tcPr>
          <w:p w:rsidR="009A7527" w:rsidRPr="00C35748" w:rsidRDefault="009A7527" w:rsidP="00124800">
            <w:r w:rsidRPr="00C35748">
              <w:t>Selections, Part I</w:t>
            </w:r>
          </w:p>
        </w:tc>
        <w:tc>
          <w:tcPr>
            <w:tcW w:w="5560" w:type="dxa"/>
            <w:tcBorders>
              <w:top w:val="single" w:sz="12" w:space="0" w:color="0080AA"/>
              <w:left w:val="single" w:sz="12" w:space="0" w:color="0080AA"/>
              <w:bottom w:val="single" w:sz="12" w:space="0" w:color="0080AA"/>
              <w:right w:val="single" w:sz="12" w:space="0" w:color="0080AA"/>
            </w:tcBorders>
          </w:tcPr>
          <w:tbl>
            <w:tblPr>
              <w:tblW w:w="4924" w:type="dxa"/>
              <w:tblLayout w:type="fixed"/>
              <w:tblLook w:val="04A0" w:firstRow="1" w:lastRow="0" w:firstColumn="1" w:lastColumn="0" w:noHBand="0" w:noVBand="1"/>
            </w:tblPr>
            <w:tblGrid>
              <w:gridCol w:w="4924"/>
            </w:tblGrid>
            <w:tr w:rsidR="00E70B02" w:rsidRPr="00E70B02" w:rsidTr="009E1AC6">
              <w:trPr>
                <w:trHeight w:val="162"/>
              </w:trPr>
              <w:tc>
                <w:tcPr>
                  <w:tcW w:w="4924" w:type="dxa"/>
                  <w:tcBorders>
                    <w:top w:val="nil"/>
                    <w:left w:val="nil"/>
                    <w:bottom w:val="nil"/>
                    <w:right w:val="nil"/>
                  </w:tcBorders>
                  <w:shd w:val="clear" w:color="auto" w:fill="auto"/>
                  <w:noWrap/>
                  <w:vAlign w:val="bottom"/>
                  <w:hideMark/>
                </w:tcPr>
                <w:p w:rsidR="00E70B02" w:rsidRPr="00E70B02" w:rsidRDefault="00F13FE8" w:rsidP="00E70B02">
                  <w:pPr>
                    <w:spacing w:after="0" w:line="240" w:lineRule="auto"/>
                    <w:rPr>
                      <w:rFonts w:eastAsia="Times New Roman"/>
                      <w:color w:val="000000"/>
                      <w:lang w:eastAsia="ja-JP"/>
                    </w:rPr>
                  </w:pPr>
                  <w:r>
                    <w:rPr>
                      <w:rFonts w:eastAsia="Times New Roman"/>
                      <w:color w:val="000000"/>
                      <w:lang w:eastAsia="ja-JP"/>
                    </w:rPr>
                    <w:t>3.1 Introduction, p. 76</w:t>
                  </w:r>
                </w:p>
              </w:tc>
            </w:tr>
            <w:tr w:rsidR="00E70B02" w:rsidRPr="00E70B02" w:rsidTr="009E1AC6">
              <w:trPr>
                <w:trHeight w:val="162"/>
              </w:trPr>
              <w:tc>
                <w:tcPr>
                  <w:tcW w:w="4924" w:type="dxa"/>
                  <w:tcBorders>
                    <w:top w:val="nil"/>
                    <w:left w:val="nil"/>
                    <w:bottom w:val="nil"/>
                    <w:right w:val="nil"/>
                  </w:tcBorders>
                  <w:shd w:val="clear" w:color="auto" w:fill="auto"/>
                  <w:noWrap/>
                  <w:vAlign w:val="bottom"/>
                  <w:hideMark/>
                </w:tcPr>
                <w:p w:rsidR="00E70B02" w:rsidRPr="00E70B02" w:rsidRDefault="00E70B02" w:rsidP="00F13FE8">
                  <w:pPr>
                    <w:spacing w:after="0" w:line="240" w:lineRule="auto"/>
                    <w:rPr>
                      <w:rFonts w:eastAsia="Times New Roman"/>
                      <w:color w:val="000000"/>
                      <w:lang w:eastAsia="ja-JP"/>
                    </w:rPr>
                  </w:pPr>
                  <w:r w:rsidRPr="00E70B02">
                    <w:rPr>
                      <w:rFonts w:eastAsia="Times New Roman"/>
                      <w:color w:val="000000"/>
                      <w:lang w:eastAsia="ja-JP"/>
                    </w:rPr>
                    <w:t xml:space="preserve">3.2 </w:t>
                  </w:r>
                  <w:proofErr w:type="spellStart"/>
                  <w:r w:rsidRPr="00E70B02">
                    <w:rPr>
                      <w:rFonts w:eastAsia="Times New Roman"/>
                      <w:color w:val="000000"/>
                      <w:lang w:eastAsia="ja-JP"/>
                    </w:rPr>
                    <w:t>boolean</w:t>
                  </w:r>
                  <w:proofErr w:type="spellEnd"/>
                  <w:r w:rsidR="00F13FE8">
                    <w:rPr>
                      <w:rFonts w:eastAsia="Times New Roman"/>
                      <w:color w:val="000000"/>
                      <w:lang w:eastAsia="ja-JP"/>
                    </w:rPr>
                    <w:t xml:space="preserve"> Data Type, pp. 76–77</w:t>
                  </w:r>
                </w:p>
              </w:tc>
            </w:tr>
            <w:tr w:rsidR="00E70B02" w:rsidRPr="00E70B02" w:rsidTr="009E1AC6">
              <w:trPr>
                <w:trHeight w:val="162"/>
              </w:trPr>
              <w:tc>
                <w:tcPr>
                  <w:tcW w:w="4924" w:type="dxa"/>
                  <w:tcBorders>
                    <w:top w:val="nil"/>
                    <w:left w:val="nil"/>
                    <w:bottom w:val="nil"/>
                    <w:right w:val="nil"/>
                  </w:tcBorders>
                  <w:shd w:val="clear" w:color="auto" w:fill="auto"/>
                  <w:noWrap/>
                  <w:vAlign w:val="bottom"/>
                  <w:hideMark/>
                </w:tcPr>
                <w:p w:rsidR="00E70B02" w:rsidRPr="00E70B02" w:rsidRDefault="00F13FE8" w:rsidP="00F13FE8">
                  <w:pPr>
                    <w:spacing w:after="0" w:line="240" w:lineRule="auto"/>
                    <w:rPr>
                      <w:rFonts w:eastAsia="Times New Roman"/>
                      <w:color w:val="000000"/>
                      <w:lang w:eastAsia="ja-JP"/>
                    </w:rPr>
                  </w:pPr>
                  <w:r>
                    <w:rPr>
                      <w:rFonts w:eastAsia="Times New Roman"/>
                      <w:color w:val="000000"/>
                      <w:lang w:eastAsia="ja-JP"/>
                    </w:rPr>
                    <w:t>3.3 if Statements, pp. 78–80</w:t>
                  </w:r>
                </w:p>
              </w:tc>
            </w:tr>
            <w:tr w:rsidR="00E70B02" w:rsidRPr="00E70B02" w:rsidTr="009E1AC6">
              <w:trPr>
                <w:trHeight w:val="162"/>
              </w:trPr>
              <w:tc>
                <w:tcPr>
                  <w:tcW w:w="4924" w:type="dxa"/>
                  <w:tcBorders>
                    <w:top w:val="nil"/>
                    <w:left w:val="nil"/>
                    <w:bottom w:val="nil"/>
                    <w:right w:val="nil"/>
                  </w:tcBorders>
                  <w:shd w:val="clear" w:color="auto" w:fill="auto"/>
                  <w:noWrap/>
                  <w:vAlign w:val="bottom"/>
                  <w:hideMark/>
                </w:tcPr>
                <w:p w:rsidR="00E70B02" w:rsidRPr="00E70B02" w:rsidRDefault="00DA137C" w:rsidP="00F13FE8">
                  <w:pPr>
                    <w:spacing w:after="0" w:line="240" w:lineRule="auto"/>
                    <w:rPr>
                      <w:rFonts w:eastAsia="Times New Roman"/>
                      <w:color w:val="000000"/>
                      <w:lang w:eastAsia="ja-JP"/>
                    </w:rPr>
                  </w:pPr>
                  <w:r>
                    <w:rPr>
                      <w:rFonts w:eastAsia="Times New Roman"/>
                      <w:color w:val="000000"/>
                      <w:lang w:eastAsia="ja-JP"/>
                    </w:rPr>
                    <w:t>3.4</w:t>
                  </w:r>
                  <w:r w:rsidR="00E70B02" w:rsidRPr="00E70B02">
                    <w:rPr>
                      <w:rFonts w:eastAsia="Times New Roman"/>
                      <w:color w:val="000000"/>
                      <w:lang w:eastAsia="ja-JP"/>
                    </w:rPr>
                    <w:t xml:space="preserve"> Two-Way if-else Statements, pp. 8</w:t>
                  </w:r>
                  <w:r w:rsidR="00F13FE8">
                    <w:rPr>
                      <w:rFonts w:eastAsia="Times New Roman"/>
                      <w:color w:val="000000"/>
                      <w:lang w:eastAsia="ja-JP"/>
                    </w:rPr>
                    <w:t>0–81</w:t>
                  </w:r>
                </w:p>
              </w:tc>
            </w:tr>
            <w:tr w:rsidR="00E70B02" w:rsidRPr="00E70B02" w:rsidTr="009E1AC6">
              <w:trPr>
                <w:trHeight w:val="162"/>
              </w:trPr>
              <w:tc>
                <w:tcPr>
                  <w:tcW w:w="4924" w:type="dxa"/>
                  <w:tcBorders>
                    <w:top w:val="nil"/>
                    <w:left w:val="nil"/>
                    <w:bottom w:val="nil"/>
                    <w:right w:val="nil"/>
                  </w:tcBorders>
                  <w:shd w:val="clear" w:color="auto" w:fill="auto"/>
                  <w:noWrap/>
                  <w:vAlign w:val="bottom"/>
                  <w:hideMark/>
                </w:tcPr>
                <w:p w:rsidR="00E70B02" w:rsidRPr="00E70B02" w:rsidRDefault="00DA137C" w:rsidP="00E70B02">
                  <w:pPr>
                    <w:spacing w:after="0" w:line="240" w:lineRule="auto"/>
                    <w:rPr>
                      <w:rFonts w:eastAsia="Times New Roman"/>
                      <w:color w:val="000000"/>
                      <w:lang w:eastAsia="ja-JP"/>
                    </w:rPr>
                  </w:pPr>
                  <w:r>
                    <w:rPr>
                      <w:rFonts w:eastAsia="Times New Roman"/>
                      <w:color w:val="000000"/>
                      <w:lang w:eastAsia="ja-JP"/>
                    </w:rPr>
                    <w:t>3.5</w:t>
                  </w:r>
                  <w:r w:rsidR="00E70B02" w:rsidRPr="00E70B02">
                    <w:rPr>
                      <w:rFonts w:eastAsia="Times New Roman"/>
                      <w:color w:val="000000"/>
                      <w:lang w:eastAsia="ja-JP"/>
                    </w:rPr>
                    <w:t xml:space="preserve"> Nested if and Mul</w:t>
                  </w:r>
                  <w:r w:rsidR="00F13FE8">
                    <w:rPr>
                      <w:rFonts w:eastAsia="Times New Roman"/>
                      <w:color w:val="000000"/>
                      <w:lang w:eastAsia="ja-JP"/>
                    </w:rPr>
                    <w:t>ti-Way if-else Statements, pp. 81–82</w:t>
                  </w:r>
                </w:p>
              </w:tc>
            </w:tr>
            <w:tr w:rsidR="00E70B02" w:rsidRPr="00E70B02" w:rsidTr="009E1AC6">
              <w:trPr>
                <w:trHeight w:val="162"/>
              </w:trPr>
              <w:tc>
                <w:tcPr>
                  <w:tcW w:w="4924" w:type="dxa"/>
                  <w:tcBorders>
                    <w:top w:val="nil"/>
                    <w:left w:val="nil"/>
                    <w:bottom w:val="nil"/>
                    <w:right w:val="nil"/>
                  </w:tcBorders>
                  <w:shd w:val="clear" w:color="auto" w:fill="auto"/>
                  <w:noWrap/>
                  <w:vAlign w:val="bottom"/>
                  <w:hideMark/>
                </w:tcPr>
                <w:p w:rsidR="00E70B02" w:rsidRPr="00E70B02" w:rsidRDefault="00DA137C" w:rsidP="00F13FE8">
                  <w:pPr>
                    <w:spacing w:after="0" w:line="240" w:lineRule="auto"/>
                    <w:rPr>
                      <w:rFonts w:eastAsia="Times New Roman"/>
                      <w:color w:val="000000"/>
                      <w:lang w:eastAsia="ja-JP"/>
                    </w:rPr>
                  </w:pPr>
                  <w:r>
                    <w:rPr>
                      <w:rFonts w:eastAsia="Times New Roman"/>
                      <w:color w:val="000000"/>
                      <w:lang w:eastAsia="ja-JP"/>
                    </w:rPr>
                    <w:t>3.6</w:t>
                  </w:r>
                  <w:r w:rsidR="00E70B02" w:rsidRPr="00E70B02">
                    <w:rPr>
                      <w:rFonts w:eastAsia="Times New Roman"/>
                      <w:color w:val="000000"/>
                      <w:lang w:eastAsia="ja-JP"/>
                    </w:rPr>
                    <w:t xml:space="preserve"> Common Error</w:t>
                  </w:r>
                  <w:r w:rsidR="00F13FE8">
                    <w:rPr>
                      <w:rFonts w:eastAsia="Times New Roman"/>
                      <w:color w:val="000000"/>
                      <w:lang w:eastAsia="ja-JP"/>
                    </w:rPr>
                    <w:t>s in Selection Statements, pp. 83–86</w:t>
                  </w:r>
                </w:p>
              </w:tc>
            </w:tr>
          </w:tbl>
          <w:p w:rsidR="009A7527" w:rsidRDefault="009A7527" w:rsidP="006E34F0">
            <w:pPr>
              <w:pStyle w:val="Table-Body"/>
            </w:pPr>
          </w:p>
        </w:tc>
        <w:sdt>
          <w:sdtPr>
            <w:id w:val="1745448708"/>
            <w:placeholder>
              <w:docPart w:val="17994678CE4D4EB9B1169D8FF6C9EABC"/>
            </w:placeholder>
            <w:text/>
          </w:sdtPr>
          <w:sdtEndPr/>
          <w:sdtContent>
            <w:tc>
              <w:tcPr>
                <w:tcW w:w="1723" w:type="dxa"/>
                <w:tcBorders>
                  <w:top w:val="single" w:sz="12" w:space="0" w:color="0080AA"/>
                  <w:left w:val="single" w:sz="12" w:space="0" w:color="0080AA"/>
                  <w:bottom w:val="single" w:sz="12" w:space="0" w:color="0080AA"/>
                  <w:right w:val="single" w:sz="12" w:space="0" w:color="0080AA"/>
                </w:tcBorders>
              </w:tcPr>
              <w:p w:rsidR="009A7527" w:rsidRDefault="003D5F95" w:rsidP="009A7527">
                <w:pPr>
                  <w:pStyle w:val="Table-Body"/>
                </w:pPr>
                <w:r>
                  <w:t>Quiz</w:t>
                </w:r>
              </w:p>
            </w:tc>
          </w:sdtContent>
        </w:sdt>
      </w:tr>
      <w:tr w:rsidR="009A7527" w:rsidTr="00D04982">
        <w:trPr>
          <w:cantSplit/>
        </w:trPr>
        <w:tc>
          <w:tcPr>
            <w:tcW w:w="1105" w:type="dxa"/>
            <w:tcBorders>
              <w:top w:val="single" w:sz="12" w:space="0" w:color="0080AA"/>
              <w:left w:val="single" w:sz="12" w:space="0" w:color="0080AA"/>
              <w:bottom w:val="single" w:sz="12" w:space="0" w:color="0080AA"/>
              <w:right w:val="single" w:sz="12" w:space="0" w:color="0080AA"/>
            </w:tcBorders>
          </w:tcPr>
          <w:p w:rsidR="009A7527" w:rsidRPr="00DF5F39" w:rsidRDefault="009A7527" w:rsidP="00DF5F39">
            <w:pPr>
              <w:jc w:val="center"/>
              <w:rPr>
                <w:b/>
              </w:rPr>
            </w:pPr>
            <w:r w:rsidRPr="00DF5F39">
              <w:rPr>
                <w:b/>
              </w:rPr>
              <w:lastRenderedPageBreak/>
              <w:t>6</w:t>
            </w:r>
          </w:p>
        </w:tc>
        <w:tc>
          <w:tcPr>
            <w:tcW w:w="2050" w:type="dxa"/>
            <w:tcBorders>
              <w:top w:val="single" w:sz="12" w:space="0" w:color="0080AA"/>
              <w:left w:val="single" w:sz="12" w:space="0" w:color="0080AA"/>
              <w:bottom w:val="single" w:sz="12" w:space="0" w:color="0080AA"/>
              <w:right w:val="single" w:sz="12" w:space="0" w:color="0080AA"/>
            </w:tcBorders>
          </w:tcPr>
          <w:p w:rsidR="009A7527" w:rsidRPr="00C35748" w:rsidRDefault="009A7527" w:rsidP="00124800">
            <w:r w:rsidRPr="00C35748">
              <w:t>Selections, Part II</w:t>
            </w:r>
          </w:p>
        </w:tc>
        <w:tc>
          <w:tcPr>
            <w:tcW w:w="5560" w:type="dxa"/>
            <w:tcBorders>
              <w:top w:val="single" w:sz="12" w:space="0" w:color="0080AA"/>
              <w:left w:val="single" w:sz="12" w:space="0" w:color="0080AA"/>
              <w:bottom w:val="single" w:sz="12" w:space="0" w:color="0080AA"/>
              <w:right w:val="single" w:sz="12" w:space="0" w:color="0080AA"/>
            </w:tcBorders>
          </w:tcPr>
          <w:tbl>
            <w:tblPr>
              <w:tblW w:w="5015" w:type="dxa"/>
              <w:tblLayout w:type="fixed"/>
              <w:tblLook w:val="04A0" w:firstRow="1" w:lastRow="0" w:firstColumn="1" w:lastColumn="0" w:noHBand="0" w:noVBand="1"/>
            </w:tblPr>
            <w:tblGrid>
              <w:gridCol w:w="5015"/>
            </w:tblGrid>
            <w:tr w:rsidR="00E70B02" w:rsidRPr="00E70B02" w:rsidTr="009E1AC6">
              <w:trPr>
                <w:trHeight w:val="167"/>
              </w:trPr>
              <w:tc>
                <w:tcPr>
                  <w:tcW w:w="5015" w:type="dxa"/>
                  <w:tcBorders>
                    <w:top w:val="nil"/>
                    <w:left w:val="nil"/>
                    <w:bottom w:val="nil"/>
                    <w:right w:val="nil"/>
                  </w:tcBorders>
                  <w:shd w:val="clear" w:color="auto" w:fill="auto"/>
                  <w:noWrap/>
                  <w:vAlign w:val="bottom"/>
                  <w:hideMark/>
                </w:tcPr>
                <w:p w:rsidR="00E70B02" w:rsidRPr="00E70B02" w:rsidRDefault="00DA137C" w:rsidP="00E70B02">
                  <w:pPr>
                    <w:spacing w:after="0" w:line="240" w:lineRule="auto"/>
                    <w:rPr>
                      <w:rFonts w:eastAsia="Times New Roman"/>
                      <w:color w:val="000000"/>
                      <w:lang w:eastAsia="ja-JP"/>
                    </w:rPr>
                  </w:pPr>
                  <w:r>
                    <w:rPr>
                      <w:rFonts w:eastAsia="Times New Roman"/>
                      <w:color w:val="000000"/>
                      <w:lang w:eastAsia="ja-JP"/>
                    </w:rPr>
                    <w:t>3.7</w:t>
                  </w:r>
                  <w:r w:rsidR="00E70B02" w:rsidRPr="00E70B02">
                    <w:rPr>
                      <w:rFonts w:eastAsia="Times New Roman"/>
                      <w:color w:val="000000"/>
                      <w:lang w:eastAsia="ja-JP"/>
                    </w:rPr>
                    <w:t xml:space="preserve"> Generating </w:t>
                  </w:r>
                  <w:r w:rsidR="00F13FE8">
                    <w:rPr>
                      <w:rFonts w:eastAsia="Times New Roman"/>
                      <w:color w:val="000000"/>
                      <w:lang w:eastAsia="ja-JP"/>
                    </w:rPr>
                    <w:t>Random Numbers, pp. 87–88</w:t>
                  </w:r>
                </w:p>
              </w:tc>
            </w:tr>
            <w:tr w:rsidR="00E70B02" w:rsidRPr="00E70B02" w:rsidTr="009E1AC6">
              <w:trPr>
                <w:trHeight w:val="167"/>
              </w:trPr>
              <w:tc>
                <w:tcPr>
                  <w:tcW w:w="5015" w:type="dxa"/>
                  <w:tcBorders>
                    <w:top w:val="nil"/>
                    <w:left w:val="nil"/>
                    <w:bottom w:val="nil"/>
                    <w:right w:val="nil"/>
                  </w:tcBorders>
                  <w:shd w:val="clear" w:color="auto" w:fill="auto"/>
                  <w:noWrap/>
                  <w:vAlign w:val="bottom"/>
                  <w:hideMark/>
                </w:tcPr>
                <w:p w:rsidR="00E70B02" w:rsidRPr="00E70B02" w:rsidRDefault="00E70B02" w:rsidP="00DA137C">
                  <w:pPr>
                    <w:spacing w:after="0" w:line="240" w:lineRule="auto"/>
                    <w:rPr>
                      <w:rFonts w:eastAsia="Times New Roman"/>
                      <w:color w:val="000000"/>
                      <w:lang w:eastAsia="ja-JP"/>
                    </w:rPr>
                  </w:pPr>
                  <w:r w:rsidRPr="00E70B02">
                    <w:rPr>
                      <w:rFonts w:eastAsia="Times New Roman"/>
                      <w:color w:val="000000"/>
                      <w:lang w:eastAsia="ja-JP"/>
                    </w:rPr>
                    <w:t>3.</w:t>
                  </w:r>
                  <w:r w:rsidR="00DA137C">
                    <w:rPr>
                      <w:rFonts w:eastAsia="Times New Roman"/>
                      <w:color w:val="000000"/>
                      <w:lang w:eastAsia="ja-JP"/>
                    </w:rPr>
                    <w:t xml:space="preserve">8 </w:t>
                  </w:r>
                  <w:r w:rsidRPr="00E70B02">
                    <w:rPr>
                      <w:rFonts w:eastAsia="Times New Roman"/>
                      <w:color w:val="000000"/>
                      <w:lang w:eastAsia="ja-JP"/>
                    </w:rPr>
                    <w:t xml:space="preserve"> Case Study: Computing Body Mass Index, p</w:t>
                  </w:r>
                  <w:r w:rsidR="00F13FE8">
                    <w:rPr>
                      <w:rFonts w:eastAsia="Times New Roman"/>
                      <w:color w:val="000000"/>
                      <w:lang w:eastAsia="ja-JP"/>
                    </w:rPr>
                    <w:t>. 89</w:t>
                  </w:r>
                </w:p>
              </w:tc>
            </w:tr>
            <w:tr w:rsidR="00E70B02" w:rsidRPr="00E70B02" w:rsidTr="009E1AC6">
              <w:trPr>
                <w:trHeight w:val="167"/>
              </w:trPr>
              <w:tc>
                <w:tcPr>
                  <w:tcW w:w="5015" w:type="dxa"/>
                  <w:tcBorders>
                    <w:top w:val="nil"/>
                    <w:left w:val="nil"/>
                    <w:bottom w:val="nil"/>
                    <w:right w:val="nil"/>
                  </w:tcBorders>
                  <w:shd w:val="clear" w:color="auto" w:fill="auto"/>
                  <w:noWrap/>
                  <w:vAlign w:val="bottom"/>
                  <w:hideMark/>
                </w:tcPr>
                <w:p w:rsidR="00E70B02" w:rsidRPr="00E70B02" w:rsidRDefault="00F13FE8" w:rsidP="00DA137C">
                  <w:pPr>
                    <w:spacing w:after="0" w:line="240" w:lineRule="auto"/>
                    <w:rPr>
                      <w:rFonts w:eastAsia="Times New Roman"/>
                      <w:color w:val="000000"/>
                      <w:lang w:eastAsia="ja-JP"/>
                    </w:rPr>
                  </w:pPr>
                  <w:r>
                    <w:rPr>
                      <w:rFonts w:eastAsia="Times New Roman"/>
                      <w:color w:val="000000"/>
                      <w:lang w:eastAsia="ja-JP"/>
                    </w:rPr>
                    <w:t>3.1</w:t>
                  </w:r>
                  <w:r w:rsidR="00DA137C">
                    <w:rPr>
                      <w:rFonts w:eastAsia="Times New Roman"/>
                      <w:color w:val="000000"/>
                      <w:lang w:eastAsia="ja-JP"/>
                    </w:rPr>
                    <w:t>0</w:t>
                  </w:r>
                  <w:r>
                    <w:rPr>
                      <w:rFonts w:eastAsia="Times New Roman"/>
                      <w:color w:val="000000"/>
                      <w:lang w:eastAsia="ja-JP"/>
                    </w:rPr>
                    <w:t xml:space="preserve"> Logical Operators, pp. 93–96</w:t>
                  </w:r>
                </w:p>
              </w:tc>
            </w:tr>
            <w:tr w:rsidR="00E70B02" w:rsidRPr="00E70B02" w:rsidTr="009E1AC6">
              <w:trPr>
                <w:trHeight w:val="167"/>
              </w:trPr>
              <w:tc>
                <w:tcPr>
                  <w:tcW w:w="5015" w:type="dxa"/>
                  <w:tcBorders>
                    <w:top w:val="nil"/>
                    <w:left w:val="nil"/>
                    <w:bottom w:val="nil"/>
                    <w:right w:val="nil"/>
                  </w:tcBorders>
                  <w:shd w:val="clear" w:color="auto" w:fill="auto"/>
                  <w:noWrap/>
                  <w:vAlign w:val="bottom"/>
                  <w:hideMark/>
                </w:tcPr>
                <w:p w:rsidR="00E70B02" w:rsidRPr="00E70B02" w:rsidRDefault="00DA137C" w:rsidP="00E70B02">
                  <w:pPr>
                    <w:spacing w:after="0" w:line="240" w:lineRule="auto"/>
                    <w:rPr>
                      <w:rFonts w:eastAsia="Times New Roman"/>
                      <w:color w:val="000000"/>
                      <w:lang w:eastAsia="ja-JP"/>
                    </w:rPr>
                  </w:pPr>
                  <w:r>
                    <w:rPr>
                      <w:rFonts w:eastAsia="Times New Roman"/>
                      <w:color w:val="000000"/>
                      <w:lang w:eastAsia="ja-JP"/>
                    </w:rPr>
                    <w:t>3.11</w:t>
                  </w:r>
                  <w:r w:rsidR="00E70B02" w:rsidRPr="00E70B02">
                    <w:rPr>
                      <w:rFonts w:eastAsia="Times New Roman"/>
                      <w:color w:val="000000"/>
                      <w:lang w:eastAsia="ja-JP"/>
                    </w:rPr>
                    <w:t xml:space="preserve"> Case Study</w:t>
                  </w:r>
                  <w:r w:rsidR="00F13FE8">
                    <w:rPr>
                      <w:rFonts w:eastAsia="Times New Roman"/>
                      <w:color w:val="000000"/>
                      <w:lang w:eastAsia="ja-JP"/>
                    </w:rPr>
                    <w:t>: Determining Leap Year, pp. 97–98</w:t>
                  </w:r>
                </w:p>
              </w:tc>
            </w:tr>
            <w:tr w:rsidR="00E70B02" w:rsidRPr="00E70B02" w:rsidTr="009E1AC6">
              <w:trPr>
                <w:trHeight w:val="167"/>
              </w:trPr>
              <w:tc>
                <w:tcPr>
                  <w:tcW w:w="5015" w:type="dxa"/>
                  <w:tcBorders>
                    <w:top w:val="nil"/>
                    <w:left w:val="nil"/>
                    <w:bottom w:val="nil"/>
                    <w:right w:val="nil"/>
                  </w:tcBorders>
                  <w:shd w:val="clear" w:color="auto" w:fill="auto"/>
                  <w:noWrap/>
                  <w:vAlign w:val="bottom"/>
                  <w:hideMark/>
                </w:tcPr>
                <w:p w:rsidR="00E70B02" w:rsidRPr="00E70B02" w:rsidRDefault="00DA137C" w:rsidP="00E70B02">
                  <w:pPr>
                    <w:spacing w:after="0" w:line="240" w:lineRule="auto"/>
                    <w:rPr>
                      <w:rFonts w:eastAsia="Times New Roman"/>
                      <w:color w:val="000000"/>
                      <w:lang w:eastAsia="ja-JP"/>
                    </w:rPr>
                  </w:pPr>
                  <w:r>
                    <w:rPr>
                      <w:rFonts w:eastAsia="Times New Roman"/>
                      <w:color w:val="000000"/>
                      <w:lang w:eastAsia="ja-JP"/>
                    </w:rPr>
                    <w:t>3.13</w:t>
                  </w:r>
                  <w:r w:rsidR="00F13FE8">
                    <w:rPr>
                      <w:rFonts w:eastAsia="Times New Roman"/>
                      <w:color w:val="000000"/>
                      <w:lang w:eastAsia="ja-JP"/>
                    </w:rPr>
                    <w:t xml:space="preserve"> switch Statements, pp. 100–102</w:t>
                  </w:r>
                </w:p>
              </w:tc>
            </w:tr>
            <w:tr w:rsidR="00E70B02" w:rsidRPr="00E70B02" w:rsidTr="009E1AC6">
              <w:trPr>
                <w:trHeight w:val="167"/>
              </w:trPr>
              <w:tc>
                <w:tcPr>
                  <w:tcW w:w="5015" w:type="dxa"/>
                  <w:tcBorders>
                    <w:top w:val="nil"/>
                    <w:left w:val="nil"/>
                    <w:bottom w:val="nil"/>
                    <w:right w:val="nil"/>
                  </w:tcBorders>
                  <w:shd w:val="clear" w:color="auto" w:fill="auto"/>
                  <w:noWrap/>
                  <w:vAlign w:val="bottom"/>
                  <w:hideMark/>
                </w:tcPr>
                <w:p w:rsidR="00E70B02" w:rsidRPr="00E70B02" w:rsidRDefault="00DA137C" w:rsidP="00E70B02">
                  <w:pPr>
                    <w:spacing w:after="0" w:line="240" w:lineRule="auto"/>
                    <w:rPr>
                      <w:rFonts w:eastAsia="Times New Roman"/>
                      <w:color w:val="000000"/>
                      <w:lang w:eastAsia="ja-JP"/>
                    </w:rPr>
                  </w:pPr>
                  <w:r>
                    <w:rPr>
                      <w:rFonts w:eastAsia="Times New Roman"/>
                      <w:color w:val="000000"/>
                      <w:lang w:eastAsia="ja-JP"/>
                    </w:rPr>
                    <w:t>3.14</w:t>
                  </w:r>
                  <w:r w:rsidR="00E70B02" w:rsidRPr="00E70B02">
                    <w:rPr>
                      <w:rFonts w:eastAsia="Times New Roman"/>
                      <w:color w:val="000000"/>
                      <w:lang w:eastAsia="ja-JP"/>
                    </w:rPr>
                    <w:t xml:space="preserve"> </w:t>
                  </w:r>
                  <w:r w:rsidR="00F13FE8">
                    <w:rPr>
                      <w:rFonts w:eastAsia="Times New Roman"/>
                      <w:color w:val="000000"/>
                      <w:lang w:eastAsia="ja-JP"/>
                    </w:rPr>
                    <w:t>Conditional Expressions, pp. 103–104</w:t>
                  </w:r>
                </w:p>
              </w:tc>
            </w:tr>
            <w:tr w:rsidR="00E70B02" w:rsidRPr="00E70B02" w:rsidTr="009E1AC6">
              <w:trPr>
                <w:trHeight w:val="167"/>
              </w:trPr>
              <w:tc>
                <w:tcPr>
                  <w:tcW w:w="5015" w:type="dxa"/>
                  <w:tcBorders>
                    <w:top w:val="nil"/>
                    <w:left w:val="nil"/>
                    <w:bottom w:val="nil"/>
                    <w:right w:val="nil"/>
                  </w:tcBorders>
                  <w:shd w:val="clear" w:color="auto" w:fill="auto"/>
                  <w:noWrap/>
                  <w:vAlign w:val="bottom"/>
                  <w:hideMark/>
                </w:tcPr>
                <w:p w:rsidR="00E70B02" w:rsidRPr="00E70B02" w:rsidRDefault="00DA137C" w:rsidP="00F13FE8">
                  <w:pPr>
                    <w:spacing w:after="0" w:line="240" w:lineRule="auto"/>
                    <w:rPr>
                      <w:rFonts w:eastAsia="Times New Roman"/>
                      <w:color w:val="000000"/>
                      <w:lang w:eastAsia="ja-JP"/>
                    </w:rPr>
                  </w:pPr>
                  <w:r>
                    <w:rPr>
                      <w:rFonts w:eastAsia="Times New Roman"/>
                      <w:color w:val="000000"/>
                      <w:lang w:eastAsia="ja-JP"/>
                    </w:rPr>
                    <w:t>4.</w:t>
                  </w:r>
                  <w:r w:rsidR="00E70B02" w:rsidRPr="00E70B02">
                    <w:rPr>
                      <w:rFonts w:eastAsia="Times New Roman"/>
                      <w:color w:val="000000"/>
                      <w:lang w:eastAsia="ja-JP"/>
                    </w:rPr>
                    <w:t>6 F</w:t>
                  </w:r>
                  <w:r w:rsidR="00F13FE8">
                    <w:rPr>
                      <w:rFonts w:eastAsia="Times New Roman"/>
                      <w:color w:val="000000"/>
                      <w:lang w:eastAsia="ja-JP"/>
                    </w:rPr>
                    <w:t>ormatting Console Output, pp. 145</w:t>
                  </w:r>
                  <w:r w:rsidR="00E70B02" w:rsidRPr="00E70B02">
                    <w:rPr>
                      <w:rFonts w:eastAsia="Times New Roman"/>
                      <w:color w:val="000000"/>
                      <w:lang w:eastAsia="ja-JP"/>
                    </w:rPr>
                    <w:t>–</w:t>
                  </w:r>
                  <w:r w:rsidR="00F13FE8">
                    <w:rPr>
                      <w:rFonts w:eastAsia="Times New Roman"/>
                      <w:color w:val="000000"/>
                      <w:lang w:eastAsia="ja-JP"/>
                    </w:rPr>
                    <w:t>148</w:t>
                  </w:r>
                </w:p>
              </w:tc>
            </w:tr>
          </w:tbl>
          <w:p w:rsidR="009A7527" w:rsidRDefault="009A7527" w:rsidP="006E34F0">
            <w:pPr>
              <w:pStyle w:val="Table-Body"/>
            </w:pPr>
          </w:p>
        </w:tc>
        <w:sdt>
          <w:sdtPr>
            <w:id w:val="1256556588"/>
            <w:placeholder>
              <w:docPart w:val="47A7988C02094CE0B11396055D47C91B"/>
            </w:placeholder>
            <w:text/>
          </w:sdtPr>
          <w:sdtEndPr/>
          <w:sdtContent>
            <w:tc>
              <w:tcPr>
                <w:tcW w:w="1723" w:type="dxa"/>
                <w:tcBorders>
                  <w:top w:val="single" w:sz="12" w:space="0" w:color="0080AA"/>
                  <w:left w:val="single" w:sz="12" w:space="0" w:color="0080AA"/>
                  <w:bottom w:val="single" w:sz="12" w:space="0" w:color="0080AA"/>
                  <w:right w:val="single" w:sz="12" w:space="0" w:color="0080AA"/>
                </w:tcBorders>
              </w:tcPr>
              <w:p w:rsidR="009A7527" w:rsidRDefault="003D5F95" w:rsidP="009A7527">
                <w:pPr>
                  <w:pStyle w:val="Table-Body"/>
                </w:pPr>
                <w:r>
                  <w:t>Portfolio</w:t>
                </w:r>
              </w:p>
            </w:tc>
          </w:sdtContent>
        </w:sdt>
      </w:tr>
      <w:tr w:rsidR="009A7527" w:rsidTr="00D04982">
        <w:trPr>
          <w:cantSplit/>
        </w:trPr>
        <w:tc>
          <w:tcPr>
            <w:tcW w:w="1105" w:type="dxa"/>
            <w:tcBorders>
              <w:top w:val="single" w:sz="12" w:space="0" w:color="0080AA"/>
              <w:left w:val="single" w:sz="12" w:space="0" w:color="0080AA"/>
              <w:bottom w:val="single" w:sz="12" w:space="0" w:color="0080AA"/>
              <w:right w:val="single" w:sz="12" w:space="0" w:color="0080AA"/>
            </w:tcBorders>
          </w:tcPr>
          <w:p w:rsidR="009A7527" w:rsidRPr="00DF5F39" w:rsidRDefault="009A7527" w:rsidP="00DF5F39">
            <w:pPr>
              <w:jc w:val="center"/>
              <w:rPr>
                <w:b/>
              </w:rPr>
            </w:pPr>
            <w:r w:rsidRPr="00DF5F39">
              <w:rPr>
                <w:b/>
              </w:rPr>
              <w:t>7</w:t>
            </w:r>
          </w:p>
        </w:tc>
        <w:tc>
          <w:tcPr>
            <w:tcW w:w="2050" w:type="dxa"/>
            <w:tcBorders>
              <w:top w:val="single" w:sz="12" w:space="0" w:color="0080AA"/>
              <w:left w:val="single" w:sz="12" w:space="0" w:color="0080AA"/>
              <w:bottom w:val="single" w:sz="12" w:space="0" w:color="0080AA"/>
              <w:right w:val="single" w:sz="12" w:space="0" w:color="0080AA"/>
            </w:tcBorders>
          </w:tcPr>
          <w:p w:rsidR="009A7527" w:rsidRPr="00C35748" w:rsidRDefault="009A7527" w:rsidP="00124800">
            <w:r w:rsidRPr="00C35748">
              <w:t>Loops, Part I</w:t>
            </w:r>
          </w:p>
        </w:tc>
        <w:tc>
          <w:tcPr>
            <w:tcW w:w="5560" w:type="dxa"/>
            <w:tcBorders>
              <w:top w:val="single" w:sz="12" w:space="0" w:color="0080AA"/>
              <w:left w:val="single" w:sz="12" w:space="0" w:color="0080AA"/>
              <w:bottom w:val="single" w:sz="12" w:space="0" w:color="0080AA"/>
              <w:right w:val="single" w:sz="12" w:space="0" w:color="0080AA"/>
            </w:tcBorders>
          </w:tcPr>
          <w:tbl>
            <w:tblPr>
              <w:tblW w:w="9390" w:type="dxa"/>
              <w:tblLayout w:type="fixed"/>
              <w:tblLook w:val="04A0" w:firstRow="1" w:lastRow="0" w:firstColumn="1" w:lastColumn="0" w:noHBand="0" w:noVBand="1"/>
            </w:tblPr>
            <w:tblGrid>
              <w:gridCol w:w="9390"/>
            </w:tblGrid>
            <w:tr w:rsidR="00E70B02" w:rsidRPr="00E70B02" w:rsidTr="009E1AC6">
              <w:trPr>
                <w:trHeight w:val="285"/>
              </w:trPr>
              <w:tc>
                <w:tcPr>
                  <w:tcW w:w="9390" w:type="dxa"/>
                  <w:tcBorders>
                    <w:top w:val="nil"/>
                    <w:left w:val="nil"/>
                    <w:bottom w:val="nil"/>
                    <w:right w:val="nil"/>
                  </w:tcBorders>
                  <w:shd w:val="clear" w:color="auto" w:fill="auto"/>
                  <w:noWrap/>
                  <w:vAlign w:val="bottom"/>
                  <w:hideMark/>
                </w:tcPr>
                <w:p w:rsidR="00E70B02" w:rsidRPr="00E70B02" w:rsidRDefault="00F13FE8" w:rsidP="00E70B02">
                  <w:pPr>
                    <w:spacing w:after="0" w:line="240" w:lineRule="auto"/>
                    <w:rPr>
                      <w:rFonts w:eastAsia="Times New Roman"/>
                      <w:color w:val="000000"/>
                      <w:lang w:eastAsia="ja-JP"/>
                    </w:rPr>
                  </w:pPr>
                  <w:r>
                    <w:rPr>
                      <w:rFonts w:eastAsia="Times New Roman"/>
                      <w:color w:val="000000"/>
                      <w:lang w:eastAsia="ja-JP"/>
                    </w:rPr>
                    <w:t>5</w:t>
                  </w:r>
                  <w:r w:rsidR="00E70B02" w:rsidRPr="00E70B02">
                    <w:rPr>
                      <w:rFonts w:eastAsia="Times New Roman"/>
                      <w:color w:val="000000"/>
                      <w:lang w:eastAsia="ja-JP"/>
                    </w:rPr>
                    <w:t xml:space="preserve">.1 Introduction, p. </w:t>
                  </w:r>
                  <w:r w:rsidR="00DA137C">
                    <w:rPr>
                      <w:rFonts w:eastAsia="Times New Roman"/>
                      <w:color w:val="000000"/>
                      <w:lang w:eastAsia="ja-JP"/>
                    </w:rPr>
                    <w:t>158</w:t>
                  </w:r>
                </w:p>
              </w:tc>
            </w:tr>
            <w:tr w:rsidR="00E70B02" w:rsidRPr="00E70B02" w:rsidTr="009E1AC6">
              <w:trPr>
                <w:trHeight w:val="285"/>
              </w:trPr>
              <w:tc>
                <w:tcPr>
                  <w:tcW w:w="9390" w:type="dxa"/>
                  <w:tcBorders>
                    <w:top w:val="nil"/>
                    <w:left w:val="nil"/>
                    <w:bottom w:val="nil"/>
                    <w:right w:val="nil"/>
                  </w:tcBorders>
                  <w:shd w:val="clear" w:color="auto" w:fill="auto"/>
                  <w:noWrap/>
                  <w:vAlign w:val="bottom"/>
                  <w:hideMark/>
                </w:tcPr>
                <w:p w:rsidR="00E70B02" w:rsidRPr="00E70B02" w:rsidRDefault="00F13FE8" w:rsidP="00F13FE8">
                  <w:pPr>
                    <w:spacing w:after="0" w:line="240" w:lineRule="auto"/>
                    <w:rPr>
                      <w:rFonts w:eastAsia="Times New Roman"/>
                      <w:color w:val="000000"/>
                      <w:lang w:eastAsia="ja-JP"/>
                    </w:rPr>
                  </w:pPr>
                  <w:r>
                    <w:rPr>
                      <w:rFonts w:eastAsia="Times New Roman"/>
                      <w:color w:val="000000"/>
                      <w:lang w:eastAsia="ja-JP"/>
                    </w:rPr>
                    <w:t>5.2 The while Loop, pp. 158–167</w:t>
                  </w:r>
                  <w:r w:rsidR="00E70B02" w:rsidRPr="00E70B02">
                    <w:rPr>
                      <w:rFonts w:eastAsia="Times New Roman"/>
                      <w:color w:val="000000"/>
                      <w:lang w:eastAsia="ja-JP"/>
                    </w:rPr>
                    <w:t xml:space="preserve"> (skip “Input and Out</w:t>
                  </w:r>
                  <w:r>
                    <w:rPr>
                      <w:rFonts w:eastAsia="Times New Roman"/>
                      <w:color w:val="000000"/>
                      <w:lang w:eastAsia="ja-JP"/>
                    </w:rPr>
                    <w:t>put Redirections,” section 5.2.5, p. 167</w:t>
                  </w:r>
                  <w:r w:rsidR="00E70B02" w:rsidRPr="00E70B02">
                    <w:rPr>
                      <w:rFonts w:eastAsia="Times New Roman"/>
                      <w:color w:val="000000"/>
                      <w:lang w:eastAsia="ja-JP"/>
                    </w:rPr>
                    <w:t xml:space="preserve">) </w:t>
                  </w:r>
                </w:p>
              </w:tc>
            </w:tr>
            <w:tr w:rsidR="00E70B02" w:rsidRPr="00E70B02" w:rsidTr="009E1AC6">
              <w:trPr>
                <w:trHeight w:val="285"/>
              </w:trPr>
              <w:tc>
                <w:tcPr>
                  <w:tcW w:w="9390" w:type="dxa"/>
                  <w:tcBorders>
                    <w:top w:val="nil"/>
                    <w:left w:val="nil"/>
                    <w:bottom w:val="nil"/>
                    <w:right w:val="nil"/>
                  </w:tcBorders>
                  <w:shd w:val="clear" w:color="auto" w:fill="auto"/>
                  <w:noWrap/>
                  <w:vAlign w:val="bottom"/>
                  <w:hideMark/>
                </w:tcPr>
                <w:p w:rsidR="00E70B02" w:rsidRPr="00E70B02" w:rsidRDefault="00F13FE8" w:rsidP="00F13FE8">
                  <w:pPr>
                    <w:spacing w:after="0" w:line="240" w:lineRule="auto"/>
                    <w:rPr>
                      <w:rFonts w:eastAsia="Times New Roman"/>
                      <w:color w:val="000000"/>
                      <w:lang w:eastAsia="ja-JP"/>
                    </w:rPr>
                  </w:pPr>
                  <w:r>
                    <w:rPr>
                      <w:rFonts w:eastAsia="Times New Roman"/>
                      <w:color w:val="000000"/>
                      <w:lang w:eastAsia="ja-JP"/>
                    </w:rPr>
                    <w:t>5</w:t>
                  </w:r>
                  <w:r w:rsidR="00E70B02" w:rsidRPr="00E70B02">
                    <w:rPr>
                      <w:rFonts w:eastAsia="Times New Roman"/>
                      <w:color w:val="000000"/>
                      <w:lang w:eastAsia="ja-JP"/>
                    </w:rPr>
                    <w:t>.</w:t>
                  </w:r>
                  <w:r>
                    <w:rPr>
                      <w:rFonts w:eastAsia="Times New Roman"/>
                      <w:color w:val="000000"/>
                      <w:lang w:eastAsia="ja-JP"/>
                    </w:rPr>
                    <w:t>3 The do-while Loop, pp. 168–170</w:t>
                  </w:r>
                </w:p>
              </w:tc>
            </w:tr>
            <w:tr w:rsidR="00E70B02" w:rsidRPr="00E70B02" w:rsidTr="009E1AC6">
              <w:trPr>
                <w:trHeight w:val="285"/>
              </w:trPr>
              <w:tc>
                <w:tcPr>
                  <w:tcW w:w="9390" w:type="dxa"/>
                  <w:tcBorders>
                    <w:top w:val="nil"/>
                    <w:left w:val="nil"/>
                    <w:bottom w:val="nil"/>
                    <w:right w:val="nil"/>
                  </w:tcBorders>
                  <w:shd w:val="clear" w:color="auto" w:fill="auto"/>
                  <w:noWrap/>
                  <w:vAlign w:val="bottom"/>
                  <w:hideMark/>
                </w:tcPr>
                <w:p w:rsidR="00E70B02" w:rsidRPr="00E70B02" w:rsidRDefault="00F13FE8" w:rsidP="00E70B02">
                  <w:pPr>
                    <w:spacing w:after="0" w:line="240" w:lineRule="auto"/>
                    <w:rPr>
                      <w:rFonts w:eastAsia="Times New Roman"/>
                      <w:color w:val="000000"/>
                      <w:lang w:eastAsia="ja-JP"/>
                    </w:rPr>
                  </w:pPr>
                  <w:r>
                    <w:rPr>
                      <w:rFonts w:eastAsia="Times New Roman"/>
                      <w:color w:val="000000"/>
                      <w:lang w:eastAsia="ja-JP"/>
                    </w:rPr>
                    <w:t>5</w:t>
                  </w:r>
                  <w:r w:rsidR="00E70B02" w:rsidRPr="00E70B02">
                    <w:rPr>
                      <w:rFonts w:eastAsia="Times New Roman"/>
                      <w:color w:val="000000"/>
                      <w:lang w:eastAsia="ja-JP"/>
                    </w:rPr>
                    <w:t xml:space="preserve">.4 The for Loop, pp. </w:t>
                  </w:r>
                  <w:r>
                    <w:rPr>
                      <w:rFonts w:eastAsia="Times New Roman"/>
                      <w:color w:val="000000"/>
                      <w:lang w:eastAsia="ja-JP"/>
                    </w:rPr>
                    <w:t>170–173</w:t>
                  </w:r>
                </w:p>
              </w:tc>
            </w:tr>
            <w:tr w:rsidR="00E70B02" w:rsidRPr="00E70B02" w:rsidTr="009E1AC6">
              <w:trPr>
                <w:trHeight w:val="285"/>
              </w:trPr>
              <w:tc>
                <w:tcPr>
                  <w:tcW w:w="9390" w:type="dxa"/>
                  <w:tcBorders>
                    <w:top w:val="nil"/>
                    <w:left w:val="nil"/>
                    <w:bottom w:val="nil"/>
                    <w:right w:val="nil"/>
                  </w:tcBorders>
                  <w:shd w:val="clear" w:color="auto" w:fill="auto"/>
                  <w:noWrap/>
                  <w:vAlign w:val="bottom"/>
                  <w:hideMark/>
                </w:tcPr>
                <w:p w:rsidR="00E70B02" w:rsidRPr="00E70B02" w:rsidRDefault="00F13FE8" w:rsidP="00F13FE8">
                  <w:pPr>
                    <w:spacing w:after="0" w:line="240" w:lineRule="auto"/>
                    <w:rPr>
                      <w:rFonts w:eastAsia="Times New Roman"/>
                      <w:color w:val="000000"/>
                      <w:lang w:eastAsia="ja-JP"/>
                    </w:rPr>
                  </w:pPr>
                  <w:r>
                    <w:rPr>
                      <w:rFonts w:eastAsia="Times New Roman"/>
                      <w:color w:val="000000"/>
                      <w:lang w:eastAsia="ja-JP"/>
                    </w:rPr>
                    <w:t>5.5 Which Loop to Use?, pp. 174–175</w:t>
                  </w:r>
                </w:p>
              </w:tc>
            </w:tr>
          </w:tbl>
          <w:p w:rsidR="009A7527" w:rsidRDefault="009A7527" w:rsidP="006E34F0">
            <w:pPr>
              <w:pStyle w:val="Table-Body"/>
            </w:pPr>
          </w:p>
        </w:tc>
        <w:sdt>
          <w:sdtPr>
            <w:id w:val="-609734418"/>
            <w:placeholder>
              <w:docPart w:val="32A19464083A4242A72E801A2A1730A8"/>
            </w:placeholder>
            <w:text/>
          </w:sdtPr>
          <w:sdtEndPr/>
          <w:sdtContent>
            <w:tc>
              <w:tcPr>
                <w:tcW w:w="1723" w:type="dxa"/>
                <w:tcBorders>
                  <w:top w:val="single" w:sz="12" w:space="0" w:color="0080AA"/>
                  <w:left w:val="single" w:sz="12" w:space="0" w:color="0080AA"/>
                  <w:bottom w:val="single" w:sz="12" w:space="0" w:color="0080AA"/>
                  <w:right w:val="single" w:sz="12" w:space="0" w:color="0080AA"/>
                </w:tcBorders>
              </w:tcPr>
              <w:p w:rsidR="009A7527" w:rsidRDefault="003D5F95" w:rsidP="006E34F0">
                <w:pPr>
                  <w:pStyle w:val="Table-Body"/>
                </w:pPr>
                <w:r>
                  <w:t>Quiz</w:t>
                </w:r>
              </w:p>
            </w:tc>
          </w:sdtContent>
        </w:sdt>
      </w:tr>
      <w:tr w:rsidR="009A7527" w:rsidTr="00D04982">
        <w:trPr>
          <w:cantSplit/>
        </w:trPr>
        <w:tc>
          <w:tcPr>
            <w:tcW w:w="1105" w:type="dxa"/>
            <w:tcBorders>
              <w:top w:val="single" w:sz="12" w:space="0" w:color="0080AA"/>
              <w:left w:val="single" w:sz="12" w:space="0" w:color="0080AA"/>
              <w:bottom w:val="single" w:sz="12" w:space="0" w:color="0080AA"/>
              <w:right w:val="single" w:sz="12" w:space="0" w:color="0080AA"/>
            </w:tcBorders>
          </w:tcPr>
          <w:p w:rsidR="009A7527" w:rsidRPr="00DF5F39" w:rsidRDefault="009A7527" w:rsidP="00DF5F39">
            <w:pPr>
              <w:jc w:val="center"/>
              <w:rPr>
                <w:b/>
              </w:rPr>
            </w:pPr>
            <w:r w:rsidRPr="00DF5F39">
              <w:rPr>
                <w:b/>
              </w:rPr>
              <w:t>8</w:t>
            </w:r>
          </w:p>
        </w:tc>
        <w:tc>
          <w:tcPr>
            <w:tcW w:w="2050" w:type="dxa"/>
            <w:tcBorders>
              <w:top w:val="single" w:sz="12" w:space="0" w:color="0080AA"/>
              <w:left w:val="single" w:sz="12" w:space="0" w:color="0080AA"/>
              <w:bottom w:val="single" w:sz="12" w:space="0" w:color="0080AA"/>
              <w:right w:val="single" w:sz="12" w:space="0" w:color="0080AA"/>
            </w:tcBorders>
          </w:tcPr>
          <w:p w:rsidR="009A7527" w:rsidRPr="00C35748" w:rsidRDefault="009A7527" w:rsidP="00124800">
            <w:r w:rsidRPr="00C35748">
              <w:t>Loops, Part II</w:t>
            </w:r>
          </w:p>
        </w:tc>
        <w:tc>
          <w:tcPr>
            <w:tcW w:w="5560" w:type="dxa"/>
            <w:tcBorders>
              <w:top w:val="single" w:sz="12" w:space="0" w:color="0080AA"/>
              <w:left w:val="single" w:sz="12" w:space="0" w:color="0080AA"/>
              <w:bottom w:val="single" w:sz="12" w:space="0" w:color="0080AA"/>
              <w:right w:val="single" w:sz="12" w:space="0" w:color="0080AA"/>
            </w:tcBorders>
          </w:tcPr>
          <w:tbl>
            <w:tblPr>
              <w:tblW w:w="4925" w:type="dxa"/>
              <w:tblLayout w:type="fixed"/>
              <w:tblLook w:val="04A0" w:firstRow="1" w:lastRow="0" w:firstColumn="1" w:lastColumn="0" w:noHBand="0" w:noVBand="1"/>
            </w:tblPr>
            <w:tblGrid>
              <w:gridCol w:w="4925"/>
            </w:tblGrid>
            <w:tr w:rsidR="00E70B02" w:rsidRPr="00E70B02" w:rsidTr="009E1AC6">
              <w:trPr>
                <w:trHeight w:val="211"/>
              </w:trPr>
              <w:tc>
                <w:tcPr>
                  <w:tcW w:w="4925" w:type="dxa"/>
                  <w:tcBorders>
                    <w:top w:val="nil"/>
                    <w:left w:val="nil"/>
                    <w:bottom w:val="nil"/>
                    <w:right w:val="nil"/>
                  </w:tcBorders>
                  <w:shd w:val="clear" w:color="auto" w:fill="auto"/>
                  <w:noWrap/>
                  <w:vAlign w:val="bottom"/>
                  <w:hideMark/>
                </w:tcPr>
                <w:p w:rsidR="00E70B02" w:rsidRPr="00E70B02" w:rsidRDefault="00187DA2" w:rsidP="00E70B02">
                  <w:pPr>
                    <w:spacing w:after="0" w:line="240" w:lineRule="auto"/>
                    <w:rPr>
                      <w:rFonts w:eastAsia="Times New Roman"/>
                      <w:color w:val="000000"/>
                      <w:lang w:eastAsia="ja-JP"/>
                    </w:rPr>
                  </w:pPr>
                  <w:r>
                    <w:rPr>
                      <w:rFonts w:eastAsia="Times New Roman"/>
                      <w:color w:val="000000"/>
                      <w:lang w:eastAsia="ja-JP"/>
                    </w:rPr>
                    <w:t>5</w:t>
                  </w:r>
                  <w:r w:rsidR="00F13FE8">
                    <w:rPr>
                      <w:rFonts w:eastAsia="Times New Roman"/>
                      <w:color w:val="000000"/>
                      <w:lang w:eastAsia="ja-JP"/>
                    </w:rPr>
                    <w:t>.6 Nested Loops, pp. 176–177</w:t>
                  </w:r>
                </w:p>
              </w:tc>
            </w:tr>
            <w:tr w:rsidR="00E70B02" w:rsidRPr="00E70B02" w:rsidTr="009E1AC6">
              <w:trPr>
                <w:trHeight w:val="211"/>
              </w:trPr>
              <w:tc>
                <w:tcPr>
                  <w:tcW w:w="4925" w:type="dxa"/>
                  <w:tcBorders>
                    <w:top w:val="nil"/>
                    <w:left w:val="nil"/>
                    <w:bottom w:val="nil"/>
                    <w:right w:val="nil"/>
                  </w:tcBorders>
                  <w:shd w:val="clear" w:color="auto" w:fill="auto"/>
                  <w:noWrap/>
                  <w:vAlign w:val="bottom"/>
                  <w:hideMark/>
                </w:tcPr>
                <w:p w:rsidR="00E70B02" w:rsidRPr="00E70B02" w:rsidRDefault="00187DA2" w:rsidP="00F13FE8">
                  <w:pPr>
                    <w:spacing w:after="0" w:line="240" w:lineRule="auto"/>
                    <w:rPr>
                      <w:rFonts w:eastAsia="Times New Roman"/>
                      <w:color w:val="000000"/>
                      <w:lang w:eastAsia="ja-JP"/>
                    </w:rPr>
                  </w:pPr>
                  <w:r>
                    <w:rPr>
                      <w:rFonts w:eastAsia="Times New Roman"/>
                      <w:color w:val="000000"/>
                      <w:lang w:eastAsia="ja-JP"/>
                    </w:rPr>
                    <w:t>5</w:t>
                  </w:r>
                  <w:r w:rsidR="00E70B02" w:rsidRPr="00E70B02">
                    <w:rPr>
                      <w:rFonts w:eastAsia="Times New Roman"/>
                      <w:color w:val="000000"/>
                      <w:lang w:eastAsia="ja-JP"/>
                    </w:rPr>
                    <w:t>.7 Minimizing Numeric Errors, pp. 1</w:t>
                  </w:r>
                  <w:r w:rsidR="00F13FE8">
                    <w:rPr>
                      <w:rFonts w:eastAsia="Times New Roman"/>
                      <w:color w:val="000000"/>
                      <w:lang w:eastAsia="ja-JP"/>
                    </w:rPr>
                    <w:t>78–179</w:t>
                  </w:r>
                </w:p>
              </w:tc>
            </w:tr>
            <w:tr w:rsidR="00E70B02" w:rsidRPr="00E70B02" w:rsidTr="009E1AC6">
              <w:trPr>
                <w:trHeight w:val="211"/>
              </w:trPr>
              <w:tc>
                <w:tcPr>
                  <w:tcW w:w="4925" w:type="dxa"/>
                  <w:tcBorders>
                    <w:top w:val="nil"/>
                    <w:left w:val="nil"/>
                    <w:bottom w:val="nil"/>
                    <w:right w:val="nil"/>
                  </w:tcBorders>
                  <w:shd w:val="clear" w:color="auto" w:fill="auto"/>
                  <w:noWrap/>
                  <w:vAlign w:val="bottom"/>
                  <w:hideMark/>
                </w:tcPr>
                <w:p w:rsidR="00E70B02" w:rsidRPr="00E70B02" w:rsidRDefault="00187DA2" w:rsidP="00E70B02">
                  <w:pPr>
                    <w:spacing w:after="0" w:line="240" w:lineRule="auto"/>
                    <w:rPr>
                      <w:rFonts w:eastAsia="Times New Roman"/>
                      <w:color w:val="000000"/>
                      <w:lang w:eastAsia="ja-JP"/>
                    </w:rPr>
                  </w:pPr>
                  <w:r>
                    <w:rPr>
                      <w:rFonts w:eastAsia="Times New Roman"/>
                      <w:color w:val="000000"/>
                      <w:lang w:eastAsia="ja-JP"/>
                    </w:rPr>
                    <w:t>5</w:t>
                  </w:r>
                  <w:r w:rsidR="00E70B02" w:rsidRPr="00E70B02">
                    <w:rPr>
                      <w:rFonts w:eastAsia="Times New Roman"/>
                      <w:color w:val="000000"/>
                      <w:lang w:eastAsia="ja-JP"/>
                    </w:rPr>
                    <w:t>.9 Keyw</w:t>
                  </w:r>
                  <w:r>
                    <w:rPr>
                      <w:rFonts w:eastAsia="Times New Roman"/>
                      <w:color w:val="000000"/>
                      <w:lang w:eastAsia="ja-JP"/>
                    </w:rPr>
                    <w:t>ords break and continue, pp. 184–186</w:t>
                  </w:r>
                </w:p>
              </w:tc>
            </w:tr>
          </w:tbl>
          <w:p w:rsidR="009A7527" w:rsidRDefault="009A7527" w:rsidP="006E34F0">
            <w:pPr>
              <w:pStyle w:val="Table-Body"/>
              <w:rPr>
                <w:b/>
              </w:rPr>
            </w:pPr>
          </w:p>
        </w:tc>
        <w:sdt>
          <w:sdtPr>
            <w:id w:val="462163308"/>
            <w:placeholder>
              <w:docPart w:val="B727EA55C83C49FD942156C10E1D640E"/>
            </w:placeholder>
            <w:text/>
          </w:sdtPr>
          <w:sdtEndPr/>
          <w:sdtContent>
            <w:tc>
              <w:tcPr>
                <w:tcW w:w="1723" w:type="dxa"/>
                <w:tcBorders>
                  <w:top w:val="single" w:sz="12" w:space="0" w:color="0080AA"/>
                  <w:left w:val="single" w:sz="12" w:space="0" w:color="0080AA"/>
                  <w:bottom w:val="single" w:sz="12" w:space="0" w:color="0080AA"/>
                  <w:right w:val="single" w:sz="12" w:space="0" w:color="0080AA"/>
                </w:tcBorders>
              </w:tcPr>
              <w:p w:rsidR="009A7527" w:rsidRDefault="00050948" w:rsidP="00050948">
                <w:pPr>
                  <w:pStyle w:val="Table-Body"/>
                  <w:rPr>
                    <w:b/>
                  </w:rPr>
                </w:pPr>
                <w:r>
                  <w:t>Discussion</w:t>
                </w:r>
              </w:p>
            </w:tc>
          </w:sdtContent>
        </w:sdt>
      </w:tr>
      <w:tr w:rsidR="009A7527" w:rsidTr="00D04982">
        <w:trPr>
          <w:cantSplit/>
        </w:trPr>
        <w:tc>
          <w:tcPr>
            <w:tcW w:w="1105" w:type="dxa"/>
            <w:tcBorders>
              <w:top w:val="single" w:sz="12" w:space="0" w:color="0080AA"/>
              <w:left w:val="single" w:sz="12" w:space="0" w:color="0080AA"/>
              <w:bottom w:val="single" w:sz="12" w:space="0" w:color="0080AA"/>
              <w:right w:val="single" w:sz="12" w:space="0" w:color="0080AA"/>
            </w:tcBorders>
          </w:tcPr>
          <w:p w:rsidR="009A7527" w:rsidRPr="00DF5F39" w:rsidRDefault="009A7527" w:rsidP="00DF5F39">
            <w:pPr>
              <w:jc w:val="center"/>
              <w:rPr>
                <w:b/>
              </w:rPr>
            </w:pPr>
            <w:r w:rsidRPr="00DF5F39">
              <w:rPr>
                <w:b/>
              </w:rPr>
              <w:t>9</w:t>
            </w:r>
          </w:p>
        </w:tc>
        <w:tc>
          <w:tcPr>
            <w:tcW w:w="2050" w:type="dxa"/>
            <w:tcBorders>
              <w:top w:val="single" w:sz="12" w:space="0" w:color="0080AA"/>
              <w:left w:val="single" w:sz="12" w:space="0" w:color="0080AA"/>
              <w:bottom w:val="single" w:sz="12" w:space="0" w:color="0080AA"/>
              <w:right w:val="single" w:sz="12" w:space="0" w:color="0080AA"/>
            </w:tcBorders>
          </w:tcPr>
          <w:p w:rsidR="009A7527" w:rsidRPr="00C35748" w:rsidRDefault="009A7527" w:rsidP="00124800">
            <w:r w:rsidRPr="00C35748">
              <w:t>Methods, Part I</w:t>
            </w:r>
          </w:p>
        </w:tc>
        <w:tc>
          <w:tcPr>
            <w:tcW w:w="5560" w:type="dxa"/>
            <w:tcBorders>
              <w:top w:val="single" w:sz="12" w:space="0" w:color="0080AA"/>
              <w:left w:val="single" w:sz="12" w:space="0" w:color="0080AA"/>
              <w:bottom w:val="single" w:sz="12" w:space="0" w:color="0080AA"/>
              <w:right w:val="single" w:sz="12" w:space="0" w:color="0080AA"/>
            </w:tcBorders>
          </w:tcPr>
          <w:tbl>
            <w:tblPr>
              <w:tblW w:w="4814" w:type="dxa"/>
              <w:tblLayout w:type="fixed"/>
              <w:tblLook w:val="04A0" w:firstRow="1" w:lastRow="0" w:firstColumn="1" w:lastColumn="0" w:noHBand="0" w:noVBand="1"/>
            </w:tblPr>
            <w:tblGrid>
              <w:gridCol w:w="4814"/>
            </w:tblGrid>
            <w:tr w:rsidR="00E70B02" w:rsidRPr="00E70B02" w:rsidTr="009E1AC6">
              <w:trPr>
                <w:trHeight w:val="231"/>
              </w:trPr>
              <w:tc>
                <w:tcPr>
                  <w:tcW w:w="4814" w:type="dxa"/>
                  <w:tcBorders>
                    <w:top w:val="nil"/>
                    <w:left w:val="nil"/>
                    <w:bottom w:val="nil"/>
                    <w:right w:val="nil"/>
                  </w:tcBorders>
                  <w:shd w:val="clear" w:color="auto" w:fill="auto"/>
                  <w:noWrap/>
                  <w:vAlign w:val="bottom"/>
                  <w:hideMark/>
                </w:tcPr>
                <w:p w:rsidR="00E70B02" w:rsidRPr="00E70B02" w:rsidRDefault="00DA137C" w:rsidP="00E70B02">
                  <w:pPr>
                    <w:spacing w:after="0" w:line="240" w:lineRule="auto"/>
                    <w:rPr>
                      <w:rFonts w:eastAsia="Times New Roman"/>
                      <w:color w:val="000000"/>
                      <w:lang w:eastAsia="ja-JP"/>
                    </w:rPr>
                  </w:pPr>
                  <w:r>
                    <w:rPr>
                      <w:rFonts w:eastAsia="Times New Roman"/>
                      <w:color w:val="000000"/>
                      <w:lang w:eastAsia="ja-JP"/>
                    </w:rPr>
                    <w:t>6</w:t>
                  </w:r>
                  <w:r w:rsidR="00187DA2">
                    <w:rPr>
                      <w:rFonts w:eastAsia="Times New Roman"/>
                      <w:color w:val="000000"/>
                      <w:lang w:eastAsia="ja-JP"/>
                    </w:rPr>
                    <w:t>.1 Introduction, p. 204</w:t>
                  </w:r>
                </w:p>
              </w:tc>
            </w:tr>
            <w:tr w:rsidR="00E70B02" w:rsidRPr="00E70B02" w:rsidTr="009E1AC6">
              <w:trPr>
                <w:trHeight w:val="231"/>
              </w:trPr>
              <w:tc>
                <w:tcPr>
                  <w:tcW w:w="4814" w:type="dxa"/>
                  <w:tcBorders>
                    <w:top w:val="nil"/>
                    <w:left w:val="nil"/>
                    <w:bottom w:val="nil"/>
                    <w:right w:val="nil"/>
                  </w:tcBorders>
                  <w:shd w:val="clear" w:color="auto" w:fill="auto"/>
                  <w:noWrap/>
                  <w:vAlign w:val="bottom"/>
                  <w:hideMark/>
                </w:tcPr>
                <w:p w:rsidR="00E70B02" w:rsidRPr="00E70B02" w:rsidRDefault="00DA137C" w:rsidP="00E70B02">
                  <w:pPr>
                    <w:spacing w:after="0" w:line="240" w:lineRule="auto"/>
                    <w:rPr>
                      <w:rFonts w:eastAsia="Times New Roman"/>
                      <w:color w:val="000000"/>
                      <w:lang w:eastAsia="ja-JP"/>
                    </w:rPr>
                  </w:pPr>
                  <w:r>
                    <w:rPr>
                      <w:rFonts w:eastAsia="Times New Roman"/>
                      <w:color w:val="000000"/>
                      <w:lang w:eastAsia="ja-JP"/>
                    </w:rPr>
                    <w:t>6</w:t>
                  </w:r>
                  <w:r w:rsidR="00E70B02" w:rsidRPr="00E70B02">
                    <w:rPr>
                      <w:rFonts w:eastAsia="Times New Roman"/>
                      <w:color w:val="000000"/>
                      <w:lang w:eastAsia="ja-JP"/>
                    </w:rPr>
                    <w:t xml:space="preserve">.2 </w:t>
                  </w:r>
                  <w:r w:rsidR="00187DA2">
                    <w:rPr>
                      <w:rFonts w:eastAsia="Times New Roman"/>
                      <w:color w:val="000000"/>
                      <w:lang w:eastAsia="ja-JP"/>
                    </w:rPr>
                    <w:t>Defining a Method, pp. 204–206</w:t>
                  </w:r>
                </w:p>
              </w:tc>
            </w:tr>
            <w:tr w:rsidR="00E70B02" w:rsidRPr="00E70B02" w:rsidTr="009E1AC6">
              <w:trPr>
                <w:trHeight w:val="231"/>
              </w:trPr>
              <w:tc>
                <w:tcPr>
                  <w:tcW w:w="4814" w:type="dxa"/>
                  <w:tcBorders>
                    <w:top w:val="nil"/>
                    <w:left w:val="nil"/>
                    <w:bottom w:val="nil"/>
                    <w:right w:val="nil"/>
                  </w:tcBorders>
                  <w:shd w:val="clear" w:color="auto" w:fill="auto"/>
                  <w:noWrap/>
                  <w:vAlign w:val="bottom"/>
                  <w:hideMark/>
                </w:tcPr>
                <w:p w:rsidR="00E70B02" w:rsidRPr="00E70B02" w:rsidRDefault="00DA137C" w:rsidP="00E70B02">
                  <w:pPr>
                    <w:spacing w:after="0" w:line="240" w:lineRule="auto"/>
                    <w:rPr>
                      <w:rFonts w:eastAsia="Times New Roman"/>
                      <w:color w:val="000000"/>
                      <w:lang w:eastAsia="ja-JP"/>
                    </w:rPr>
                  </w:pPr>
                  <w:r>
                    <w:rPr>
                      <w:rFonts w:eastAsia="Times New Roman"/>
                      <w:color w:val="000000"/>
                      <w:lang w:eastAsia="ja-JP"/>
                    </w:rPr>
                    <w:t>6</w:t>
                  </w:r>
                  <w:r w:rsidR="00187DA2">
                    <w:rPr>
                      <w:rFonts w:eastAsia="Times New Roman"/>
                      <w:color w:val="000000"/>
                      <w:lang w:eastAsia="ja-JP"/>
                    </w:rPr>
                    <w:t>.3 Calling a Method, pp. 206–208</w:t>
                  </w:r>
                </w:p>
              </w:tc>
            </w:tr>
            <w:tr w:rsidR="00E70B02" w:rsidRPr="00E70B02" w:rsidTr="009E1AC6">
              <w:trPr>
                <w:trHeight w:val="231"/>
              </w:trPr>
              <w:tc>
                <w:tcPr>
                  <w:tcW w:w="4814" w:type="dxa"/>
                  <w:tcBorders>
                    <w:top w:val="nil"/>
                    <w:left w:val="nil"/>
                    <w:bottom w:val="nil"/>
                    <w:right w:val="nil"/>
                  </w:tcBorders>
                  <w:shd w:val="clear" w:color="auto" w:fill="auto"/>
                  <w:noWrap/>
                  <w:vAlign w:val="bottom"/>
                  <w:hideMark/>
                </w:tcPr>
                <w:p w:rsidR="00E70B02" w:rsidRPr="00E70B02" w:rsidRDefault="00DA137C" w:rsidP="00E70B02">
                  <w:pPr>
                    <w:spacing w:after="0" w:line="240" w:lineRule="auto"/>
                    <w:rPr>
                      <w:rFonts w:eastAsia="Times New Roman"/>
                      <w:color w:val="000000"/>
                      <w:lang w:eastAsia="ja-JP"/>
                    </w:rPr>
                  </w:pPr>
                  <w:r>
                    <w:rPr>
                      <w:rFonts w:eastAsia="Times New Roman"/>
                      <w:color w:val="000000"/>
                      <w:lang w:eastAsia="ja-JP"/>
                    </w:rPr>
                    <w:t>6</w:t>
                  </w:r>
                  <w:r w:rsidR="00187DA2">
                    <w:rPr>
                      <w:rFonts w:eastAsia="Times New Roman"/>
                      <w:color w:val="000000"/>
                      <w:lang w:eastAsia="ja-JP"/>
                    </w:rPr>
                    <w:t>.4 void Method Example, pp. 209–210</w:t>
                  </w:r>
                </w:p>
              </w:tc>
            </w:tr>
            <w:tr w:rsidR="00E70B02" w:rsidRPr="00E70B02" w:rsidTr="009E1AC6">
              <w:trPr>
                <w:trHeight w:val="231"/>
              </w:trPr>
              <w:tc>
                <w:tcPr>
                  <w:tcW w:w="4814" w:type="dxa"/>
                  <w:tcBorders>
                    <w:top w:val="nil"/>
                    <w:left w:val="nil"/>
                    <w:bottom w:val="nil"/>
                    <w:right w:val="nil"/>
                  </w:tcBorders>
                  <w:shd w:val="clear" w:color="auto" w:fill="auto"/>
                  <w:noWrap/>
                  <w:vAlign w:val="bottom"/>
                  <w:hideMark/>
                </w:tcPr>
                <w:p w:rsidR="00E70B02" w:rsidRPr="00E70B02" w:rsidRDefault="00DA137C" w:rsidP="00E70B02">
                  <w:pPr>
                    <w:spacing w:after="0" w:line="240" w:lineRule="auto"/>
                    <w:rPr>
                      <w:rFonts w:eastAsia="Times New Roman"/>
                      <w:color w:val="000000"/>
                      <w:lang w:eastAsia="ja-JP"/>
                    </w:rPr>
                  </w:pPr>
                  <w:r>
                    <w:rPr>
                      <w:rFonts w:eastAsia="Times New Roman"/>
                      <w:color w:val="000000"/>
                      <w:lang w:eastAsia="ja-JP"/>
                    </w:rPr>
                    <w:t>6</w:t>
                  </w:r>
                  <w:r w:rsidR="00E70B02" w:rsidRPr="00E70B02">
                    <w:rPr>
                      <w:rFonts w:eastAsia="Times New Roman"/>
                      <w:color w:val="000000"/>
                      <w:lang w:eastAsia="ja-JP"/>
                    </w:rPr>
                    <w:t>.5 Passi</w:t>
                  </w:r>
                  <w:r w:rsidR="00187DA2">
                    <w:rPr>
                      <w:rFonts w:eastAsia="Times New Roman"/>
                      <w:color w:val="000000"/>
                      <w:lang w:eastAsia="ja-JP"/>
                    </w:rPr>
                    <w:t>ng Parameters by Values, pp. 212–213</w:t>
                  </w:r>
                </w:p>
              </w:tc>
            </w:tr>
          </w:tbl>
          <w:p w:rsidR="009A7527" w:rsidRPr="00E70B02" w:rsidRDefault="009A7527" w:rsidP="006E34F0">
            <w:pPr>
              <w:pStyle w:val="Table-Body"/>
            </w:pPr>
          </w:p>
        </w:tc>
        <w:sdt>
          <w:sdtPr>
            <w:id w:val="-1725824506"/>
            <w:placeholder>
              <w:docPart w:val="EAC3E1D29E844576A266EC6A2005A502"/>
            </w:placeholder>
            <w:text/>
          </w:sdtPr>
          <w:sdtEndPr/>
          <w:sdtContent>
            <w:tc>
              <w:tcPr>
                <w:tcW w:w="1723" w:type="dxa"/>
                <w:tcBorders>
                  <w:top w:val="single" w:sz="12" w:space="0" w:color="0080AA"/>
                  <w:left w:val="single" w:sz="12" w:space="0" w:color="0080AA"/>
                  <w:bottom w:val="single" w:sz="12" w:space="0" w:color="0080AA"/>
                  <w:right w:val="single" w:sz="12" w:space="0" w:color="0080AA"/>
                </w:tcBorders>
              </w:tcPr>
              <w:p w:rsidR="009A7527" w:rsidRDefault="00050948" w:rsidP="00050948">
                <w:pPr>
                  <w:pStyle w:val="Table-Body"/>
                  <w:rPr>
                    <w:b/>
                  </w:rPr>
                </w:pPr>
                <w:r>
                  <w:t>Quiz</w:t>
                </w:r>
              </w:p>
            </w:tc>
          </w:sdtContent>
        </w:sdt>
      </w:tr>
      <w:tr w:rsidR="009A7527" w:rsidTr="00D04982">
        <w:trPr>
          <w:cantSplit/>
        </w:trPr>
        <w:tc>
          <w:tcPr>
            <w:tcW w:w="1105" w:type="dxa"/>
            <w:tcBorders>
              <w:top w:val="single" w:sz="12" w:space="0" w:color="0080AA"/>
              <w:left w:val="single" w:sz="12" w:space="0" w:color="0080AA"/>
              <w:bottom w:val="single" w:sz="12" w:space="0" w:color="0080AA"/>
              <w:right w:val="single" w:sz="12" w:space="0" w:color="0080AA"/>
            </w:tcBorders>
          </w:tcPr>
          <w:p w:rsidR="009A7527" w:rsidRPr="00DF5F39" w:rsidRDefault="009A7527" w:rsidP="00DF5F39">
            <w:pPr>
              <w:jc w:val="center"/>
              <w:rPr>
                <w:b/>
              </w:rPr>
            </w:pPr>
            <w:r w:rsidRPr="00DF5F39">
              <w:rPr>
                <w:b/>
              </w:rPr>
              <w:t>10</w:t>
            </w:r>
          </w:p>
        </w:tc>
        <w:tc>
          <w:tcPr>
            <w:tcW w:w="2050" w:type="dxa"/>
            <w:tcBorders>
              <w:top w:val="single" w:sz="12" w:space="0" w:color="0080AA"/>
              <w:left w:val="single" w:sz="12" w:space="0" w:color="0080AA"/>
              <w:bottom w:val="single" w:sz="12" w:space="0" w:color="0080AA"/>
              <w:right w:val="single" w:sz="12" w:space="0" w:color="0080AA"/>
            </w:tcBorders>
          </w:tcPr>
          <w:p w:rsidR="009A7527" w:rsidRPr="00C35748" w:rsidRDefault="009A7527" w:rsidP="00124800">
            <w:r w:rsidRPr="00C35748">
              <w:t>Methods, Part II</w:t>
            </w:r>
          </w:p>
        </w:tc>
        <w:tc>
          <w:tcPr>
            <w:tcW w:w="5560" w:type="dxa"/>
            <w:tcBorders>
              <w:top w:val="single" w:sz="12" w:space="0" w:color="0080AA"/>
              <w:left w:val="single" w:sz="12" w:space="0" w:color="0080AA"/>
              <w:bottom w:val="single" w:sz="12" w:space="0" w:color="0080AA"/>
              <w:right w:val="single" w:sz="12" w:space="0" w:color="0080AA"/>
            </w:tcBorders>
          </w:tcPr>
          <w:tbl>
            <w:tblPr>
              <w:tblW w:w="4674" w:type="dxa"/>
              <w:tblLayout w:type="fixed"/>
              <w:tblLook w:val="04A0" w:firstRow="1" w:lastRow="0" w:firstColumn="1" w:lastColumn="0" w:noHBand="0" w:noVBand="1"/>
            </w:tblPr>
            <w:tblGrid>
              <w:gridCol w:w="4674"/>
            </w:tblGrid>
            <w:tr w:rsidR="00E70B02" w:rsidRPr="00E70B02" w:rsidTr="009E1AC6">
              <w:trPr>
                <w:trHeight w:val="211"/>
              </w:trPr>
              <w:tc>
                <w:tcPr>
                  <w:tcW w:w="4674" w:type="dxa"/>
                  <w:tcBorders>
                    <w:top w:val="nil"/>
                    <w:left w:val="nil"/>
                    <w:bottom w:val="nil"/>
                    <w:right w:val="nil"/>
                  </w:tcBorders>
                  <w:shd w:val="clear" w:color="auto" w:fill="auto"/>
                  <w:noWrap/>
                  <w:vAlign w:val="bottom"/>
                  <w:hideMark/>
                </w:tcPr>
                <w:p w:rsidR="00E70B02" w:rsidRPr="00E70B02" w:rsidRDefault="00187DA2" w:rsidP="00187DA2">
                  <w:pPr>
                    <w:spacing w:after="0" w:line="240" w:lineRule="auto"/>
                    <w:rPr>
                      <w:rFonts w:eastAsia="Times New Roman"/>
                      <w:color w:val="000000"/>
                      <w:lang w:eastAsia="ja-JP"/>
                    </w:rPr>
                  </w:pPr>
                  <w:r>
                    <w:rPr>
                      <w:rFonts w:eastAsia="Times New Roman"/>
                      <w:color w:val="000000"/>
                      <w:lang w:eastAsia="ja-JP"/>
                    </w:rPr>
                    <w:t>5.8 Overloading Methods, pp. 219</w:t>
                  </w:r>
                  <w:r>
                    <w:rPr>
                      <w:rFonts w:eastAsia="Times New Roman"/>
                      <w:color w:val="000000"/>
                      <w:lang w:eastAsia="ja-JP"/>
                    </w:rPr>
                    <w:t>–</w:t>
                  </w:r>
                  <w:r>
                    <w:rPr>
                      <w:rFonts w:eastAsia="Times New Roman"/>
                      <w:color w:val="000000"/>
                      <w:lang w:eastAsia="ja-JP"/>
                    </w:rPr>
                    <w:t>221</w:t>
                  </w:r>
                </w:p>
              </w:tc>
            </w:tr>
            <w:tr w:rsidR="00E70B02" w:rsidRPr="00E70B02" w:rsidTr="009E1AC6">
              <w:trPr>
                <w:trHeight w:val="211"/>
              </w:trPr>
              <w:tc>
                <w:tcPr>
                  <w:tcW w:w="4674" w:type="dxa"/>
                  <w:tcBorders>
                    <w:top w:val="nil"/>
                    <w:left w:val="nil"/>
                    <w:bottom w:val="nil"/>
                    <w:right w:val="nil"/>
                  </w:tcBorders>
                  <w:shd w:val="clear" w:color="auto" w:fill="auto"/>
                  <w:noWrap/>
                  <w:vAlign w:val="bottom"/>
                  <w:hideMark/>
                </w:tcPr>
                <w:p w:rsidR="00E70B02" w:rsidRPr="00E70B02" w:rsidRDefault="00E70B02" w:rsidP="00187DA2">
                  <w:pPr>
                    <w:spacing w:after="0" w:line="240" w:lineRule="auto"/>
                    <w:rPr>
                      <w:rFonts w:eastAsia="Times New Roman"/>
                      <w:color w:val="000000"/>
                      <w:lang w:eastAsia="ja-JP"/>
                    </w:rPr>
                  </w:pPr>
                  <w:r w:rsidRPr="00E70B02">
                    <w:rPr>
                      <w:rFonts w:eastAsia="Times New Roman"/>
                      <w:color w:val="000000"/>
                      <w:lang w:eastAsia="ja-JP"/>
                    </w:rPr>
                    <w:t xml:space="preserve">5.9 The Scope of Variables, pp. </w:t>
                  </w:r>
                  <w:r w:rsidR="00187DA2">
                    <w:rPr>
                      <w:rFonts w:eastAsia="Times New Roman"/>
                      <w:color w:val="000000"/>
                      <w:lang w:eastAsia="ja-JP"/>
                    </w:rPr>
                    <w:t>222</w:t>
                  </w:r>
                  <w:r w:rsidR="00187DA2">
                    <w:rPr>
                      <w:rFonts w:eastAsia="Times New Roman"/>
                      <w:color w:val="000000"/>
                      <w:lang w:eastAsia="ja-JP"/>
                    </w:rPr>
                    <w:t>–</w:t>
                  </w:r>
                  <w:r w:rsidR="00187DA2">
                    <w:rPr>
                      <w:rFonts w:eastAsia="Times New Roman"/>
                      <w:color w:val="000000"/>
                      <w:lang w:eastAsia="ja-JP"/>
                    </w:rPr>
                    <w:t>223</w:t>
                  </w:r>
                </w:p>
              </w:tc>
            </w:tr>
            <w:tr w:rsidR="00E70B02" w:rsidRPr="00E70B02" w:rsidTr="009E1AC6">
              <w:trPr>
                <w:trHeight w:val="211"/>
              </w:trPr>
              <w:tc>
                <w:tcPr>
                  <w:tcW w:w="4674" w:type="dxa"/>
                  <w:tcBorders>
                    <w:top w:val="nil"/>
                    <w:left w:val="nil"/>
                    <w:bottom w:val="nil"/>
                    <w:right w:val="nil"/>
                  </w:tcBorders>
                  <w:shd w:val="clear" w:color="auto" w:fill="auto"/>
                  <w:noWrap/>
                  <w:vAlign w:val="bottom"/>
                  <w:hideMark/>
                </w:tcPr>
                <w:p w:rsidR="00E70B02" w:rsidRPr="00E70B02" w:rsidRDefault="00DA137C" w:rsidP="00187DA2">
                  <w:pPr>
                    <w:spacing w:after="0" w:line="240" w:lineRule="auto"/>
                    <w:rPr>
                      <w:rFonts w:eastAsia="Times New Roman"/>
                      <w:color w:val="000000"/>
                      <w:lang w:eastAsia="ja-JP"/>
                    </w:rPr>
                  </w:pPr>
                  <w:r>
                    <w:rPr>
                      <w:rFonts w:eastAsia="Times New Roman"/>
                      <w:color w:val="000000"/>
                      <w:lang w:eastAsia="ja-JP"/>
                    </w:rPr>
                    <w:t xml:space="preserve">4.2 </w:t>
                  </w:r>
                  <w:r w:rsidR="00187DA2" w:rsidRPr="00187DA2">
                    <w:rPr>
                      <w:rFonts w:eastAsia="Times New Roman"/>
                      <w:color w:val="000000"/>
                      <w:lang w:eastAsia="ja-JP"/>
                    </w:rPr>
                    <w:t>Common Mathematical Functions</w:t>
                  </w:r>
                  <w:r w:rsidR="00187DA2">
                    <w:rPr>
                      <w:rFonts w:eastAsia="Times New Roman"/>
                      <w:color w:val="000000"/>
                      <w:lang w:eastAsia="ja-JP"/>
                    </w:rPr>
                    <w:t>, pp. 120</w:t>
                  </w:r>
                  <w:r w:rsidR="00187DA2">
                    <w:rPr>
                      <w:rFonts w:eastAsia="Times New Roman"/>
                      <w:color w:val="000000"/>
                      <w:lang w:eastAsia="ja-JP"/>
                    </w:rPr>
                    <w:t>–</w:t>
                  </w:r>
                  <w:r w:rsidR="00187DA2">
                    <w:rPr>
                      <w:rFonts w:eastAsia="Times New Roman"/>
                      <w:color w:val="000000"/>
                      <w:lang w:eastAsia="ja-JP"/>
                    </w:rPr>
                    <w:t>124</w:t>
                  </w:r>
                </w:p>
              </w:tc>
            </w:tr>
          </w:tbl>
          <w:p w:rsidR="009A7527" w:rsidRPr="00E70B02" w:rsidRDefault="009A7527" w:rsidP="006E34F0">
            <w:pPr>
              <w:pStyle w:val="Table-Body"/>
            </w:pPr>
          </w:p>
        </w:tc>
        <w:sdt>
          <w:sdtPr>
            <w:id w:val="894160447"/>
            <w:placeholder>
              <w:docPart w:val="F5E9838D23DB4273BBF726BDF9DE0915"/>
            </w:placeholder>
            <w:text/>
          </w:sdtPr>
          <w:sdtEndPr/>
          <w:sdtContent>
            <w:tc>
              <w:tcPr>
                <w:tcW w:w="1723" w:type="dxa"/>
                <w:tcBorders>
                  <w:top w:val="single" w:sz="12" w:space="0" w:color="0080AA"/>
                  <w:left w:val="single" w:sz="12" w:space="0" w:color="0080AA"/>
                  <w:bottom w:val="single" w:sz="12" w:space="0" w:color="0080AA"/>
                  <w:right w:val="single" w:sz="12" w:space="0" w:color="0080AA"/>
                </w:tcBorders>
              </w:tcPr>
              <w:p w:rsidR="009A7527" w:rsidRDefault="00050948" w:rsidP="00050948">
                <w:pPr>
                  <w:pStyle w:val="Table-Body"/>
                  <w:rPr>
                    <w:b/>
                  </w:rPr>
                </w:pPr>
                <w:r>
                  <w:t>Portfolio</w:t>
                </w:r>
              </w:p>
            </w:tc>
          </w:sdtContent>
        </w:sdt>
      </w:tr>
      <w:tr w:rsidR="009A7527" w:rsidTr="00D04982">
        <w:trPr>
          <w:cantSplit/>
        </w:trPr>
        <w:tc>
          <w:tcPr>
            <w:tcW w:w="1105" w:type="dxa"/>
            <w:tcBorders>
              <w:top w:val="single" w:sz="12" w:space="0" w:color="0080AA"/>
              <w:left w:val="single" w:sz="12" w:space="0" w:color="0080AA"/>
              <w:bottom w:val="single" w:sz="12" w:space="0" w:color="0080AA"/>
              <w:right w:val="single" w:sz="12" w:space="0" w:color="0080AA"/>
            </w:tcBorders>
          </w:tcPr>
          <w:p w:rsidR="009A7527" w:rsidRPr="00DF5F39" w:rsidRDefault="009A7527" w:rsidP="00DF5F39">
            <w:pPr>
              <w:jc w:val="center"/>
              <w:rPr>
                <w:b/>
              </w:rPr>
            </w:pPr>
            <w:r w:rsidRPr="00DF5F39">
              <w:rPr>
                <w:b/>
              </w:rPr>
              <w:lastRenderedPageBreak/>
              <w:t>11</w:t>
            </w:r>
          </w:p>
        </w:tc>
        <w:tc>
          <w:tcPr>
            <w:tcW w:w="2050" w:type="dxa"/>
            <w:tcBorders>
              <w:top w:val="single" w:sz="12" w:space="0" w:color="0080AA"/>
              <w:left w:val="single" w:sz="12" w:space="0" w:color="0080AA"/>
              <w:bottom w:val="single" w:sz="12" w:space="0" w:color="0080AA"/>
              <w:right w:val="single" w:sz="12" w:space="0" w:color="0080AA"/>
            </w:tcBorders>
          </w:tcPr>
          <w:p w:rsidR="009A7527" w:rsidRPr="00C35748" w:rsidRDefault="009A7527" w:rsidP="00124800">
            <w:r w:rsidRPr="00C35748">
              <w:t>Single-Dimensional Arrays, Part I</w:t>
            </w:r>
          </w:p>
        </w:tc>
        <w:tc>
          <w:tcPr>
            <w:tcW w:w="5560" w:type="dxa"/>
            <w:tcBorders>
              <w:top w:val="single" w:sz="12" w:space="0" w:color="0080AA"/>
              <w:left w:val="single" w:sz="12" w:space="0" w:color="0080AA"/>
              <w:bottom w:val="single" w:sz="12" w:space="0" w:color="0080AA"/>
              <w:right w:val="single" w:sz="12" w:space="0" w:color="0080AA"/>
            </w:tcBorders>
          </w:tcPr>
          <w:tbl>
            <w:tblPr>
              <w:tblW w:w="3497" w:type="dxa"/>
              <w:tblLayout w:type="fixed"/>
              <w:tblLook w:val="04A0" w:firstRow="1" w:lastRow="0" w:firstColumn="1" w:lastColumn="0" w:noHBand="0" w:noVBand="1"/>
            </w:tblPr>
            <w:tblGrid>
              <w:gridCol w:w="3497"/>
            </w:tblGrid>
            <w:tr w:rsidR="00E70B02" w:rsidRPr="00E70B02" w:rsidTr="009E1AC6">
              <w:trPr>
                <w:trHeight w:val="190"/>
              </w:trPr>
              <w:tc>
                <w:tcPr>
                  <w:tcW w:w="3497" w:type="dxa"/>
                  <w:tcBorders>
                    <w:top w:val="nil"/>
                    <w:left w:val="nil"/>
                    <w:bottom w:val="nil"/>
                    <w:right w:val="nil"/>
                  </w:tcBorders>
                  <w:shd w:val="clear" w:color="auto" w:fill="auto"/>
                  <w:noWrap/>
                  <w:vAlign w:val="bottom"/>
                  <w:hideMark/>
                </w:tcPr>
                <w:p w:rsidR="00E70B02" w:rsidRPr="00E70B02" w:rsidRDefault="00865C0C" w:rsidP="00E70B02">
                  <w:pPr>
                    <w:spacing w:after="0" w:line="240" w:lineRule="auto"/>
                    <w:rPr>
                      <w:rFonts w:eastAsia="Times New Roman"/>
                      <w:color w:val="000000"/>
                      <w:lang w:eastAsia="ja-JP"/>
                    </w:rPr>
                  </w:pPr>
                  <w:r>
                    <w:rPr>
                      <w:rFonts w:eastAsia="Times New Roman"/>
                      <w:color w:val="000000"/>
                      <w:lang w:eastAsia="ja-JP"/>
                    </w:rPr>
                    <w:t>7</w:t>
                  </w:r>
                  <w:r w:rsidR="00E70B02" w:rsidRPr="00E70B02">
                    <w:rPr>
                      <w:rFonts w:eastAsia="Times New Roman"/>
                      <w:color w:val="000000"/>
                      <w:lang w:eastAsia="ja-JP"/>
                    </w:rPr>
                    <w:t xml:space="preserve">.1 Introduction, p. </w:t>
                  </w:r>
                  <w:r>
                    <w:rPr>
                      <w:rFonts w:eastAsia="Times New Roman"/>
                      <w:color w:val="000000"/>
                      <w:lang w:eastAsia="ja-JP"/>
                    </w:rPr>
                    <w:t>246</w:t>
                  </w:r>
                </w:p>
              </w:tc>
            </w:tr>
            <w:tr w:rsidR="00E70B02" w:rsidRPr="00E70B02" w:rsidTr="009E1AC6">
              <w:trPr>
                <w:trHeight w:val="190"/>
              </w:trPr>
              <w:tc>
                <w:tcPr>
                  <w:tcW w:w="3497" w:type="dxa"/>
                  <w:tcBorders>
                    <w:top w:val="nil"/>
                    <w:left w:val="nil"/>
                    <w:bottom w:val="nil"/>
                    <w:right w:val="nil"/>
                  </w:tcBorders>
                  <w:shd w:val="clear" w:color="auto" w:fill="auto"/>
                  <w:noWrap/>
                  <w:vAlign w:val="bottom"/>
                  <w:hideMark/>
                </w:tcPr>
                <w:p w:rsidR="00E70B02" w:rsidRPr="00E70B02" w:rsidRDefault="00865C0C" w:rsidP="00187DA2">
                  <w:pPr>
                    <w:spacing w:after="0" w:line="240" w:lineRule="auto"/>
                    <w:rPr>
                      <w:rFonts w:eastAsia="Times New Roman"/>
                      <w:color w:val="000000"/>
                      <w:lang w:eastAsia="ja-JP"/>
                    </w:rPr>
                  </w:pPr>
                  <w:r>
                    <w:rPr>
                      <w:rFonts w:eastAsia="Times New Roman"/>
                      <w:color w:val="000000"/>
                      <w:lang w:eastAsia="ja-JP"/>
                    </w:rPr>
                    <w:t>7</w:t>
                  </w:r>
                  <w:r w:rsidR="00187DA2">
                    <w:rPr>
                      <w:rFonts w:eastAsia="Times New Roman"/>
                      <w:color w:val="000000"/>
                      <w:lang w:eastAsia="ja-JP"/>
                    </w:rPr>
                    <w:t>.2 Array Basics, pp. 246</w:t>
                  </w:r>
                  <w:r w:rsidR="00187DA2">
                    <w:rPr>
                      <w:rFonts w:eastAsia="Times New Roman"/>
                      <w:color w:val="000000"/>
                      <w:lang w:eastAsia="ja-JP"/>
                    </w:rPr>
                    <w:t>–</w:t>
                  </w:r>
                  <w:r w:rsidR="00187DA2">
                    <w:rPr>
                      <w:rFonts w:eastAsia="Times New Roman"/>
                      <w:color w:val="000000"/>
                      <w:lang w:eastAsia="ja-JP"/>
                    </w:rPr>
                    <w:t>251</w:t>
                  </w:r>
                </w:p>
              </w:tc>
            </w:tr>
          </w:tbl>
          <w:p w:rsidR="009A7527" w:rsidRPr="00BC687E" w:rsidRDefault="009A7527" w:rsidP="006E34F0">
            <w:pPr>
              <w:pStyle w:val="Table-Body"/>
            </w:pPr>
          </w:p>
        </w:tc>
        <w:sdt>
          <w:sdtPr>
            <w:id w:val="-1799687402"/>
            <w:placeholder>
              <w:docPart w:val="91F8F98AA4BF4D52B90A619353CE3EBA"/>
            </w:placeholder>
            <w:text/>
          </w:sdtPr>
          <w:sdtEndPr/>
          <w:sdtContent>
            <w:tc>
              <w:tcPr>
                <w:tcW w:w="1723" w:type="dxa"/>
                <w:tcBorders>
                  <w:top w:val="single" w:sz="12" w:space="0" w:color="0080AA"/>
                  <w:left w:val="single" w:sz="12" w:space="0" w:color="0080AA"/>
                  <w:bottom w:val="single" w:sz="12" w:space="0" w:color="0080AA"/>
                  <w:right w:val="single" w:sz="12" w:space="0" w:color="0080AA"/>
                </w:tcBorders>
              </w:tcPr>
              <w:p w:rsidR="009A7527" w:rsidRPr="00BC687E" w:rsidRDefault="003D5F95" w:rsidP="006E34F0">
                <w:pPr>
                  <w:pStyle w:val="Table-Body"/>
                </w:pPr>
                <w:r>
                  <w:t>Quiz</w:t>
                </w:r>
              </w:p>
            </w:tc>
          </w:sdtContent>
        </w:sdt>
      </w:tr>
      <w:tr w:rsidR="009A7527" w:rsidTr="00D04982">
        <w:trPr>
          <w:cantSplit/>
        </w:trPr>
        <w:tc>
          <w:tcPr>
            <w:tcW w:w="1105" w:type="dxa"/>
            <w:tcBorders>
              <w:top w:val="single" w:sz="12" w:space="0" w:color="0080AA"/>
              <w:left w:val="single" w:sz="12" w:space="0" w:color="0080AA"/>
              <w:bottom w:val="single" w:sz="12" w:space="0" w:color="0080AA"/>
              <w:right w:val="single" w:sz="12" w:space="0" w:color="0080AA"/>
            </w:tcBorders>
          </w:tcPr>
          <w:p w:rsidR="009A7527" w:rsidRPr="00DF5F39" w:rsidRDefault="009A7527" w:rsidP="00DF5F39">
            <w:pPr>
              <w:jc w:val="center"/>
              <w:rPr>
                <w:b/>
              </w:rPr>
            </w:pPr>
            <w:r w:rsidRPr="00DF5F39">
              <w:rPr>
                <w:b/>
              </w:rPr>
              <w:t>12</w:t>
            </w:r>
          </w:p>
        </w:tc>
        <w:tc>
          <w:tcPr>
            <w:tcW w:w="2050" w:type="dxa"/>
            <w:tcBorders>
              <w:top w:val="single" w:sz="12" w:space="0" w:color="0080AA"/>
              <w:left w:val="single" w:sz="12" w:space="0" w:color="0080AA"/>
              <w:bottom w:val="single" w:sz="12" w:space="0" w:color="0080AA"/>
              <w:right w:val="single" w:sz="12" w:space="0" w:color="0080AA"/>
            </w:tcBorders>
          </w:tcPr>
          <w:p w:rsidR="009A7527" w:rsidRPr="00C35748" w:rsidRDefault="009A7527" w:rsidP="00124800">
            <w:r w:rsidRPr="00C35748">
              <w:t>Single-Dimensional Arrays, Part II</w:t>
            </w:r>
          </w:p>
        </w:tc>
        <w:tc>
          <w:tcPr>
            <w:tcW w:w="5560" w:type="dxa"/>
            <w:tcBorders>
              <w:top w:val="single" w:sz="12" w:space="0" w:color="0080AA"/>
              <w:left w:val="single" w:sz="12" w:space="0" w:color="0080AA"/>
              <w:bottom w:val="single" w:sz="12" w:space="0" w:color="0080AA"/>
              <w:right w:val="single" w:sz="12" w:space="0" w:color="0080AA"/>
            </w:tcBorders>
          </w:tcPr>
          <w:tbl>
            <w:tblPr>
              <w:tblW w:w="5039" w:type="dxa"/>
              <w:tblLayout w:type="fixed"/>
              <w:tblLook w:val="04A0" w:firstRow="1" w:lastRow="0" w:firstColumn="1" w:lastColumn="0" w:noHBand="0" w:noVBand="1"/>
            </w:tblPr>
            <w:tblGrid>
              <w:gridCol w:w="5039"/>
            </w:tblGrid>
            <w:tr w:rsidR="00E70B02" w:rsidRPr="00E70B02" w:rsidTr="009E1AC6">
              <w:trPr>
                <w:trHeight w:val="179"/>
              </w:trPr>
              <w:tc>
                <w:tcPr>
                  <w:tcW w:w="5039" w:type="dxa"/>
                  <w:tcBorders>
                    <w:top w:val="nil"/>
                    <w:left w:val="nil"/>
                    <w:bottom w:val="nil"/>
                    <w:right w:val="nil"/>
                  </w:tcBorders>
                  <w:shd w:val="clear" w:color="auto" w:fill="auto"/>
                  <w:noWrap/>
                  <w:vAlign w:val="bottom"/>
                  <w:hideMark/>
                </w:tcPr>
                <w:p w:rsidR="00E70B02" w:rsidRPr="00E70B02" w:rsidRDefault="00865C0C" w:rsidP="00187DA2">
                  <w:pPr>
                    <w:spacing w:after="0" w:line="240" w:lineRule="auto"/>
                    <w:rPr>
                      <w:rFonts w:eastAsia="Times New Roman"/>
                      <w:color w:val="000000"/>
                      <w:lang w:eastAsia="ja-JP"/>
                    </w:rPr>
                  </w:pPr>
                  <w:r>
                    <w:rPr>
                      <w:rFonts w:eastAsia="Times New Roman"/>
                      <w:color w:val="000000"/>
                      <w:lang w:eastAsia="ja-JP"/>
                    </w:rPr>
                    <w:t>7</w:t>
                  </w:r>
                  <w:r w:rsidR="00E70B02" w:rsidRPr="00E70B02">
                    <w:rPr>
                      <w:rFonts w:eastAsia="Times New Roman"/>
                      <w:color w:val="000000"/>
                      <w:lang w:eastAsia="ja-JP"/>
                    </w:rPr>
                    <w:t>.6 Passing Arrays to Methods, pp. 2</w:t>
                  </w:r>
                  <w:r w:rsidR="00187DA2">
                    <w:rPr>
                      <w:rFonts w:eastAsia="Times New Roman"/>
                      <w:color w:val="000000"/>
                      <w:lang w:eastAsia="ja-JP"/>
                    </w:rPr>
                    <w:t>57</w:t>
                  </w:r>
                  <w:r w:rsidR="00E70B02" w:rsidRPr="00E70B02">
                    <w:rPr>
                      <w:rFonts w:eastAsia="Times New Roman"/>
                      <w:color w:val="000000"/>
                      <w:lang w:eastAsia="ja-JP"/>
                    </w:rPr>
                    <w:t>-2</w:t>
                  </w:r>
                  <w:r w:rsidR="00187DA2">
                    <w:rPr>
                      <w:rFonts w:eastAsia="Times New Roman"/>
                      <w:color w:val="000000"/>
                      <w:lang w:eastAsia="ja-JP"/>
                    </w:rPr>
                    <w:t>6</w:t>
                  </w:r>
                  <w:r w:rsidR="00E70B02" w:rsidRPr="00E70B02">
                    <w:rPr>
                      <w:rFonts w:eastAsia="Times New Roman"/>
                      <w:color w:val="000000"/>
                      <w:lang w:eastAsia="ja-JP"/>
                    </w:rPr>
                    <w:t>0</w:t>
                  </w:r>
                </w:p>
              </w:tc>
            </w:tr>
            <w:tr w:rsidR="00E70B02" w:rsidRPr="00E70B02" w:rsidTr="009E1AC6">
              <w:trPr>
                <w:trHeight w:val="179"/>
              </w:trPr>
              <w:tc>
                <w:tcPr>
                  <w:tcW w:w="5039" w:type="dxa"/>
                  <w:tcBorders>
                    <w:top w:val="nil"/>
                    <w:left w:val="nil"/>
                    <w:bottom w:val="nil"/>
                    <w:right w:val="nil"/>
                  </w:tcBorders>
                  <w:shd w:val="clear" w:color="auto" w:fill="auto"/>
                  <w:noWrap/>
                  <w:vAlign w:val="bottom"/>
                  <w:hideMark/>
                </w:tcPr>
                <w:p w:rsidR="00E70B02" w:rsidRPr="00E70B02" w:rsidRDefault="00865C0C" w:rsidP="00E70B02">
                  <w:pPr>
                    <w:spacing w:after="0" w:line="240" w:lineRule="auto"/>
                    <w:rPr>
                      <w:rFonts w:eastAsia="Times New Roman"/>
                      <w:color w:val="000000"/>
                      <w:lang w:eastAsia="ja-JP"/>
                    </w:rPr>
                  </w:pPr>
                  <w:r>
                    <w:rPr>
                      <w:rFonts w:eastAsia="Times New Roman"/>
                      <w:color w:val="000000"/>
                      <w:lang w:eastAsia="ja-JP"/>
                    </w:rPr>
                    <w:t>7</w:t>
                  </w:r>
                  <w:r w:rsidR="00E70B02" w:rsidRPr="00E70B02">
                    <w:rPr>
                      <w:rFonts w:eastAsia="Times New Roman"/>
                      <w:color w:val="000000"/>
                      <w:lang w:eastAsia="ja-JP"/>
                    </w:rPr>
                    <w:t xml:space="preserve">.7 Returning </w:t>
                  </w:r>
                  <w:r w:rsidR="00187DA2">
                    <w:rPr>
                      <w:rFonts w:eastAsia="Times New Roman"/>
                      <w:color w:val="000000"/>
                      <w:lang w:eastAsia="ja-JP"/>
                    </w:rPr>
                    <w:t>an Array from a Method, pp. 260-26</w:t>
                  </w:r>
                  <w:r w:rsidR="00E70B02" w:rsidRPr="00E70B02">
                    <w:rPr>
                      <w:rFonts w:eastAsia="Times New Roman"/>
                      <w:color w:val="000000"/>
                      <w:lang w:eastAsia="ja-JP"/>
                    </w:rPr>
                    <w:t>1</w:t>
                  </w:r>
                </w:p>
              </w:tc>
            </w:tr>
            <w:tr w:rsidR="00E70B02" w:rsidRPr="00E70B02" w:rsidTr="009E1AC6">
              <w:trPr>
                <w:trHeight w:val="179"/>
              </w:trPr>
              <w:tc>
                <w:tcPr>
                  <w:tcW w:w="5039" w:type="dxa"/>
                  <w:tcBorders>
                    <w:top w:val="nil"/>
                    <w:left w:val="nil"/>
                    <w:bottom w:val="nil"/>
                    <w:right w:val="nil"/>
                  </w:tcBorders>
                  <w:shd w:val="clear" w:color="auto" w:fill="auto"/>
                  <w:noWrap/>
                  <w:vAlign w:val="bottom"/>
                  <w:hideMark/>
                </w:tcPr>
                <w:p w:rsidR="00E70B02" w:rsidRPr="00E70B02" w:rsidRDefault="00865C0C" w:rsidP="00E70B02">
                  <w:pPr>
                    <w:spacing w:after="0" w:line="240" w:lineRule="auto"/>
                    <w:rPr>
                      <w:rFonts w:eastAsia="Times New Roman"/>
                      <w:color w:val="000000"/>
                      <w:lang w:eastAsia="ja-JP"/>
                    </w:rPr>
                  </w:pPr>
                  <w:r>
                    <w:rPr>
                      <w:rFonts w:eastAsia="Times New Roman"/>
                      <w:color w:val="000000"/>
                      <w:lang w:eastAsia="ja-JP"/>
                    </w:rPr>
                    <w:t>7</w:t>
                  </w:r>
                  <w:r w:rsidR="00E70B02" w:rsidRPr="00E70B02">
                    <w:rPr>
                      <w:rFonts w:eastAsia="Times New Roman"/>
                      <w:color w:val="000000"/>
                      <w:lang w:eastAsia="ja-JP"/>
                    </w:rPr>
                    <w:t>.9 Variable-Le</w:t>
                  </w:r>
                  <w:r w:rsidR="00187DA2">
                    <w:rPr>
                      <w:rFonts w:eastAsia="Times New Roman"/>
                      <w:color w:val="000000"/>
                      <w:lang w:eastAsia="ja-JP"/>
                    </w:rPr>
                    <w:t>ngth Argument Lists, pp. 264-265</w:t>
                  </w:r>
                </w:p>
              </w:tc>
            </w:tr>
            <w:tr w:rsidR="00E70B02" w:rsidRPr="00E70B02" w:rsidTr="009E1AC6">
              <w:trPr>
                <w:trHeight w:val="179"/>
              </w:trPr>
              <w:tc>
                <w:tcPr>
                  <w:tcW w:w="5039" w:type="dxa"/>
                  <w:tcBorders>
                    <w:top w:val="nil"/>
                    <w:left w:val="nil"/>
                    <w:bottom w:val="nil"/>
                    <w:right w:val="nil"/>
                  </w:tcBorders>
                  <w:shd w:val="clear" w:color="auto" w:fill="auto"/>
                  <w:noWrap/>
                  <w:vAlign w:val="bottom"/>
                  <w:hideMark/>
                </w:tcPr>
                <w:p w:rsidR="00E70B02" w:rsidRPr="00E70B02" w:rsidRDefault="00187DA2" w:rsidP="00187DA2">
                  <w:pPr>
                    <w:spacing w:after="0" w:line="240" w:lineRule="auto"/>
                    <w:rPr>
                      <w:rFonts w:eastAsia="Times New Roman"/>
                      <w:color w:val="000000"/>
                      <w:lang w:eastAsia="ja-JP"/>
                    </w:rPr>
                  </w:pPr>
                  <w:r>
                    <w:rPr>
                      <w:rFonts w:eastAsia="Times New Roman"/>
                      <w:color w:val="000000"/>
                      <w:lang w:eastAsia="ja-JP"/>
                    </w:rPr>
                    <w:t>6.12 The Arrays Class, pp. 270</w:t>
                  </w:r>
                  <w:r>
                    <w:rPr>
                      <w:rFonts w:eastAsia="Times New Roman"/>
                      <w:color w:val="000000"/>
                      <w:lang w:eastAsia="ja-JP"/>
                    </w:rPr>
                    <w:t>–</w:t>
                  </w:r>
                  <w:r>
                    <w:rPr>
                      <w:rFonts w:eastAsia="Times New Roman"/>
                      <w:color w:val="000000"/>
                      <w:lang w:eastAsia="ja-JP"/>
                    </w:rPr>
                    <w:t>272</w:t>
                  </w:r>
                </w:p>
              </w:tc>
            </w:tr>
          </w:tbl>
          <w:p w:rsidR="009A7527" w:rsidRPr="00E70B02" w:rsidRDefault="009A7527" w:rsidP="006E34F0">
            <w:pPr>
              <w:pStyle w:val="Table-Body"/>
            </w:pPr>
          </w:p>
        </w:tc>
        <w:sdt>
          <w:sdtPr>
            <w:id w:val="-1530103039"/>
            <w:placeholder>
              <w:docPart w:val="F0442A11F72448D69928A793DBEEEFFB"/>
            </w:placeholder>
            <w:text/>
          </w:sdtPr>
          <w:sdtEndPr/>
          <w:sdtContent>
            <w:tc>
              <w:tcPr>
                <w:tcW w:w="1723" w:type="dxa"/>
                <w:tcBorders>
                  <w:top w:val="single" w:sz="12" w:space="0" w:color="0080AA"/>
                  <w:left w:val="single" w:sz="12" w:space="0" w:color="0080AA"/>
                  <w:bottom w:val="single" w:sz="12" w:space="0" w:color="0080AA"/>
                  <w:right w:val="single" w:sz="12" w:space="0" w:color="0080AA"/>
                </w:tcBorders>
              </w:tcPr>
              <w:p w:rsidR="009A7527" w:rsidRDefault="003D5F95" w:rsidP="006E34F0">
                <w:pPr>
                  <w:pStyle w:val="Table-Body"/>
                  <w:rPr>
                    <w:b/>
                  </w:rPr>
                </w:pPr>
                <w:r>
                  <w:t>Quiz</w:t>
                </w:r>
              </w:p>
            </w:tc>
          </w:sdtContent>
        </w:sdt>
      </w:tr>
      <w:tr w:rsidR="009A7527" w:rsidTr="00D04982">
        <w:trPr>
          <w:cantSplit/>
        </w:trPr>
        <w:tc>
          <w:tcPr>
            <w:tcW w:w="1105" w:type="dxa"/>
            <w:tcBorders>
              <w:top w:val="single" w:sz="12" w:space="0" w:color="0080AA"/>
              <w:left w:val="single" w:sz="12" w:space="0" w:color="0080AA"/>
              <w:bottom w:val="single" w:sz="12" w:space="0" w:color="0080AA"/>
              <w:right w:val="single" w:sz="12" w:space="0" w:color="0080AA"/>
            </w:tcBorders>
          </w:tcPr>
          <w:p w:rsidR="009A7527" w:rsidRPr="00DF5F39" w:rsidRDefault="009A7527" w:rsidP="00DF5F39">
            <w:pPr>
              <w:jc w:val="center"/>
              <w:rPr>
                <w:b/>
              </w:rPr>
            </w:pPr>
            <w:r w:rsidRPr="00DF5F39">
              <w:rPr>
                <w:b/>
              </w:rPr>
              <w:t>13</w:t>
            </w:r>
          </w:p>
        </w:tc>
        <w:tc>
          <w:tcPr>
            <w:tcW w:w="2050" w:type="dxa"/>
            <w:tcBorders>
              <w:top w:val="single" w:sz="12" w:space="0" w:color="0080AA"/>
              <w:left w:val="single" w:sz="12" w:space="0" w:color="0080AA"/>
              <w:bottom w:val="single" w:sz="12" w:space="0" w:color="0080AA"/>
              <w:right w:val="single" w:sz="12" w:space="0" w:color="0080AA"/>
            </w:tcBorders>
          </w:tcPr>
          <w:p w:rsidR="009A7527" w:rsidRPr="00C35748" w:rsidRDefault="009A7527" w:rsidP="00124800">
            <w:r w:rsidRPr="00C35748">
              <w:t>Multidimensional Arrays</w:t>
            </w:r>
          </w:p>
        </w:tc>
        <w:tc>
          <w:tcPr>
            <w:tcW w:w="5560" w:type="dxa"/>
            <w:tcBorders>
              <w:top w:val="single" w:sz="12" w:space="0" w:color="0080AA"/>
              <w:left w:val="single" w:sz="12" w:space="0" w:color="0080AA"/>
              <w:bottom w:val="single" w:sz="12" w:space="0" w:color="0080AA"/>
              <w:right w:val="single" w:sz="12" w:space="0" w:color="0080AA"/>
            </w:tcBorders>
          </w:tcPr>
          <w:tbl>
            <w:tblPr>
              <w:tblW w:w="4864" w:type="dxa"/>
              <w:tblLayout w:type="fixed"/>
              <w:tblLook w:val="04A0" w:firstRow="1" w:lastRow="0" w:firstColumn="1" w:lastColumn="0" w:noHBand="0" w:noVBand="1"/>
            </w:tblPr>
            <w:tblGrid>
              <w:gridCol w:w="4864"/>
            </w:tblGrid>
            <w:tr w:rsidR="00E70B02" w:rsidRPr="00E70B02" w:rsidTr="009E1AC6">
              <w:trPr>
                <w:trHeight w:val="161"/>
              </w:trPr>
              <w:tc>
                <w:tcPr>
                  <w:tcW w:w="4864" w:type="dxa"/>
                  <w:tcBorders>
                    <w:top w:val="nil"/>
                    <w:left w:val="nil"/>
                    <w:bottom w:val="nil"/>
                    <w:right w:val="nil"/>
                  </w:tcBorders>
                  <w:shd w:val="clear" w:color="auto" w:fill="auto"/>
                  <w:noWrap/>
                  <w:vAlign w:val="bottom"/>
                  <w:hideMark/>
                </w:tcPr>
                <w:p w:rsidR="00E70B02" w:rsidRPr="00E70B02" w:rsidRDefault="00865C0C" w:rsidP="00E70B02">
                  <w:pPr>
                    <w:spacing w:after="0" w:line="240" w:lineRule="auto"/>
                    <w:rPr>
                      <w:rFonts w:eastAsia="Times New Roman"/>
                      <w:color w:val="000000"/>
                      <w:lang w:eastAsia="ja-JP"/>
                    </w:rPr>
                  </w:pPr>
                  <w:r>
                    <w:rPr>
                      <w:rFonts w:eastAsia="Times New Roman"/>
                      <w:color w:val="000000"/>
                      <w:lang w:eastAsia="ja-JP"/>
                    </w:rPr>
                    <w:t>8</w:t>
                  </w:r>
                  <w:r w:rsidR="00E70B02" w:rsidRPr="00E70B02">
                    <w:rPr>
                      <w:rFonts w:eastAsia="Times New Roman"/>
                      <w:color w:val="000000"/>
                      <w:lang w:eastAsia="ja-JP"/>
                    </w:rPr>
                    <w:t xml:space="preserve">.1 Introduction, p. </w:t>
                  </w:r>
                  <w:r>
                    <w:rPr>
                      <w:rFonts w:eastAsia="Times New Roman"/>
                      <w:color w:val="000000"/>
                      <w:lang w:eastAsia="ja-JP"/>
                    </w:rPr>
                    <w:t>288</w:t>
                  </w:r>
                </w:p>
              </w:tc>
            </w:tr>
            <w:tr w:rsidR="00E70B02" w:rsidRPr="00E70B02" w:rsidTr="009E1AC6">
              <w:trPr>
                <w:trHeight w:val="161"/>
              </w:trPr>
              <w:tc>
                <w:tcPr>
                  <w:tcW w:w="4864" w:type="dxa"/>
                  <w:tcBorders>
                    <w:top w:val="nil"/>
                    <w:left w:val="nil"/>
                    <w:bottom w:val="nil"/>
                    <w:right w:val="nil"/>
                  </w:tcBorders>
                  <w:shd w:val="clear" w:color="auto" w:fill="auto"/>
                  <w:noWrap/>
                  <w:vAlign w:val="bottom"/>
                  <w:hideMark/>
                </w:tcPr>
                <w:p w:rsidR="00E70B02" w:rsidRPr="00E70B02" w:rsidRDefault="00865C0C" w:rsidP="00187DA2">
                  <w:pPr>
                    <w:spacing w:after="0" w:line="240" w:lineRule="auto"/>
                    <w:rPr>
                      <w:rFonts w:eastAsia="Times New Roman"/>
                      <w:color w:val="000000"/>
                      <w:lang w:eastAsia="ja-JP"/>
                    </w:rPr>
                  </w:pPr>
                  <w:r>
                    <w:rPr>
                      <w:rFonts w:eastAsia="Times New Roman"/>
                      <w:color w:val="000000"/>
                      <w:lang w:eastAsia="ja-JP"/>
                    </w:rPr>
                    <w:t>8</w:t>
                  </w:r>
                  <w:r w:rsidR="00E70B02" w:rsidRPr="00E70B02">
                    <w:rPr>
                      <w:rFonts w:eastAsia="Times New Roman"/>
                      <w:color w:val="000000"/>
                      <w:lang w:eastAsia="ja-JP"/>
                    </w:rPr>
                    <w:t>.2 Two-D</w:t>
                  </w:r>
                  <w:r w:rsidR="00187DA2">
                    <w:rPr>
                      <w:rFonts w:eastAsia="Times New Roman"/>
                      <w:color w:val="000000"/>
                      <w:lang w:eastAsia="ja-JP"/>
                    </w:rPr>
                    <w:t>imensional Array Basics, pp. 288</w:t>
                  </w:r>
                  <w:r w:rsidR="00187DA2">
                    <w:rPr>
                      <w:rFonts w:eastAsia="Times New Roman"/>
                      <w:color w:val="000000"/>
                      <w:lang w:eastAsia="ja-JP"/>
                    </w:rPr>
                    <w:t>–</w:t>
                  </w:r>
                  <w:r w:rsidR="00E70B02" w:rsidRPr="00E70B02">
                    <w:rPr>
                      <w:rFonts w:eastAsia="Times New Roman"/>
                      <w:color w:val="000000"/>
                      <w:lang w:eastAsia="ja-JP"/>
                    </w:rPr>
                    <w:t>2</w:t>
                  </w:r>
                  <w:r w:rsidR="00187DA2">
                    <w:rPr>
                      <w:rFonts w:eastAsia="Times New Roman"/>
                      <w:color w:val="000000"/>
                      <w:lang w:eastAsia="ja-JP"/>
                    </w:rPr>
                    <w:t>91</w:t>
                  </w:r>
                </w:p>
              </w:tc>
            </w:tr>
            <w:tr w:rsidR="00E70B02" w:rsidRPr="00E70B02" w:rsidTr="009E1AC6">
              <w:trPr>
                <w:trHeight w:val="161"/>
              </w:trPr>
              <w:tc>
                <w:tcPr>
                  <w:tcW w:w="4864" w:type="dxa"/>
                  <w:tcBorders>
                    <w:top w:val="nil"/>
                    <w:left w:val="nil"/>
                    <w:bottom w:val="nil"/>
                    <w:right w:val="nil"/>
                  </w:tcBorders>
                  <w:shd w:val="clear" w:color="auto" w:fill="auto"/>
                  <w:noWrap/>
                  <w:vAlign w:val="bottom"/>
                  <w:hideMark/>
                </w:tcPr>
                <w:p w:rsidR="00E70B02" w:rsidRPr="00E70B02" w:rsidRDefault="00865C0C" w:rsidP="00187DA2">
                  <w:pPr>
                    <w:spacing w:after="0" w:line="240" w:lineRule="auto"/>
                    <w:rPr>
                      <w:rFonts w:eastAsia="Times New Roman"/>
                      <w:color w:val="000000"/>
                      <w:lang w:eastAsia="ja-JP"/>
                    </w:rPr>
                  </w:pPr>
                  <w:r>
                    <w:rPr>
                      <w:rFonts w:eastAsia="Times New Roman"/>
                      <w:color w:val="000000"/>
                      <w:lang w:eastAsia="ja-JP"/>
                    </w:rPr>
                    <w:t>8</w:t>
                  </w:r>
                  <w:r w:rsidR="00E70B02" w:rsidRPr="00E70B02">
                    <w:rPr>
                      <w:rFonts w:eastAsia="Times New Roman"/>
                      <w:color w:val="000000"/>
                      <w:lang w:eastAsia="ja-JP"/>
                    </w:rPr>
                    <w:t xml:space="preserve">.3 Processing </w:t>
                  </w:r>
                  <w:r w:rsidR="00187DA2">
                    <w:rPr>
                      <w:rFonts w:eastAsia="Times New Roman"/>
                      <w:color w:val="000000"/>
                      <w:lang w:eastAsia="ja-JP"/>
                    </w:rPr>
                    <w:t>Two-Dimensional Arrays, pp. 291</w:t>
                  </w:r>
                  <w:r w:rsidR="00187DA2">
                    <w:rPr>
                      <w:rFonts w:eastAsia="Times New Roman"/>
                      <w:color w:val="000000"/>
                      <w:lang w:eastAsia="ja-JP"/>
                    </w:rPr>
                    <w:t>–</w:t>
                  </w:r>
                  <w:r w:rsidR="00187DA2">
                    <w:rPr>
                      <w:rFonts w:eastAsia="Times New Roman"/>
                      <w:color w:val="000000"/>
                      <w:lang w:eastAsia="ja-JP"/>
                    </w:rPr>
                    <w:t>293</w:t>
                  </w:r>
                </w:p>
              </w:tc>
            </w:tr>
            <w:tr w:rsidR="00E70B02" w:rsidRPr="00E70B02" w:rsidTr="009E1AC6">
              <w:trPr>
                <w:trHeight w:val="161"/>
              </w:trPr>
              <w:tc>
                <w:tcPr>
                  <w:tcW w:w="4864" w:type="dxa"/>
                  <w:tcBorders>
                    <w:top w:val="nil"/>
                    <w:left w:val="nil"/>
                    <w:bottom w:val="nil"/>
                    <w:right w:val="nil"/>
                  </w:tcBorders>
                  <w:shd w:val="clear" w:color="auto" w:fill="auto"/>
                  <w:noWrap/>
                  <w:vAlign w:val="bottom"/>
                  <w:hideMark/>
                </w:tcPr>
                <w:p w:rsidR="00E70B02" w:rsidRPr="00E70B02" w:rsidRDefault="00865C0C" w:rsidP="00187DA2">
                  <w:pPr>
                    <w:spacing w:after="0" w:line="240" w:lineRule="auto"/>
                    <w:rPr>
                      <w:rFonts w:eastAsia="Times New Roman"/>
                      <w:color w:val="000000"/>
                      <w:lang w:eastAsia="ja-JP"/>
                    </w:rPr>
                  </w:pPr>
                  <w:r>
                    <w:rPr>
                      <w:rFonts w:eastAsia="Times New Roman"/>
                      <w:color w:val="000000"/>
                      <w:lang w:eastAsia="ja-JP"/>
                    </w:rPr>
                    <w:t>8</w:t>
                  </w:r>
                  <w:r w:rsidR="00E70B02" w:rsidRPr="00E70B02">
                    <w:rPr>
                      <w:rFonts w:eastAsia="Times New Roman"/>
                      <w:color w:val="000000"/>
                      <w:lang w:eastAsia="ja-JP"/>
                    </w:rPr>
                    <w:t xml:space="preserve">.4 Passing Two-Dimensional Arrays to Methods, pp. </w:t>
                  </w:r>
                  <w:r w:rsidR="00187DA2">
                    <w:rPr>
                      <w:rFonts w:eastAsia="Times New Roman"/>
                      <w:color w:val="000000"/>
                      <w:lang w:eastAsia="ja-JP"/>
                    </w:rPr>
                    <w:t>293</w:t>
                  </w:r>
                  <w:r w:rsidR="00187DA2">
                    <w:rPr>
                      <w:rFonts w:eastAsia="Times New Roman"/>
                      <w:color w:val="000000"/>
                      <w:lang w:eastAsia="ja-JP"/>
                    </w:rPr>
                    <w:t>–</w:t>
                  </w:r>
                  <w:r w:rsidR="00187DA2">
                    <w:rPr>
                      <w:rFonts w:eastAsia="Times New Roman"/>
                      <w:color w:val="000000"/>
                      <w:lang w:eastAsia="ja-JP"/>
                    </w:rPr>
                    <w:t>294</w:t>
                  </w:r>
                </w:p>
              </w:tc>
            </w:tr>
            <w:tr w:rsidR="00E70B02" w:rsidRPr="00E70B02" w:rsidTr="009E1AC6">
              <w:trPr>
                <w:trHeight w:val="161"/>
              </w:trPr>
              <w:tc>
                <w:tcPr>
                  <w:tcW w:w="4864" w:type="dxa"/>
                  <w:tcBorders>
                    <w:top w:val="nil"/>
                    <w:left w:val="nil"/>
                    <w:bottom w:val="nil"/>
                    <w:right w:val="nil"/>
                  </w:tcBorders>
                  <w:shd w:val="clear" w:color="auto" w:fill="auto"/>
                  <w:noWrap/>
                  <w:vAlign w:val="bottom"/>
                  <w:hideMark/>
                </w:tcPr>
                <w:p w:rsidR="00E70B02" w:rsidRPr="00E70B02" w:rsidRDefault="00865C0C" w:rsidP="00E70B02">
                  <w:pPr>
                    <w:spacing w:after="0" w:line="240" w:lineRule="auto"/>
                    <w:rPr>
                      <w:rFonts w:eastAsia="Times New Roman"/>
                      <w:color w:val="000000"/>
                      <w:lang w:eastAsia="ja-JP"/>
                    </w:rPr>
                  </w:pPr>
                  <w:r>
                    <w:rPr>
                      <w:rFonts w:eastAsia="Times New Roman"/>
                      <w:color w:val="000000"/>
                      <w:lang w:eastAsia="ja-JP"/>
                    </w:rPr>
                    <w:t>8</w:t>
                  </w:r>
                  <w:r w:rsidR="00E70B02" w:rsidRPr="00E70B02">
                    <w:rPr>
                      <w:rFonts w:eastAsia="Times New Roman"/>
                      <w:color w:val="000000"/>
                      <w:lang w:eastAsia="ja-JP"/>
                    </w:rPr>
                    <w:t xml:space="preserve">.5 Case Study: Grading </w:t>
                  </w:r>
                  <w:r w:rsidR="00187DA2">
                    <w:rPr>
                      <w:rFonts w:eastAsia="Times New Roman"/>
                      <w:color w:val="000000"/>
                      <w:lang w:eastAsia="ja-JP"/>
                    </w:rPr>
                    <w:t>a Multiple-Choice Test, pp. 294</w:t>
                  </w:r>
                  <w:r w:rsidR="00187DA2">
                    <w:rPr>
                      <w:rFonts w:eastAsia="Times New Roman"/>
                      <w:color w:val="000000"/>
                      <w:lang w:eastAsia="ja-JP"/>
                    </w:rPr>
                    <w:t>–</w:t>
                  </w:r>
                  <w:r w:rsidR="00187DA2">
                    <w:rPr>
                      <w:rFonts w:eastAsia="Times New Roman"/>
                      <w:color w:val="000000"/>
                      <w:lang w:eastAsia="ja-JP"/>
                    </w:rPr>
                    <w:t>296</w:t>
                  </w:r>
                </w:p>
              </w:tc>
            </w:tr>
            <w:tr w:rsidR="00E70B02" w:rsidRPr="00E70B02" w:rsidTr="009E1AC6">
              <w:trPr>
                <w:trHeight w:val="161"/>
              </w:trPr>
              <w:tc>
                <w:tcPr>
                  <w:tcW w:w="4864" w:type="dxa"/>
                  <w:tcBorders>
                    <w:top w:val="nil"/>
                    <w:left w:val="nil"/>
                    <w:bottom w:val="nil"/>
                    <w:right w:val="nil"/>
                  </w:tcBorders>
                  <w:shd w:val="clear" w:color="auto" w:fill="auto"/>
                  <w:noWrap/>
                  <w:vAlign w:val="bottom"/>
                  <w:hideMark/>
                </w:tcPr>
                <w:p w:rsidR="00E70B02" w:rsidRPr="00E70B02" w:rsidRDefault="00865C0C" w:rsidP="00E70B02">
                  <w:pPr>
                    <w:spacing w:after="0" w:line="240" w:lineRule="auto"/>
                    <w:rPr>
                      <w:rFonts w:eastAsia="Times New Roman"/>
                      <w:color w:val="000000"/>
                      <w:lang w:eastAsia="ja-JP"/>
                    </w:rPr>
                  </w:pPr>
                  <w:r>
                    <w:rPr>
                      <w:rFonts w:eastAsia="Times New Roman"/>
                      <w:color w:val="000000"/>
                      <w:lang w:eastAsia="ja-JP"/>
                    </w:rPr>
                    <w:t>8</w:t>
                  </w:r>
                  <w:r w:rsidR="00E70B02" w:rsidRPr="00E70B02">
                    <w:rPr>
                      <w:rFonts w:eastAsia="Times New Roman"/>
                      <w:color w:val="000000"/>
                      <w:lang w:eastAsia="ja-JP"/>
                    </w:rPr>
                    <w:t>.8 M</w:t>
                  </w:r>
                  <w:r w:rsidR="00187DA2">
                    <w:rPr>
                      <w:rFonts w:eastAsia="Times New Roman"/>
                      <w:color w:val="000000"/>
                      <w:lang w:eastAsia="ja-JP"/>
                    </w:rPr>
                    <w:t>ultidimensional Arrays, pp. 301</w:t>
                  </w:r>
                  <w:r w:rsidR="00187DA2">
                    <w:rPr>
                      <w:rFonts w:eastAsia="Times New Roman"/>
                      <w:color w:val="000000"/>
                      <w:lang w:eastAsia="ja-JP"/>
                    </w:rPr>
                    <w:t>–</w:t>
                  </w:r>
                  <w:r w:rsidR="00187DA2">
                    <w:rPr>
                      <w:rFonts w:eastAsia="Times New Roman"/>
                      <w:color w:val="000000"/>
                      <w:lang w:eastAsia="ja-JP"/>
                    </w:rPr>
                    <w:t>305</w:t>
                  </w:r>
                </w:p>
              </w:tc>
            </w:tr>
          </w:tbl>
          <w:p w:rsidR="009A7527" w:rsidRPr="00E70B02" w:rsidRDefault="009A7527" w:rsidP="006E34F0">
            <w:pPr>
              <w:pStyle w:val="Table-Body"/>
            </w:pPr>
          </w:p>
        </w:tc>
        <w:sdt>
          <w:sdtPr>
            <w:id w:val="-843083833"/>
            <w:placeholder>
              <w:docPart w:val="0215CED3A0654567BE2F9C8534EEDE1D"/>
            </w:placeholder>
            <w:text/>
          </w:sdtPr>
          <w:sdtEndPr/>
          <w:sdtContent>
            <w:tc>
              <w:tcPr>
                <w:tcW w:w="1723" w:type="dxa"/>
                <w:tcBorders>
                  <w:top w:val="single" w:sz="12" w:space="0" w:color="0080AA"/>
                  <w:left w:val="single" w:sz="12" w:space="0" w:color="0080AA"/>
                  <w:bottom w:val="single" w:sz="12" w:space="0" w:color="0080AA"/>
                  <w:right w:val="single" w:sz="12" w:space="0" w:color="0080AA"/>
                </w:tcBorders>
              </w:tcPr>
              <w:p w:rsidR="009A7527" w:rsidRDefault="003D5F95" w:rsidP="009A7527">
                <w:pPr>
                  <w:pStyle w:val="Table-Body"/>
                  <w:rPr>
                    <w:b/>
                  </w:rPr>
                </w:pPr>
                <w:r>
                  <w:t>Portfolio</w:t>
                </w:r>
              </w:p>
            </w:tc>
          </w:sdtContent>
        </w:sdt>
      </w:tr>
      <w:tr w:rsidR="009A7527" w:rsidTr="00D04982">
        <w:trPr>
          <w:cantSplit/>
        </w:trPr>
        <w:tc>
          <w:tcPr>
            <w:tcW w:w="1105" w:type="dxa"/>
            <w:tcBorders>
              <w:top w:val="single" w:sz="12" w:space="0" w:color="0080AA"/>
              <w:left w:val="single" w:sz="12" w:space="0" w:color="0080AA"/>
              <w:bottom w:val="single" w:sz="12" w:space="0" w:color="0080AA"/>
              <w:right w:val="single" w:sz="12" w:space="0" w:color="0080AA"/>
            </w:tcBorders>
          </w:tcPr>
          <w:p w:rsidR="009A7527" w:rsidRPr="00DF5F39" w:rsidRDefault="009A7527" w:rsidP="00DF5F39">
            <w:pPr>
              <w:jc w:val="center"/>
              <w:rPr>
                <w:b/>
              </w:rPr>
            </w:pPr>
            <w:r w:rsidRPr="00DF5F39">
              <w:rPr>
                <w:b/>
              </w:rPr>
              <w:t>14</w:t>
            </w:r>
          </w:p>
        </w:tc>
        <w:tc>
          <w:tcPr>
            <w:tcW w:w="2050" w:type="dxa"/>
            <w:tcBorders>
              <w:top w:val="single" w:sz="12" w:space="0" w:color="0080AA"/>
              <w:left w:val="single" w:sz="12" w:space="0" w:color="0080AA"/>
              <w:bottom w:val="single" w:sz="12" w:space="0" w:color="0080AA"/>
              <w:right w:val="single" w:sz="12" w:space="0" w:color="0080AA"/>
            </w:tcBorders>
          </w:tcPr>
          <w:p w:rsidR="009A7527" w:rsidRPr="00C35748" w:rsidRDefault="009A7527" w:rsidP="00124800">
            <w:r w:rsidRPr="00C35748">
              <w:t>Objects and Classes, Part I</w:t>
            </w:r>
          </w:p>
        </w:tc>
        <w:tc>
          <w:tcPr>
            <w:tcW w:w="5560" w:type="dxa"/>
            <w:tcBorders>
              <w:top w:val="single" w:sz="12" w:space="0" w:color="0080AA"/>
              <w:left w:val="single" w:sz="12" w:space="0" w:color="0080AA"/>
              <w:bottom w:val="single" w:sz="12" w:space="0" w:color="0080AA"/>
              <w:right w:val="single" w:sz="12" w:space="0" w:color="0080AA"/>
            </w:tcBorders>
          </w:tcPr>
          <w:tbl>
            <w:tblPr>
              <w:tblW w:w="4805" w:type="dxa"/>
              <w:tblLayout w:type="fixed"/>
              <w:tblLook w:val="04A0" w:firstRow="1" w:lastRow="0" w:firstColumn="1" w:lastColumn="0" w:noHBand="0" w:noVBand="1"/>
            </w:tblPr>
            <w:tblGrid>
              <w:gridCol w:w="4805"/>
            </w:tblGrid>
            <w:tr w:rsidR="00E70B02" w:rsidRPr="00E70B02" w:rsidTr="009E1AC6">
              <w:trPr>
                <w:trHeight w:val="166"/>
              </w:trPr>
              <w:tc>
                <w:tcPr>
                  <w:tcW w:w="4805" w:type="dxa"/>
                  <w:tcBorders>
                    <w:top w:val="nil"/>
                    <w:left w:val="nil"/>
                    <w:bottom w:val="nil"/>
                    <w:right w:val="nil"/>
                  </w:tcBorders>
                  <w:shd w:val="clear" w:color="auto" w:fill="auto"/>
                  <w:noWrap/>
                  <w:vAlign w:val="bottom"/>
                  <w:hideMark/>
                </w:tcPr>
                <w:p w:rsidR="00E70B02" w:rsidRPr="00E70B02" w:rsidRDefault="00865C0C" w:rsidP="00E70B02">
                  <w:pPr>
                    <w:spacing w:after="0" w:line="240" w:lineRule="auto"/>
                    <w:rPr>
                      <w:rFonts w:eastAsia="Times New Roman"/>
                      <w:color w:val="000000"/>
                      <w:lang w:eastAsia="ja-JP"/>
                    </w:rPr>
                  </w:pPr>
                  <w:r>
                    <w:rPr>
                      <w:rFonts w:eastAsia="Times New Roman"/>
                      <w:color w:val="000000"/>
                      <w:lang w:eastAsia="ja-JP"/>
                    </w:rPr>
                    <w:t>9</w:t>
                  </w:r>
                  <w:r w:rsidR="00E70B02" w:rsidRPr="00E70B02">
                    <w:rPr>
                      <w:rFonts w:eastAsia="Times New Roman"/>
                      <w:color w:val="000000"/>
                      <w:lang w:eastAsia="ja-JP"/>
                    </w:rPr>
                    <w:t xml:space="preserve">.1 </w:t>
                  </w:r>
                  <w:r>
                    <w:rPr>
                      <w:rFonts w:eastAsia="Times New Roman"/>
                      <w:color w:val="000000"/>
                      <w:lang w:eastAsia="ja-JP"/>
                    </w:rPr>
                    <w:t>Introduction, p. 322</w:t>
                  </w:r>
                </w:p>
              </w:tc>
            </w:tr>
            <w:tr w:rsidR="00E70B02" w:rsidRPr="00E70B02" w:rsidTr="009E1AC6">
              <w:trPr>
                <w:trHeight w:val="166"/>
              </w:trPr>
              <w:tc>
                <w:tcPr>
                  <w:tcW w:w="4805" w:type="dxa"/>
                  <w:tcBorders>
                    <w:top w:val="nil"/>
                    <w:left w:val="nil"/>
                    <w:bottom w:val="nil"/>
                    <w:right w:val="nil"/>
                  </w:tcBorders>
                  <w:shd w:val="clear" w:color="auto" w:fill="auto"/>
                  <w:noWrap/>
                  <w:vAlign w:val="bottom"/>
                  <w:hideMark/>
                </w:tcPr>
                <w:p w:rsidR="00E70B02" w:rsidRPr="00E70B02" w:rsidRDefault="00865C0C" w:rsidP="00E70B02">
                  <w:pPr>
                    <w:spacing w:after="0" w:line="240" w:lineRule="auto"/>
                    <w:rPr>
                      <w:rFonts w:eastAsia="Times New Roman"/>
                      <w:color w:val="000000"/>
                      <w:lang w:eastAsia="ja-JP"/>
                    </w:rPr>
                  </w:pPr>
                  <w:r>
                    <w:rPr>
                      <w:rFonts w:eastAsia="Times New Roman"/>
                      <w:color w:val="000000"/>
                      <w:lang w:eastAsia="ja-JP"/>
                    </w:rPr>
                    <w:t>9</w:t>
                  </w:r>
                  <w:r w:rsidR="00E70B02" w:rsidRPr="00E70B02">
                    <w:rPr>
                      <w:rFonts w:eastAsia="Times New Roman"/>
                      <w:color w:val="000000"/>
                      <w:lang w:eastAsia="ja-JP"/>
                    </w:rPr>
                    <w:t>.2 Defini</w:t>
                  </w:r>
                  <w:r w:rsidR="00187DA2">
                    <w:rPr>
                      <w:rFonts w:eastAsia="Times New Roman"/>
                      <w:color w:val="000000"/>
                      <w:lang w:eastAsia="ja-JP"/>
                    </w:rPr>
                    <w:t>ng Classes for Objects, pp. 322</w:t>
                  </w:r>
                  <w:r w:rsidR="00187DA2">
                    <w:rPr>
                      <w:rFonts w:eastAsia="Times New Roman"/>
                      <w:color w:val="000000"/>
                      <w:lang w:eastAsia="ja-JP"/>
                    </w:rPr>
                    <w:t>–</w:t>
                  </w:r>
                  <w:r w:rsidR="00187DA2">
                    <w:rPr>
                      <w:rFonts w:eastAsia="Times New Roman"/>
                      <w:color w:val="000000"/>
                      <w:lang w:eastAsia="ja-JP"/>
                    </w:rPr>
                    <w:t>324</w:t>
                  </w:r>
                </w:p>
              </w:tc>
            </w:tr>
            <w:tr w:rsidR="00E70B02" w:rsidRPr="00E70B02" w:rsidTr="009E1AC6">
              <w:trPr>
                <w:trHeight w:val="166"/>
              </w:trPr>
              <w:tc>
                <w:tcPr>
                  <w:tcW w:w="4805" w:type="dxa"/>
                  <w:tcBorders>
                    <w:top w:val="nil"/>
                    <w:left w:val="nil"/>
                    <w:bottom w:val="nil"/>
                    <w:right w:val="nil"/>
                  </w:tcBorders>
                  <w:shd w:val="clear" w:color="auto" w:fill="auto"/>
                  <w:noWrap/>
                  <w:vAlign w:val="bottom"/>
                  <w:hideMark/>
                </w:tcPr>
                <w:p w:rsidR="00E70B02" w:rsidRPr="00E70B02" w:rsidRDefault="00865C0C" w:rsidP="00E70B02">
                  <w:pPr>
                    <w:spacing w:after="0" w:line="240" w:lineRule="auto"/>
                    <w:rPr>
                      <w:rFonts w:eastAsia="Times New Roman"/>
                      <w:color w:val="000000"/>
                      <w:lang w:eastAsia="ja-JP"/>
                    </w:rPr>
                  </w:pPr>
                  <w:r>
                    <w:rPr>
                      <w:rFonts w:eastAsia="Times New Roman"/>
                      <w:color w:val="000000"/>
                      <w:lang w:eastAsia="ja-JP"/>
                    </w:rPr>
                    <w:t>9</w:t>
                  </w:r>
                  <w:r w:rsidR="00E70B02" w:rsidRPr="00E70B02">
                    <w:rPr>
                      <w:rFonts w:eastAsia="Times New Roman"/>
                      <w:color w:val="000000"/>
                      <w:lang w:eastAsia="ja-JP"/>
                    </w:rPr>
                    <w:t>.3 Example: Defining Classes a</w:t>
                  </w:r>
                  <w:r w:rsidR="00187DA2">
                    <w:rPr>
                      <w:rFonts w:eastAsia="Times New Roman"/>
                      <w:color w:val="000000"/>
                      <w:lang w:eastAsia="ja-JP"/>
                    </w:rPr>
                    <w:t>nd Creating Objects, pp. 324</w:t>
                  </w:r>
                  <w:r w:rsidR="00187DA2">
                    <w:rPr>
                      <w:rFonts w:eastAsia="Times New Roman"/>
                      <w:color w:val="000000"/>
                      <w:lang w:eastAsia="ja-JP"/>
                    </w:rPr>
                    <w:t>–</w:t>
                  </w:r>
                  <w:r w:rsidR="00187DA2">
                    <w:rPr>
                      <w:rFonts w:eastAsia="Times New Roman"/>
                      <w:color w:val="000000"/>
                      <w:lang w:eastAsia="ja-JP"/>
                    </w:rPr>
                    <w:t>329</w:t>
                  </w:r>
                </w:p>
              </w:tc>
            </w:tr>
            <w:tr w:rsidR="00E70B02" w:rsidRPr="00E70B02" w:rsidTr="009E1AC6">
              <w:trPr>
                <w:trHeight w:val="166"/>
              </w:trPr>
              <w:tc>
                <w:tcPr>
                  <w:tcW w:w="4805" w:type="dxa"/>
                  <w:tcBorders>
                    <w:top w:val="nil"/>
                    <w:left w:val="nil"/>
                    <w:bottom w:val="nil"/>
                    <w:right w:val="nil"/>
                  </w:tcBorders>
                  <w:shd w:val="clear" w:color="auto" w:fill="auto"/>
                  <w:noWrap/>
                  <w:vAlign w:val="bottom"/>
                  <w:hideMark/>
                </w:tcPr>
                <w:p w:rsidR="00E70B02" w:rsidRPr="00E70B02" w:rsidRDefault="00865C0C" w:rsidP="00E70B02">
                  <w:pPr>
                    <w:spacing w:after="0" w:line="240" w:lineRule="auto"/>
                    <w:rPr>
                      <w:rFonts w:eastAsia="Times New Roman"/>
                      <w:color w:val="000000"/>
                      <w:lang w:eastAsia="ja-JP"/>
                    </w:rPr>
                  </w:pPr>
                  <w:r>
                    <w:rPr>
                      <w:rFonts w:eastAsia="Times New Roman"/>
                      <w:color w:val="000000"/>
                      <w:lang w:eastAsia="ja-JP"/>
                    </w:rPr>
                    <w:t>9</w:t>
                  </w:r>
                  <w:r w:rsidR="00E70B02" w:rsidRPr="00E70B02">
                    <w:rPr>
                      <w:rFonts w:eastAsia="Times New Roman"/>
                      <w:color w:val="000000"/>
                      <w:lang w:eastAsia="ja-JP"/>
                    </w:rPr>
                    <w:t>.4 Constructing Ob</w:t>
                  </w:r>
                  <w:r w:rsidR="00187DA2">
                    <w:rPr>
                      <w:rFonts w:eastAsia="Times New Roman"/>
                      <w:color w:val="000000"/>
                      <w:lang w:eastAsia="ja-JP"/>
                    </w:rPr>
                    <w:t>jects Using Constructors, p. 329</w:t>
                  </w:r>
                </w:p>
              </w:tc>
            </w:tr>
            <w:tr w:rsidR="00E70B02" w:rsidRPr="00E70B02" w:rsidTr="009E1AC6">
              <w:trPr>
                <w:trHeight w:val="166"/>
              </w:trPr>
              <w:tc>
                <w:tcPr>
                  <w:tcW w:w="4805" w:type="dxa"/>
                  <w:tcBorders>
                    <w:top w:val="nil"/>
                    <w:left w:val="nil"/>
                    <w:bottom w:val="nil"/>
                    <w:right w:val="nil"/>
                  </w:tcBorders>
                  <w:shd w:val="clear" w:color="auto" w:fill="auto"/>
                  <w:noWrap/>
                  <w:vAlign w:val="bottom"/>
                  <w:hideMark/>
                </w:tcPr>
                <w:p w:rsidR="00E70B02" w:rsidRPr="00E70B02" w:rsidRDefault="00865C0C" w:rsidP="00E70B02">
                  <w:pPr>
                    <w:spacing w:after="0" w:line="240" w:lineRule="auto"/>
                    <w:rPr>
                      <w:rFonts w:eastAsia="Times New Roman"/>
                      <w:color w:val="000000"/>
                      <w:lang w:eastAsia="ja-JP"/>
                    </w:rPr>
                  </w:pPr>
                  <w:r>
                    <w:rPr>
                      <w:rFonts w:eastAsia="Times New Roman"/>
                      <w:color w:val="000000"/>
                      <w:lang w:eastAsia="ja-JP"/>
                    </w:rPr>
                    <w:t>9</w:t>
                  </w:r>
                  <w:r w:rsidR="00E70B02" w:rsidRPr="00E70B02">
                    <w:rPr>
                      <w:rFonts w:eastAsia="Times New Roman"/>
                      <w:color w:val="000000"/>
                      <w:lang w:eastAsia="ja-JP"/>
                    </w:rPr>
                    <w:t xml:space="preserve">.5 Accessing Objects via </w:t>
                  </w:r>
                  <w:r w:rsidR="00187DA2">
                    <w:rPr>
                      <w:rFonts w:eastAsia="Times New Roman"/>
                      <w:color w:val="000000"/>
                      <w:lang w:eastAsia="ja-JP"/>
                    </w:rPr>
                    <w:t>Reference Variables, pp. 330</w:t>
                  </w:r>
                  <w:r w:rsidR="00187DA2">
                    <w:rPr>
                      <w:rFonts w:eastAsia="Times New Roman"/>
                      <w:color w:val="000000"/>
                      <w:lang w:eastAsia="ja-JP"/>
                    </w:rPr>
                    <w:t>–</w:t>
                  </w:r>
                  <w:r w:rsidR="00187DA2">
                    <w:rPr>
                      <w:rFonts w:eastAsia="Times New Roman"/>
                      <w:color w:val="000000"/>
                      <w:lang w:eastAsia="ja-JP"/>
                    </w:rPr>
                    <w:t>333</w:t>
                  </w:r>
                </w:p>
              </w:tc>
            </w:tr>
          </w:tbl>
          <w:p w:rsidR="009A7527" w:rsidRPr="00E70B02" w:rsidRDefault="009A7527" w:rsidP="006E34F0">
            <w:pPr>
              <w:pStyle w:val="Table-Body"/>
            </w:pPr>
          </w:p>
        </w:tc>
        <w:sdt>
          <w:sdtPr>
            <w:id w:val="-1043971949"/>
            <w:placeholder>
              <w:docPart w:val="3294B08655EE4F5CBBA9C7000461C2C3"/>
            </w:placeholder>
            <w:text/>
          </w:sdtPr>
          <w:sdtEndPr/>
          <w:sdtContent>
            <w:tc>
              <w:tcPr>
                <w:tcW w:w="1723" w:type="dxa"/>
                <w:tcBorders>
                  <w:top w:val="single" w:sz="12" w:space="0" w:color="0080AA"/>
                  <w:left w:val="single" w:sz="12" w:space="0" w:color="0080AA"/>
                  <w:bottom w:val="single" w:sz="12" w:space="0" w:color="0080AA"/>
                  <w:right w:val="single" w:sz="12" w:space="0" w:color="0080AA"/>
                </w:tcBorders>
              </w:tcPr>
              <w:p w:rsidR="009A7527" w:rsidRDefault="003D5F95" w:rsidP="006E34F0">
                <w:pPr>
                  <w:pStyle w:val="Table-Body"/>
                  <w:rPr>
                    <w:b/>
                  </w:rPr>
                </w:pPr>
                <w:r>
                  <w:t>Quiz</w:t>
                </w:r>
              </w:p>
            </w:tc>
          </w:sdtContent>
        </w:sdt>
      </w:tr>
      <w:tr w:rsidR="009A7527" w:rsidTr="00D04982">
        <w:trPr>
          <w:cantSplit/>
        </w:trPr>
        <w:tc>
          <w:tcPr>
            <w:tcW w:w="1105" w:type="dxa"/>
            <w:tcBorders>
              <w:top w:val="single" w:sz="12" w:space="0" w:color="0080AA"/>
              <w:left w:val="single" w:sz="12" w:space="0" w:color="0080AA"/>
              <w:bottom w:val="single" w:sz="12" w:space="0" w:color="0080AA"/>
              <w:right w:val="single" w:sz="12" w:space="0" w:color="0080AA"/>
            </w:tcBorders>
          </w:tcPr>
          <w:p w:rsidR="009A7527" w:rsidRPr="00DF5F39" w:rsidRDefault="009A7527" w:rsidP="00DF5F39">
            <w:pPr>
              <w:jc w:val="center"/>
              <w:rPr>
                <w:b/>
              </w:rPr>
            </w:pPr>
            <w:r w:rsidRPr="00DF5F39">
              <w:rPr>
                <w:b/>
              </w:rPr>
              <w:lastRenderedPageBreak/>
              <w:t>15</w:t>
            </w:r>
          </w:p>
        </w:tc>
        <w:tc>
          <w:tcPr>
            <w:tcW w:w="2050" w:type="dxa"/>
            <w:tcBorders>
              <w:top w:val="single" w:sz="12" w:space="0" w:color="0080AA"/>
              <w:left w:val="single" w:sz="12" w:space="0" w:color="0080AA"/>
              <w:bottom w:val="single" w:sz="12" w:space="0" w:color="0080AA"/>
              <w:right w:val="single" w:sz="12" w:space="0" w:color="0080AA"/>
            </w:tcBorders>
          </w:tcPr>
          <w:p w:rsidR="009A7527" w:rsidRPr="00C35748" w:rsidRDefault="009A7527" w:rsidP="00124800">
            <w:r w:rsidRPr="00C35748">
              <w:t>Objects and Classes, Part II</w:t>
            </w:r>
          </w:p>
        </w:tc>
        <w:tc>
          <w:tcPr>
            <w:tcW w:w="5560" w:type="dxa"/>
            <w:tcBorders>
              <w:top w:val="single" w:sz="12" w:space="0" w:color="0080AA"/>
              <w:left w:val="single" w:sz="12" w:space="0" w:color="0080AA"/>
              <w:bottom w:val="single" w:sz="12" w:space="0" w:color="0080AA"/>
              <w:right w:val="single" w:sz="12" w:space="0" w:color="0080AA"/>
            </w:tcBorders>
          </w:tcPr>
          <w:tbl>
            <w:tblPr>
              <w:tblW w:w="4533" w:type="dxa"/>
              <w:tblLayout w:type="fixed"/>
              <w:tblLook w:val="04A0" w:firstRow="1" w:lastRow="0" w:firstColumn="1" w:lastColumn="0" w:noHBand="0" w:noVBand="1"/>
            </w:tblPr>
            <w:tblGrid>
              <w:gridCol w:w="4533"/>
            </w:tblGrid>
            <w:tr w:rsidR="00E70B02" w:rsidRPr="00E70B02" w:rsidTr="009E1AC6">
              <w:trPr>
                <w:trHeight w:val="194"/>
              </w:trPr>
              <w:tc>
                <w:tcPr>
                  <w:tcW w:w="4533" w:type="dxa"/>
                  <w:tcBorders>
                    <w:top w:val="nil"/>
                    <w:left w:val="nil"/>
                    <w:bottom w:val="nil"/>
                    <w:right w:val="nil"/>
                  </w:tcBorders>
                  <w:shd w:val="clear" w:color="auto" w:fill="auto"/>
                  <w:noWrap/>
                  <w:vAlign w:val="bottom"/>
                  <w:hideMark/>
                </w:tcPr>
                <w:p w:rsidR="00E70B02" w:rsidRPr="00E70B02" w:rsidRDefault="00865C0C" w:rsidP="00E70B02">
                  <w:pPr>
                    <w:spacing w:after="0" w:line="240" w:lineRule="auto"/>
                    <w:rPr>
                      <w:rFonts w:eastAsia="Times New Roman"/>
                      <w:color w:val="000000"/>
                      <w:lang w:eastAsia="ja-JP"/>
                    </w:rPr>
                  </w:pPr>
                  <w:r>
                    <w:rPr>
                      <w:rFonts w:eastAsia="Times New Roman"/>
                      <w:color w:val="000000"/>
                      <w:lang w:eastAsia="ja-JP"/>
                    </w:rPr>
                    <w:t>9</w:t>
                  </w:r>
                  <w:r w:rsidR="00E70B02" w:rsidRPr="00E70B02">
                    <w:rPr>
                      <w:rFonts w:eastAsia="Times New Roman"/>
                      <w:color w:val="000000"/>
                      <w:lang w:eastAsia="ja-JP"/>
                    </w:rPr>
                    <w:t>.7 Static Variables, Con</w:t>
                  </w:r>
                  <w:r w:rsidR="00187DA2">
                    <w:rPr>
                      <w:rFonts w:eastAsia="Times New Roman"/>
                      <w:color w:val="000000"/>
                      <w:lang w:eastAsia="ja-JP"/>
                    </w:rPr>
                    <w:t>stants, and Methods, pp. 337</w:t>
                  </w:r>
                  <w:r w:rsidR="00187DA2">
                    <w:rPr>
                      <w:rFonts w:eastAsia="Times New Roman"/>
                      <w:color w:val="000000"/>
                      <w:lang w:eastAsia="ja-JP"/>
                    </w:rPr>
                    <w:t>–</w:t>
                  </w:r>
                  <w:r w:rsidR="00187DA2">
                    <w:rPr>
                      <w:rFonts w:eastAsia="Times New Roman"/>
                      <w:color w:val="000000"/>
                      <w:lang w:eastAsia="ja-JP"/>
                    </w:rPr>
                    <w:t>340</w:t>
                  </w:r>
                </w:p>
              </w:tc>
            </w:tr>
            <w:tr w:rsidR="00E70B02" w:rsidRPr="00E70B02" w:rsidTr="009E1AC6">
              <w:trPr>
                <w:trHeight w:val="194"/>
              </w:trPr>
              <w:tc>
                <w:tcPr>
                  <w:tcW w:w="4533" w:type="dxa"/>
                  <w:tcBorders>
                    <w:top w:val="nil"/>
                    <w:left w:val="nil"/>
                    <w:bottom w:val="nil"/>
                    <w:right w:val="nil"/>
                  </w:tcBorders>
                  <w:shd w:val="clear" w:color="auto" w:fill="auto"/>
                  <w:noWrap/>
                  <w:vAlign w:val="bottom"/>
                  <w:hideMark/>
                </w:tcPr>
                <w:p w:rsidR="00E70B02" w:rsidRPr="00E70B02" w:rsidRDefault="00865C0C" w:rsidP="00187DA2">
                  <w:pPr>
                    <w:spacing w:after="0" w:line="240" w:lineRule="auto"/>
                    <w:rPr>
                      <w:rFonts w:eastAsia="Times New Roman"/>
                      <w:color w:val="000000"/>
                      <w:lang w:eastAsia="ja-JP"/>
                    </w:rPr>
                  </w:pPr>
                  <w:r>
                    <w:rPr>
                      <w:rFonts w:eastAsia="Times New Roman"/>
                      <w:color w:val="000000"/>
                      <w:lang w:eastAsia="ja-JP"/>
                    </w:rPr>
                    <w:t>9</w:t>
                  </w:r>
                  <w:r w:rsidR="00E70B02" w:rsidRPr="00E70B02">
                    <w:rPr>
                      <w:rFonts w:eastAsia="Times New Roman"/>
                      <w:color w:val="000000"/>
                      <w:lang w:eastAsia="ja-JP"/>
                    </w:rPr>
                    <w:t xml:space="preserve">.8 Visibility Modifiers, pp. </w:t>
                  </w:r>
                  <w:r w:rsidR="00187DA2">
                    <w:rPr>
                      <w:rFonts w:eastAsia="Times New Roman"/>
                      <w:color w:val="000000"/>
                      <w:lang w:eastAsia="ja-JP"/>
                    </w:rPr>
                    <w:t>342</w:t>
                  </w:r>
                  <w:r w:rsidR="00187DA2">
                    <w:rPr>
                      <w:rFonts w:eastAsia="Times New Roman"/>
                      <w:color w:val="000000"/>
                      <w:lang w:eastAsia="ja-JP"/>
                    </w:rPr>
                    <w:t>–</w:t>
                  </w:r>
                  <w:r w:rsidR="00187DA2">
                    <w:rPr>
                      <w:rFonts w:eastAsia="Times New Roman"/>
                      <w:color w:val="000000"/>
                      <w:lang w:eastAsia="ja-JP"/>
                    </w:rPr>
                    <w:t>344</w:t>
                  </w:r>
                </w:p>
              </w:tc>
            </w:tr>
            <w:tr w:rsidR="00E70B02" w:rsidRPr="00E70B02" w:rsidTr="009E1AC6">
              <w:trPr>
                <w:trHeight w:val="194"/>
              </w:trPr>
              <w:tc>
                <w:tcPr>
                  <w:tcW w:w="4533" w:type="dxa"/>
                  <w:tcBorders>
                    <w:top w:val="nil"/>
                    <w:left w:val="nil"/>
                    <w:bottom w:val="nil"/>
                    <w:right w:val="nil"/>
                  </w:tcBorders>
                  <w:shd w:val="clear" w:color="auto" w:fill="auto"/>
                  <w:noWrap/>
                  <w:vAlign w:val="bottom"/>
                  <w:hideMark/>
                </w:tcPr>
                <w:p w:rsidR="00E70B02" w:rsidRPr="00E70B02" w:rsidRDefault="00865C0C" w:rsidP="00187DA2">
                  <w:pPr>
                    <w:spacing w:after="0" w:line="240" w:lineRule="auto"/>
                    <w:rPr>
                      <w:rFonts w:eastAsia="Times New Roman"/>
                      <w:color w:val="000000"/>
                      <w:lang w:eastAsia="ja-JP"/>
                    </w:rPr>
                  </w:pPr>
                  <w:r>
                    <w:rPr>
                      <w:rFonts w:eastAsia="Times New Roman"/>
                      <w:color w:val="000000"/>
                      <w:lang w:eastAsia="ja-JP"/>
                    </w:rPr>
                    <w:t>9</w:t>
                  </w:r>
                  <w:r w:rsidR="00E70B02" w:rsidRPr="00E70B02">
                    <w:rPr>
                      <w:rFonts w:eastAsia="Times New Roman"/>
                      <w:color w:val="000000"/>
                      <w:lang w:eastAsia="ja-JP"/>
                    </w:rPr>
                    <w:t>.9 D</w:t>
                  </w:r>
                  <w:r w:rsidR="00187DA2">
                    <w:rPr>
                      <w:rFonts w:eastAsia="Times New Roman"/>
                      <w:color w:val="000000"/>
                      <w:lang w:eastAsia="ja-JP"/>
                    </w:rPr>
                    <w:t>ata Field Encapsulation, pp. 344</w:t>
                  </w:r>
                  <w:r w:rsidR="00187DA2">
                    <w:rPr>
                      <w:rFonts w:eastAsia="Times New Roman"/>
                      <w:color w:val="000000"/>
                      <w:lang w:eastAsia="ja-JP"/>
                    </w:rPr>
                    <w:t>–</w:t>
                  </w:r>
                  <w:r w:rsidR="00187DA2">
                    <w:rPr>
                      <w:rFonts w:eastAsia="Times New Roman"/>
                      <w:color w:val="000000"/>
                      <w:lang w:eastAsia="ja-JP"/>
                    </w:rPr>
                    <w:t>347</w:t>
                  </w:r>
                </w:p>
              </w:tc>
            </w:tr>
            <w:tr w:rsidR="00E70B02" w:rsidRPr="00E70B02" w:rsidTr="009E1AC6">
              <w:trPr>
                <w:trHeight w:val="194"/>
              </w:trPr>
              <w:tc>
                <w:tcPr>
                  <w:tcW w:w="4533" w:type="dxa"/>
                  <w:tcBorders>
                    <w:top w:val="nil"/>
                    <w:left w:val="nil"/>
                    <w:bottom w:val="nil"/>
                    <w:right w:val="nil"/>
                  </w:tcBorders>
                  <w:shd w:val="clear" w:color="auto" w:fill="auto"/>
                  <w:noWrap/>
                  <w:vAlign w:val="bottom"/>
                  <w:hideMark/>
                </w:tcPr>
                <w:p w:rsidR="00E70B02" w:rsidRPr="00E70B02" w:rsidRDefault="00865C0C" w:rsidP="00187DA2">
                  <w:pPr>
                    <w:spacing w:after="0" w:line="240" w:lineRule="auto"/>
                    <w:rPr>
                      <w:rFonts w:eastAsia="Times New Roman"/>
                      <w:color w:val="000000"/>
                      <w:lang w:eastAsia="ja-JP"/>
                    </w:rPr>
                  </w:pPr>
                  <w:r>
                    <w:rPr>
                      <w:rFonts w:eastAsia="Times New Roman"/>
                      <w:color w:val="000000"/>
                      <w:lang w:eastAsia="ja-JP"/>
                    </w:rPr>
                    <w:t>9</w:t>
                  </w:r>
                  <w:r w:rsidR="00E70B02" w:rsidRPr="00E70B02">
                    <w:rPr>
                      <w:rFonts w:eastAsia="Times New Roman"/>
                      <w:color w:val="000000"/>
                      <w:lang w:eastAsia="ja-JP"/>
                    </w:rPr>
                    <w:t xml:space="preserve">.10 Passing Objects to Methods, pp. </w:t>
                  </w:r>
                  <w:r w:rsidR="00187DA2">
                    <w:rPr>
                      <w:rFonts w:eastAsia="Times New Roman"/>
                      <w:color w:val="000000"/>
                      <w:lang w:eastAsia="ja-JP"/>
                    </w:rPr>
                    <w:t>347</w:t>
                  </w:r>
                  <w:r w:rsidR="00187DA2">
                    <w:rPr>
                      <w:rFonts w:eastAsia="Times New Roman"/>
                      <w:color w:val="000000"/>
                      <w:lang w:eastAsia="ja-JP"/>
                    </w:rPr>
                    <w:t>–</w:t>
                  </w:r>
                  <w:r w:rsidR="00187DA2">
                    <w:rPr>
                      <w:rFonts w:eastAsia="Times New Roman"/>
                      <w:color w:val="000000"/>
                      <w:lang w:eastAsia="ja-JP"/>
                    </w:rPr>
                    <w:t>348</w:t>
                  </w:r>
                </w:p>
              </w:tc>
            </w:tr>
            <w:tr w:rsidR="00E70B02" w:rsidRPr="00E70B02" w:rsidTr="009E1AC6">
              <w:trPr>
                <w:trHeight w:val="194"/>
              </w:trPr>
              <w:tc>
                <w:tcPr>
                  <w:tcW w:w="4533" w:type="dxa"/>
                  <w:tcBorders>
                    <w:top w:val="nil"/>
                    <w:left w:val="nil"/>
                    <w:bottom w:val="nil"/>
                    <w:right w:val="nil"/>
                  </w:tcBorders>
                  <w:shd w:val="clear" w:color="auto" w:fill="auto"/>
                  <w:noWrap/>
                  <w:vAlign w:val="bottom"/>
                  <w:hideMark/>
                </w:tcPr>
                <w:p w:rsidR="00E70B02" w:rsidRPr="00E70B02" w:rsidRDefault="00865C0C" w:rsidP="00E70B02">
                  <w:pPr>
                    <w:spacing w:after="0" w:line="240" w:lineRule="auto"/>
                    <w:rPr>
                      <w:rFonts w:eastAsia="Times New Roman"/>
                      <w:color w:val="000000"/>
                      <w:lang w:eastAsia="ja-JP"/>
                    </w:rPr>
                  </w:pPr>
                  <w:r>
                    <w:rPr>
                      <w:rFonts w:eastAsia="Times New Roman"/>
                      <w:color w:val="000000"/>
                      <w:lang w:eastAsia="ja-JP"/>
                    </w:rPr>
                    <w:t>9</w:t>
                  </w:r>
                  <w:r w:rsidR="00E70B02" w:rsidRPr="00E70B02">
                    <w:rPr>
                      <w:rFonts w:eastAsia="Times New Roman"/>
                      <w:color w:val="000000"/>
                      <w:lang w:eastAsia="ja-JP"/>
                    </w:rPr>
                    <w:t>.</w:t>
                  </w:r>
                  <w:r w:rsidR="00187DA2">
                    <w:rPr>
                      <w:rFonts w:eastAsia="Times New Roman"/>
                      <w:color w:val="000000"/>
                      <w:lang w:eastAsia="ja-JP"/>
                    </w:rPr>
                    <w:t>11 Array of Objects, pp. 351</w:t>
                  </w:r>
                  <w:r w:rsidR="00187DA2">
                    <w:rPr>
                      <w:rFonts w:eastAsia="Times New Roman"/>
                      <w:color w:val="000000"/>
                      <w:lang w:eastAsia="ja-JP"/>
                    </w:rPr>
                    <w:t>–</w:t>
                  </w:r>
                  <w:r w:rsidR="00187DA2">
                    <w:rPr>
                      <w:rFonts w:eastAsia="Times New Roman"/>
                      <w:color w:val="000000"/>
                      <w:lang w:eastAsia="ja-JP"/>
                    </w:rPr>
                    <w:t>353</w:t>
                  </w:r>
                </w:p>
              </w:tc>
            </w:tr>
          </w:tbl>
          <w:p w:rsidR="009A7527" w:rsidRPr="00E70B02" w:rsidRDefault="009A7527" w:rsidP="006E34F0">
            <w:pPr>
              <w:pStyle w:val="Table-Body"/>
            </w:pPr>
          </w:p>
        </w:tc>
        <w:sdt>
          <w:sdtPr>
            <w:id w:val="-825820469"/>
            <w:placeholder>
              <w:docPart w:val="7DE63D69006C469891BCEB5071674F18"/>
            </w:placeholder>
            <w:text/>
          </w:sdtPr>
          <w:sdtEndPr/>
          <w:sdtContent>
            <w:tc>
              <w:tcPr>
                <w:tcW w:w="1723" w:type="dxa"/>
                <w:tcBorders>
                  <w:top w:val="single" w:sz="12" w:space="0" w:color="0080AA"/>
                  <w:left w:val="single" w:sz="12" w:space="0" w:color="0080AA"/>
                  <w:bottom w:val="single" w:sz="12" w:space="0" w:color="0080AA"/>
                  <w:right w:val="single" w:sz="12" w:space="0" w:color="0080AA"/>
                </w:tcBorders>
              </w:tcPr>
              <w:p w:rsidR="009A7527" w:rsidRDefault="003D5F95" w:rsidP="006E34F0">
                <w:pPr>
                  <w:pStyle w:val="Table-Body"/>
                  <w:rPr>
                    <w:b/>
                  </w:rPr>
                </w:pPr>
                <w:r>
                  <w:t>Quiz</w:t>
                </w:r>
              </w:p>
            </w:tc>
          </w:sdtContent>
        </w:sdt>
      </w:tr>
      <w:tr w:rsidR="009A7527" w:rsidTr="00D04982">
        <w:trPr>
          <w:cantSplit/>
        </w:trPr>
        <w:tc>
          <w:tcPr>
            <w:tcW w:w="1105" w:type="dxa"/>
            <w:tcBorders>
              <w:top w:val="single" w:sz="12" w:space="0" w:color="0080AA"/>
              <w:left w:val="single" w:sz="12" w:space="0" w:color="0080AA"/>
              <w:bottom w:val="single" w:sz="12" w:space="0" w:color="0080AA"/>
              <w:right w:val="single" w:sz="12" w:space="0" w:color="0080AA"/>
            </w:tcBorders>
          </w:tcPr>
          <w:p w:rsidR="009A7527" w:rsidRPr="00DF5F39" w:rsidRDefault="009A7527" w:rsidP="00DF5F39">
            <w:pPr>
              <w:jc w:val="center"/>
              <w:rPr>
                <w:b/>
              </w:rPr>
            </w:pPr>
            <w:r w:rsidRPr="00DF5F39">
              <w:rPr>
                <w:b/>
              </w:rPr>
              <w:t>16</w:t>
            </w:r>
          </w:p>
        </w:tc>
        <w:tc>
          <w:tcPr>
            <w:tcW w:w="2050" w:type="dxa"/>
            <w:tcBorders>
              <w:top w:val="single" w:sz="12" w:space="0" w:color="0080AA"/>
              <w:left w:val="single" w:sz="12" w:space="0" w:color="0080AA"/>
              <w:bottom w:val="single" w:sz="12" w:space="0" w:color="0080AA"/>
              <w:right w:val="single" w:sz="12" w:space="0" w:color="0080AA"/>
            </w:tcBorders>
          </w:tcPr>
          <w:p w:rsidR="009A7527" w:rsidRPr="00C35748" w:rsidRDefault="009A7527" w:rsidP="00124800">
            <w:r w:rsidRPr="00C35748">
              <w:t>Strings</w:t>
            </w:r>
          </w:p>
        </w:tc>
        <w:tc>
          <w:tcPr>
            <w:tcW w:w="5560" w:type="dxa"/>
            <w:tcBorders>
              <w:top w:val="single" w:sz="12" w:space="0" w:color="0080AA"/>
              <w:left w:val="single" w:sz="12" w:space="0" w:color="0080AA"/>
              <w:bottom w:val="single" w:sz="12" w:space="0" w:color="0080AA"/>
              <w:right w:val="single" w:sz="12" w:space="0" w:color="0080AA"/>
            </w:tcBorders>
          </w:tcPr>
          <w:tbl>
            <w:tblPr>
              <w:tblW w:w="4345" w:type="dxa"/>
              <w:tblLayout w:type="fixed"/>
              <w:tblLook w:val="04A0" w:firstRow="1" w:lastRow="0" w:firstColumn="1" w:lastColumn="0" w:noHBand="0" w:noVBand="1"/>
            </w:tblPr>
            <w:tblGrid>
              <w:gridCol w:w="4345"/>
            </w:tblGrid>
            <w:tr w:rsidR="00E70B02" w:rsidRPr="00E70B02" w:rsidTr="009E1AC6">
              <w:trPr>
                <w:trHeight w:val="197"/>
              </w:trPr>
              <w:tc>
                <w:tcPr>
                  <w:tcW w:w="4345" w:type="dxa"/>
                  <w:tcBorders>
                    <w:top w:val="nil"/>
                    <w:left w:val="nil"/>
                    <w:bottom w:val="nil"/>
                    <w:right w:val="nil"/>
                  </w:tcBorders>
                  <w:shd w:val="clear" w:color="auto" w:fill="auto"/>
                  <w:noWrap/>
                  <w:vAlign w:val="bottom"/>
                  <w:hideMark/>
                </w:tcPr>
                <w:p w:rsidR="00E70B02" w:rsidRPr="00E70B02" w:rsidRDefault="00865C0C" w:rsidP="00187DA2">
                  <w:pPr>
                    <w:spacing w:after="0" w:line="240" w:lineRule="auto"/>
                    <w:rPr>
                      <w:rFonts w:eastAsia="Times New Roman"/>
                      <w:color w:val="000000"/>
                      <w:lang w:eastAsia="ja-JP"/>
                    </w:rPr>
                  </w:pPr>
                  <w:bookmarkStart w:id="0" w:name="_GoBack"/>
                  <w:bookmarkEnd w:id="0"/>
                  <w:r>
                    <w:rPr>
                      <w:rFonts w:eastAsia="Times New Roman"/>
                      <w:color w:val="000000"/>
                      <w:lang w:eastAsia="ja-JP"/>
                    </w:rPr>
                    <w:t>10.10</w:t>
                  </w:r>
                  <w:r w:rsidR="00187DA2">
                    <w:rPr>
                      <w:rFonts w:eastAsia="Times New Roman"/>
                      <w:color w:val="000000"/>
                      <w:lang w:eastAsia="ja-JP"/>
                    </w:rPr>
                    <w:t xml:space="preserve"> The String Class, pp. 386</w:t>
                  </w:r>
                  <w:r w:rsidR="00187DA2">
                    <w:rPr>
                      <w:rFonts w:eastAsia="Times New Roman"/>
                      <w:color w:val="000000"/>
                      <w:lang w:eastAsia="ja-JP"/>
                    </w:rPr>
                    <w:t>–</w:t>
                  </w:r>
                  <w:r w:rsidR="00187DA2">
                    <w:rPr>
                      <w:rFonts w:eastAsia="Times New Roman"/>
                      <w:color w:val="000000"/>
                      <w:lang w:eastAsia="ja-JP"/>
                    </w:rPr>
                    <w:t>390</w:t>
                  </w:r>
                </w:p>
              </w:tc>
            </w:tr>
            <w:tr w:rsidR="00E70B02" w:rsidRPr="00E70B02" w:rsidTr="009E1AC6">
              <w:trPr>
                <w:trHeight w:val="197"/>
              </w:trPr>
              <w:tc>
                <w:tcPr>
                  <w:tcW w:w="4345" w:type="dxa"/>
                  <w:tcBorders>
                    <w:top w:val="nil"/>
                    <w:left w:val="nil"/>
                    <w:bottom w:val="nil"/>
                    <w:right w:val="nil"/>
                  </w:tcBorders>
                  <w:shd w:val="clear" w:color="auto" w:fill="auto"/>
                  <w:noWrap/>
                  <w:vAlign w:val="bottom"/>
                  <w:hideMark/>
                </w:tcPr>
                <w:p w:rsidR="00E70B02" w:rsidRPr="00E70B02" w:rsidRDefault="00E70B02" w:rsidP="00E70B02">
                  <w:pPr>
                    <w:spacing w:after="0" w:line="240" w:lineRule="auto"/>
                    <w:rPr>
                      <w:rFonts w:eastAsia="Times New Roman"/>
                      <w:color w:val="000000"/>
                      <w:lang w:eastAsia="ja-JP"/>
                    </w:rPr>
                  </w:pPr>
                </w:p>
              </w:tc>
            </w:tr>
          </w:tbl>
          <w:p w:rsidR="009A7527" w:rsidRPr="00E70B02" w:rsidRDefault="009A7527" w:rsidP="006E34F0">
            <w:pPr>
              <w:pStyle w:val="Table-Body"/>
            </w:pPr>
          </w:p>
        </w:tc>
        <w:sdt>
          <w:sdtPr>
            <w:id w:val="-1771006230"/>
            <w:placeholder>
              <w:docPart w:val="558580FCD0BD45E58ECB0E80D43B124A"/>
            </w:placeholder>
            <w:text/>
          </w:sdtPr>
          <w:sdtEndPr/>
          <w:sdtContent>
            <w:tc>
              <w:tcPr>
                <w:tcW w:w="1723" w:type="dxa"/>
                <w:tcBorders>
                  <w:top w:val="single" w:sz="12" w:space="0" w:color="0080AA"/>
                  <w:left w:val="single" w:sz="12" w:space="0" w:color="0080AA"/>
                  <w:bottom w:val="single" w:sz="12" w:space="0" w:color="0080AA"/>
                  <w:right w:val="single" w:sz="12" w:space="0" w:color="0080AA"/>
                </w:tcBorders>
              </w:tcPr>
              <w:p w:rsidR="009A7527" w:rsidRDefault="003D5F95" w:rsidP="009A7527">
                <w:pPr>
                  <w:pStyle w:val="Table-Body"/>
                  <w:rPr>
                    <w:b/>
                  </w:rPr>
                </w:pPr>
                <w:r>
                  <w:t>Portfolio</w:t>
                </w:r>
              </w:p>
            </w:tc>
          </w:sdtContent>
        </w:sdt>
      </w:tr>
      <w:tr w:rsidR="009A7527" w:rsidTr="00D04982">
        <w:trPr>
          <w:cantSplit/>
          <w:trHeight w:val="1023"/>
        </w:trPr>
        <w:tc>
          <w:tcPr>
            <w:tcW w:w="1105" w:type="dxa"/>
            <w:tcBorders>
              <w:top w:val="single" w:sz="12" w:space="0" w:color="0080AA"/>
              <w:left w:val="single" w:sz="12" w:space="0" w:color="0080AA"/>
              <w:bottom w:val="single" w:sz="12" w:space="0" w:color="0080AA"/>
              <w:right w:val="single" w:sz="12" w:space="0" w:color="0080AA"/>
            </w:tcBorders>
          </w:tcPr>
          <w:p w:rsidR="009A7527" w:rsidRPr="00DF5F39" w:rsidRDefault="009A7527" w:rsidP="00DF5F39">
            <w:pPr>
              <w:jc w:val="center"/>
              <w:rPr>
                <w:b/>
              </w:rPr>
            </w:pPr>
            <w:r w:rsidRPr="00DF5F39">
              <w:rPr>
                <w:b/>
              </w:rPr>
              <w:t>17</w:t>
            </w:r>
          </w:p>
        </w:tc>
        <w:tc>
          <w:tcPr>
            <w:tcW w:w="2050" w:type="dxa"/>
            <w:tcBorders>
              <w:top w:val="single" w:sz="12" w:space="0" w:color="0080AA"/>
              <w:left w:val="single" w:sz="12" w:space="0" w:color="0080AA"/>
              <w:bottom w:val="single" w:sz="12" w:space="0" w:color="0080AA"/>
              <w:right w:val="single" w:sz="12" w:space="0" w:color="0080AA"/>
            </w:tcBorders>
          </w:tcPr>
          <w:p w:rsidR="009A7527" w:rsidRPr="00C35748" w:rsidRDefault="009A7527" w:rsidP="00124800">
            <w:r w:rsidRPr="00C35748">
              <w:t>Course Review</w:t>
            </w:r>
          </w:p>
        </w:tc>
        <w:sdt>
          <w:sdtPr>
            <w:id w:val="-622003702"/>
            <w:placeholder>
              <w:docPart w:val="060720F1037549979AD9181A82C00351"/>
            </w:placeholder>
            <w:text/>
          </w:sdtPr>
          <w:sdtEndPr/>
          <w:sdtContent>
            <w:tc>
              <w:tcPr>
                <w:tcW w:w="5560" w:type="dxa"/>
                <w:tcBorders>
                  <w:top w:val="single" w:sz="12" w:space="0" w:color="0080AA"/>
                  <w:left w:val="single" w:sz="12" w:space="0" w:color="0080AA"/>
                  <w:bottom w:val="single" w:sz="12" w:space="0" w:color="0080AA"/>
                  <w:right w:val="single" w:sz="12" w:space="0" w:color="0080AA"/>
                </w:tcBorders>
              </w:tcPr>
              <w:p w:rsidR="009A7527" w:rsidRPr="00E70B02" w:rsidRDefault="003D5F95" w:rsidP="00BB3F2A">
                <w:pPr>
                  <w:pStyle w:val="Table-Body"/>
                </w:pPr>
                <w:r>
                  <w:t>Review previous lesson readings, quizzes, and portfolios.</w:t>
                </w:r>
              </w:p>
            </w:tc>
          </w:sdtContent>
        </w:sdt>
        <w:sdt>
          <w:sdtPr>
            <w:id w:val="2134132255"/>
            <w:placeholder>
              <w:docPart w:val="BCDBF7B506914DCEAD4E80A1A911F28E"/>
            </w:placeholder>
            <w:text/>
          </w:sdtPr>
          <w:sdtEndPr/>
          <w:sdtContent>
            <w:tc>
              <w:tcPr>
                <w:tcW w:w="1723" w:type="dxa"/>
                <w:tcBorders>
                  <w:top w:val="single" w:sz="12" w:space="0" w:color="0080AA"/>
                  <w:left w:val="single" w:sz="12" w:space="0" w:color="0080AA"/>
                  <w:bottom w:val="single" w:sz="12" w:space="0" w:color="0080AA"/>
                  <w:right w:val="single" w:sz="12" w:space="0" w:color="0080AA"/>
                </w:tcBorders>
              </w:tcPr>
              <w:p w:rsidR="009A7527" w:rsidRDefault="003D5F95" w:rsidP="006E34F0">
                <w:pPr>
                  <w:pStyle w:val="Table-Body"/>
                  <w:rPr>
                    <w:b/>
                  </w:rPr>
                </w:pPr>
                <w:r>
                  <w:t>Review Quiz</w:t>
                </w:r>
              </w:p>
            </w:tc>
          </w:sdtContent>
        </w:sdt>
      </w:tr>
      <w:tr w:rsidR="009A7527" w:rsidTr="00D04982">
        <w:trPr>
          <w:cantSplit/>
        </w:trPr>
        <w:tc>
          <w:tcPr>
            <w:tcW w:w="1105" w:type="dxa"/>
            <w:tcBorders>
              <w:top w:val="single" w:sz="12" w:space="0" w:color="0080AA"/>
              <w:left w:val="single" w:sz="12" w:space="0" w:color="0080AA"/>
              <w:bottom w:val="single" w:sz="12" w:space="0" w:color="0080AA"/>
              <w:right w:val="single" w:sz="12" w:space="0" w:color="0080AA"/>
            </w:tcBorders>
          </w:tcPr>
          <w:p w:rsidR="009A7527" w:rsidRPr="00DF5F39" w:rsidRDefault="009A7527" w:rsidP="00DF5F39">
            <w:pPr>
              <w:jc w:val="center"/>
              <w:rPr>
                <w:b/>
              </w:rPr>
            </w:pPr>
            <w:r w:rsidRPr="00DF5F39">
              <w:rPr>
                <w:b/>
              </w:rPr>
              <w:t>18</w:t>
            </w:r>
          </w:p>
        </w:tc>
        <w:tc>
          <w:tcPr>
            <w:tcW w:w="2050" w:type="dxa"/>
            <w:tcBorders>
              <w:top w:val="single" w:sz="12" w:space="0" w:color="0080AA"/>
              <w:left w:val="single" w:sz="12" w:space="0" w:color="0080AA"/>
              <w:bottom w:val="single" w:sz="12" w:space="0" w:color="0080AA"/>
              <w:right w:val="single" w:sz="12" w:space="0" w:color="0080AA"/>
            </w:tcBorders>
          </w:tcPr>
          <w:p w:rsidR="009A7527" w:rsidRDefault="009A7527" w:rsidP="009A7527">
            <w:r w:rsidRPr="00C35748">
              <w:t>Final Assignment</w:t>
            </w:r>
          </w:p>
        </w:tc>
        <w:tc>
          <w:tcPr>
            <w:tcW w:w="5560" w:type="dxa"/>
            <w:tcBorders>
              <w:top w:val="single" w:sz="12" w:space="0" w:color="0080AA"/>
              <w:left w:val="single" w:sz="12" w:space="0" w:color="0080AA"/>
              <w:bottom w:val="single" w:sz="12" w:space="0" w:color="0080AA"/>
              <w:right w:val="single" w:sz="12" w:space="0" w:color="0080AA"/>
            </w:tcBorders>
          </w:tcPr>
          <w:p w:rsidR="009A7527" w:rsidRPr="00E70B02" w:rsidRDefault="00C57B55" w:rsidP="00D04982">
            <w:pPr>
              <w:pStyle w:val="Table-Body"/>
            </w:pPr>
            <w:r>
              <w:t>None</w:t>
            </w:r>
          </w:p>
        </w:tc>
        <w:sdt>
          <w:sdtPr>
            <w:id w:val="15049370"/>
            <w:placeholder>
              <w:docPart w:val="5B25FDA7BAFC43ADB4A9DB7E12CDC50B"/>
            </w:placeholder>
            <w:text/>
          </w:sdtPr>
          <w:sdtEndPr/>
          <w:sdtContent>
            <w:tc>
              <w:tcPr>
                <w:tcW w:w="1723" w:type="dxa"/>
                <w:tcBorders>
                  <w:top w:val="single" w:sz="12" w:space="0" w:color="0080AA"/>
                  <w:left w:val="single" w:sz="12" w:space="0" w:color="0080AA"/>
                  <w:bottom w:val="single" w:sz="12" w:space="0" w:color="0080AA"/>
                  <w:right w:val="single" w:sz="12" w:space="0" w:color="0080AA"/>
                </w:tcBorders>
              </w:tcPr>
              <w:p w:rsidR="009A7527" w:rsidRDefault="00050948" w:rsidP="00050948">
                <w:pPr>
                  <w:pStyle w:val="Table-Body"/>
                  <w:rPr>
                    <w:b/>
                  </w:rPr>
                </w:pPr>
                <w:r>
                  <w:t>Portfolio</w:t>
                </w:r>
              </w:p>
            </w:tc>
          </w:sdtContent>
        </w:sdt>
      </w:tr>
    </w:tbl>
    <w:p w:rsidR="00BB3F2A" w:rsidRDefault="00BB3F2A" w:rsidP="00BE6153"/>
    <w:p w:rsidR="00BB3F2A" w:rsidRDefault="00BB3F2A" w:rsidP="00BB3F2A"/>
    <w:p w:rsidR="003C79E0" w:rsidRPr="00BB3F2A" w:rsidRDefault="00BB3F2A" w:rsidP="00BB3F2A">
      <w:pPr>
        <w:tabs>
          <w:tab w:val="left" w:pos="5611"/>
        </w:tabs>
      </w:pPr>
      <w:r>
        <w:tab/>
      </w:r>
    </w:p>
    <w:sectPr w:rsidR="003C79E0" w:rsidRPr="00BB3F2A" w:rsidSect="004D463F">
      <w:headerReference w:type="default" r:id="rId8"/>
      <w:footerReference w:type="default" r:id="rId9"/>
      <w:headerReference w:type="first" r:id="rId10"/>
      <w:footerReference w:type="first" r:id="rId11"/>
      <w:pgSz w:w="12242" w:h="15842" w:code="1"/>
      <w:pgMar w:top="2160" w:right="1267" w:bottom="2160" w:left="1267" w:header="360" w:footer="57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9BD" w:rsidRDefault="005449BD" w:rsidP="00D53621">
      <w:r>
        <w:separator/>
      </w:r>
    </w:p>
  </w:endnote>
  <w:endnote w:type="continuationSeparator" w:id="0">
    <w:p w:rsidR="005449BD" w:rsidRDefault="005449BD" w:rsidP="00D53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B1B" w:rsidRDefault="004A1B1B" w:rsidP="00A61F34">
    <w:pPr>
      <w:pStyle w:val="Footer"/>
      <w:tabs>
        <w:tab w:val="clear" w:pos="4153"/>
        <w:tab w:val="clear" w:pos="8306"/>
        <w:tab w:val="center" w:pos="5040"/>
        <w:tab w:val="center" w:pos="9360"/>
      </w:tabs>
      <w:ind w:left="-360" w:right="-360"/>
      <w:rPr>
        <w:sz w:val="18"/>
        <w:szCs w:val="18"/>
      </w:rPr>
    </w:pPr>
    <w:r>
      <w:rPr>
        <w:noProof/>
      </w:rPr>
      <mc:AlternateContent>
        <mc:Choice Requires="wps">
          <w:drawing>
            <wp:inline distT="0" distB="0" distL="0" distR="0" wp14:anchorId="0B838D48" wp14:editId="50CFAB78">
              <wp:extent cx="6858000" cy="0"/>
              <wp:effectExtent l="0" t="0" r="19050" b="19050"/>
              <wp:docPr id="14" name="AutoShape 3" descr="Rule line." title="Rule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19050">
                        <a:solidFill>
                          <a:srgbClr val="364395"/>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inline>
          </w:drawing>
        </mc:Choice>
        <mc:Fallback>
          <w:pict>
            <v:shapetype w14:anchorId="0F93030F" id="_x0000_t32" coordsize="21600,21600" o:spt="32" o:oned="t" path="m,l21600,21600e" filled="f">
              <v:path arrowok="t" fillok="f" o:connecttype="none"/>
              <o:lock v:ext="edit" shapetype="t"/>
            </v:shapetype>
            <v:shape id="AutoShape 3" o:spid="_x0000_s1026" type="#_x0000_t32" alt="Title: Rule Line - Description: Rule line." style="width:540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" strokecolor="#364395" strokeweight="1.5pt">
              <w10:anchorlock/>
            </v:shape>
          </w:pict>
        </mc:Fallback>
      </mc:AlternateContent>
    </w:r>
  </w:p>
  <w:p w:rsidR="00013BFB" w:rsidRDefault="00013BFB" w:rsidP="00013BFB">
    <w:pPr>
      <w:pStyle w:val="Footer"/>
      <w:tabs>
        <w:tab w:val="left" w:pos="3600"/>
        <w:tab w:val="left" w:pos="3960"/>
      </w:tabs>
      <w:spacing w:after="90"/>
      <w:ind w:left="-360" w:right="-360"/>
      <w:jc w:val="center"/>
      <w:rPr>
        <w:b/>
        <w:sz w:val="20"/>
        <w:szCs w:val="20"/>
      </w:rPr>
    </w:pPr>
    <w:r>
      <w:rPr>
        <w:rFonts w:eastAsia="Times New Roman" w:cs="Verdana"/>
        <w:sz w:val="16"/>
        <w:szCs w:val="16"/>
      </w:rPr>
      <w:t>Copyright © 2014 by Pearson Education, Inc. or one or more of its direct or indirect affiliates. All rights reserved</w:t>
    </w:r>
    <w:r>
      <w:rPr>
        <w:rFonts w:ascii="Times New Roman" w:eastAsia="Times New Roman" w:hAnsi="Times New Roman"/>
        <w:sz w:val="16"/>
        <w:szCs w:val="16"/>
      </w:rPr>
      <w:t>.</w:t>
    </w:r>
  </w:p>
  <w:p w:rsidR="00F51532" w:rsidRPr="0042371E" w:rsidRDefault="00F51532" w:rsidP="00013BFB">
    <w:pPr>
      <w:pStyle w:val="Footer"/>
      <w:tabs>
        <w:tab w:val="clear" w:pos="4153"/>
        <w:tab w:val="clear" w:pos="8306"/>
        <w:tab w:val="left" w:pos="3600"/>
        <w:tab w:val="left" w:pos="3960"/>
      </w:tabs>
      <w:spacing w:after="90"/>
      <w:ind w:left="-360" w:right="-360"/>
      <w:jc w:val="center"/>
      <w:rPr>
        <w:b/>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B1B" w:rsidRDefault="004A1B1B" w:rsidP="00A61F34">
    <w:pPr>
      <w:pStyle w:val="Footer"/>
      <w:tabs>
        <w:tab w:val="clear" w:pos="4153"/>
        <w:tab w:val="clear" w:pos="8306"/>
        <w:tab w:val="center" w:pos="5040"/>
        <w:tab w:val="center" w:pos="9360"/>
      </w:tabs>
      <w:ind w:left="-547" w:right="-360"/>
      <w:rPr>
        <w:sz w:val="18"/>
        <w:szCs w:val="18"/>
      </w:rPr>
    </w:pPr>
    <w:r>
      <w:rPr>
        <w:noProof/>
      </w:rPr>
      <mc:AlternateContent>
        <mc:Choice Requires="wps">
          <w:drawing>
            <wp:inline distT="0" distB="0" distL="0" distR="0" wp14:anchorId="6505AE8D" wp14:editId="26063CFA">
              <wp:extent cx="6858000" cy="0"/>
              <wp:effectExtent l="0" t="0" r="19050" b="19050"/>
              <wp:docPr id="5" name="AutoShape 3" descr="Rule line." title="Rule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19050">
                        <a:solidFill>
                          <a:srgbClr val="364395"/>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inline>
          </w:drawing>
        </mc:Choice>
        <mc:Fallback>
          <w:pict>
            <v:shapetype w14:anchorId="57696060" id="_x0000_t32" coordsize="21600,21600" o:spt="32" o:oned="t" path="m,l21600,21600e" filled="f">
              <v:path arrowok="t" fillok="f" o:connecttype="none"/>
              <o:lock v:ext="edit" shapetype="t"/>
            </v:shapetype>
            <v:shape id="AutoShape 3" o:spid="_x0000_s1026" type="#_x0000_t32" alt="Title: Rule Line - Description: Rule line." style="width:540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" strokecolor="#364395" strokeweight="1.5pt">
              <w10:anchorlock/>
            </v:shape>
          </w:pict>
        </mc:Fallback>
      </mc:AlternateContent>
    </w:r>
  </w:p>
  <w:p w:rsidR="00013BFB" w:rsidRDefault="00013BFB" w:rsidP="00013BFB">
    <w:pPr>
      <w:pStyle w:val="Footer"/>
      <w:tabs>
        <w:tab w:val="left" w:pos="3600"/>
        <w:tab w:val="left" w:pos="3960"/>
      </w:tabs>
      <w:spacing w:after="90"/>
      <w:ind w:left="-360" w:right="-360"/>
      <w:jc w:val="center"/>
      <w:rPr>
        <w:b/>
        <w:sz w:val="20"/>
        <w:szCs w:val="20"/>
      </w:rPr>
    </w:pPr>
    <w:r>
      <w:rPr>
        <w:rFonts w:eastAsia="Times New Roman" w:cs="Verdana"/>
        <w:sz w:val="16"/>
        <w:szCs w:val="16"/>
      </w:rPr>
      <w:t>Copyright © 2014 by Pearson Education, Inc. or one or more of its direct or indirect affiliates. All rights reserved</w:t>
    </w:r>
    <w:r>
      <w:rPr>
        <w:rFonts w:ascii="Times New Roman" w:eastAsia="Times New Roman" w:hAnsi="Times New Roman"/>
        <w:sz w:val="16"/>
        <w:szCs w:val="16"/>
      </w:rPr>
      <w:t>.</w:t>
    </w:r>
  </w:p>
  <w:p w:rsidR="00F51532" w:rsidRPr="0042371E" w:rsidRDefault="00F51532" w:rsidP="00013BFB">
    <w:pPr>
      <w:pStyle w:val="Footer"/>
      <w:tabs>
        <w:tab w:val="clear" w:pos="4153"/>
        <w:tab w:val="clear" w:pos="8306"/>
        <w:tab w:val="left" w:pos="3600"/>
        <w:tab w:val="left" w:pos="3960"/>
      </w:tabs>
      <w:spacing w:after="90"/>
      <w:ind w:left="-360" w:right="-360"/>
      <w:jc w:val="center"/>
      <w:rPr>
        <w:b/>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9BD" w:rsidRDefault="005449BD" w:rsidP="00D53621">
      <w:r>
        <w:separator/>
      </w:r>
    </w:p>
  </w:footnote>
  <w:footnote w:type="continuationSeparator" w:id="0">
    <w:p w:rsidR="005449BD" w:rsidRDefault="005449BD" w:rsidP="00D536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532" w:rsidRDefault="00A61F34" w:rsidP="00A61F34">
    <w:pPr>
      <w:ind w:left="-540"/>
    </w:pPr>
    <w:r>
      <w:rPr>
        <w:noProof/>
      </w:rPr>
      <w:drawing>
        <wp:inline distT="0" distB="0" distL="0" distR="0" wp14:anchorId="61E17574" wp14:editId="2163C4D9">
          <wp:extent cx="6858000" cy="475488"/>
          <wp:effectExtent l="0" t="0" r="0" b="1270"/>
          <wp:docPr id="12" name="Picture 12" descr="Pearson logo strap: Pearson, Always Learning" title="Pearson 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_Bar_Blue_USLette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475488"/>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532" w:rsidRDefault="00CE3759" w:rsidP="00A12581">
    <w:pPr>
      <w:tabs>
        <w:tab w:val="left" w:pos="-630"/>
      </w:tabs>
      <w:ind w:left="-720"/>
    </w:pPr>
    <w:r>
      <w:rPr>
        <w:noProof/>
      </w:rPr>
      <w:drawing>
        <wp:inline distT="0" distB="0" distL="0" distR="0" wp14:anchorId="49F1E9CB" wp14:editId="60A2EA5C">
          <wp:extent cx="6858000" cy="475488"/>
          <wp:effectExtent l="0" t="0" r="0" b="1270"/>
          <wp:docPr id="13" name="Picture 13" descr="Pearson logo strap: Pearson" title="Pearson 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_Bar_Blue_USLette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47548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6F4CE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A428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77479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1A1B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E852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206A9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3CB3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41C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3636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E2C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2A47F3"/>
    <w:multiLevelType w:val="hybridMultilevel"/>
    <w:tmpl w:val="EC02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9373D"/>
    <w:multiLevelType w:val="hybridMultilevel"/>
    <w:tmpl w:val="9A1A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8601F"/>
    <w:multiLevelType w:val="hybridMultilevel"/>
    <w:tmpl w:val="652013C2"/>
    <w:lvl w:ilvl="0" w:tplc="ACA479AE">
      <w:start w:val="1"/>
      <w:numFmt w:val="bullet"/>
      <w:pStyle w:val="ListParagraph"/>
      <w:lvlText w:val=""/>
      <w:lvlJc w:val="left"/>
      <w:pPr>
        <w:ind w:left="1080" w:hanging="360"/>
      </w:pPr>
      <w:rPr>
        <w:rFonts w:ascii="Symbol" w:hAnsi="Symbol" w:hint="default"/>
        <w:color w:val="0080AA"/>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15:restartNumberingAfterBreak="0">
    <w:nsid w:val="5E285CB2"/>
    <w:multiLevelType w:val="hybridMultilevel"/>
    <w:tmpl w:val="B37E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BFB"/>
    <w:rsid w:val="00002988"/>
    <w:rsid w:val="00013BFB"/>
    <w:rsid w:val="000151CD"/>
    <w:rsid w:val="0002360E"/>
    <w:rsid w:val="0002429C"/>
    <w:rsid w:val="00050948"/>
    <w:rsid w:val="000525E7"/>
    <w:rsid w:val="000628A7"/>
    <w:rsid w:val="000632DE"/>
    <w:rsid w:val="0007043C"/>
    <w:rsid w:val="000728DD"/>
    <w:rsid w:val="000756D2"/>
    <w:rsid w:val="00093759"/>
    <w:rsid w:val="000A098B"/>
    <w:rsid w:val="000A1CD2"/>
    <w:rsid w:val="000C3EDD"/>
    <w:rsid w:val="000C6E69"/>
    <w:rsid w:val="000D044A"/>
    <w:rsid w:val="000D2D09"/>
    <w:rsid w:val="000D3FFA"/>
    <w:rsid w:val="000D4D63"/>
    <w:rsid w:val="000E2439"/>
    <w:rsid w:val="000E4162"/>
    <w:rsid w:val="00101C25"/>
    <w:rsid w:val="001049BC"/>
    <w:rsid w:val="001063C1"/>
    <w:rsid w:val="00106B84"/>
    <w:rsid w:val="00110456"/>
    <w:rsid w:val="001249BD"/>
    <w:rsid w:val="001326A3"/>
    <w:rsid w:val="00133F93"/>
    <w:rsid w:val="00134EFB"/>
    <w:rsid w:val="001451FE"/>
    <w:rsid w:val="0014781F"/>
    <w:rsid w:val="00170D4B"/>
    <w:rsid w:val="00184275"/>
    <w:rsid w:val="00187DA2"/>
    <w:rsid w:val="00190F7E"/>
    <w:rsid w:val="0019201F"/>
    <w:rsid w:val="00196C56"/>
    <w:rsid w:val="001C576A"/>
    <w:rsid w:val="001C5D5D"/>
    <w:rsid w:val="001D064E"/>
    <w:rsid w:val="001E13D4"/>
    <w:rsid w:val="001F20F2"/>
    <w:rsid w:val="001F3654"/>
    <w:rsid w:val="0020098C"/>
    <w:rsid w:val="00201A13"/>
    <w:rsid w:val="002056CE"/>
    <w:rsid w:val="00213A41"/>
    <w:rsid w:val="0022090A"/>
    <w:rsid w:val="00234823"/>
    <w:rsid w:val="0023783A"/>
    <w:rsid w:val="0024011F"/>
    <w:rsid w:val="002470F4"/>
    <w:rsid w:val="002606D6"/>
    <w:rsid w:val="002701E3"/>
    <w:rsid w:val="00281D7C"/>
    <w:rsid w:val="002922B6"/>
    <w:rsid w:val="002B0972"/>
    <w:rsid w:val="002B0F7B"/>
    <w:rsid w:val="002C62E0"/>
    <w:rsid w:val="003009A9"/>
    <w:rsid w:val="0031094B"/>
    <w:rsid w:val="003221CA"/>
    <w:rsid w:val="003251A1"/>
    <w:rsid w:val="003312C7"/>
    <w:rsid w:val="00333E4D"/>
    <w:rsid w:val="00341056"/>
    <w:rsid w:val="00357430"/>
    <w:rsid w:val="0036184C"/>
    <w:rsid w:val="00366399"/>
    <w:rsid w:val="00373CAF"/>
    <w:rsid w:val="00377E6C"/>
    <w:rsid w:val="00383123"/>
    <w:rsid w:val="0038550A"/>
    <w:rsid w:val="00393A26"/>
    <w:rsid w:val="003A7887"/>
    <w:rsid w:val="003B5FA4"/>
    <w:rsid w:val="003C79E0"/>
    <w:rsid w:val="003D01D1"/>
    <w:rsid w:val="003D06F5"/>
    <w:rsid w:val="003D5F95"/>
    <w:rsid w:val="003D6576"/>
    <w:rsid w:val="003E2F89"/>
    <w:rsid w:val="003F2746"/>
    <w:rsid w:val="003F3960"/>
    <w:rsid w:val="004042C2"/>
    <w:rsid w:val="00405ABB"/>
    <w:rsid w:val="00406AF5"/>
    <w:rsid w:val="004151DC"/>
    <w:rsid w:val="0042371E"/>
    <w:rsid w:val="00430D88"/>
    <w:rsid w:val="004606B1"/>
    <w:rsid w:val="0046370F"/>
    <w:rsid w:val="00464A54"/>
    <w:rsid w:val="004777BD"/>
    <w:rsid w:val="00485D0B"/>
    <w:rsid w:val="004A1B1B"/>
    <w:rsid w:val="004A2223"/>
    <w:rsid w:val="004B050D"/>
    <w:rsid w:val="004C44DF"/>
    <w:rsid w:val="004D1D2F"/>
    <w:rsid w:val="004D43D5"/>
    <w:rsid w:val="004D463F"/>
    <w:rsid w:val="004E1E5D"/>
    <w:rsid w:val="004E447B"/>
    <w:rsid w:val="004E4F3B"/>
    <w:rsid w:val="004E5C86"/>
    <w:rsid w:val="004F0008"/>
    <w:rsid w:val="00506A75"/>
    <w:rsid w:val="00520E3E"/>
    <w:rsid w:val="0053067E"/>
    <w:rsid w:val="00531E6B"/>
    <w:rsid w:val="00532402"/>
    <w:rsid w:val="005358F0"/>
    <w:rsid w:val="00535E5C"/>
    <w:rsid w:val="005369AF"/>
    <w:rsid w:val="00537AC3"/>
    <w:rsid w:val="00541234"/>
    <w:rsid w:val="00542E54"/>
    <w:rsid w:val="005449BD"/>
    <w:rsid w:val="005531DF"/>
    <w:rsid w:val="0056169F"/>
    <w:rsid w:val="00573F63"/>
    <w:rsid w:val="00577BFE"/>
    <w:rsid w:val="00582CDD"/>
    <w:rsid w:val="00592F1F"/>
    <w:rsid w:val="00594FBC"/>
    <w:rsid w:val="005B0C7F"/>
    <w:rsid w:val="005B13AC"/>
    <w:rsid w:val="005C28F2"/>
    <w:rsid w:val="005C32E3"/>
    <w:rsid w:val="005E41F3"/>
    <w:rsid w:val="005E5BEA"/>
    <w:rsid w:val="005F27AB"/>
    <w:rsid w:val="006001DE"/>
    <w:rsid w:val="006006CF"/>
    <w:rsid w:val="006061B3"/>
    <w:rsid w:val="006121D9"/>
    <w:rsid w:val="0062392E"/>
    <w:rsid w:val="0063012D"/>
    <w:rsid w:val="00631397"/>
    <w:rsid w:val="00642188"/>
    <w:rsid w:val="00653716"/>
    <w:rsid w:val="00660FD8"/>
    <w:rsid w:val="00695865"/>
    <w:rsid w:val="006B1FB5"/>
    <w:rsid w:val="006C2544"/>
    <w:rsid w:val="006C5B17"/>
    <w:rsid w:val="006E0F62"/>
    <w:rsid w:val="006E34F0"/>
    <w:rsid w:val="006F2285"/>
    <w:rsid w:val="00704DB7"/>
    <w:rsid w:val="00720161"/>
    <w:rsid w:val="007348AA"/>
    <w:rsid w:val="00740D46"/>
    <w:rsid w:val="00743BDE"/>
    <w:rsid w:val="00744B57"/>
    <w:rsid w:val="00746A50"/>
    <w:rsid w:val="00763A40"/>
    <w:rsid w:val="007772FA"/>
    <w:rsid w:val="00781373"/>
    <w:rsid w:val="00783AC5"/>
    <w:rsid w:val="00787002"/>
    <w:rsid w:val="007907EA"/>
    <w:rsid w:val="0079347E"/>
    <w:rsid w:val="007A1499"/>
    <w:rsid w:val="007B36DA"/>
    <w:rsid w:val="007C4BAD"/>
    <w:rsid w:val="007D171E"/>
    <w:rsid w:val="007D4DA9"/>
    <w:rsid w:val="007F0E20"/>
    <w:rsid w:val="007F4812"/>
    <w:rsid w:val="0081197D"/>
    <w:rsid w:val="008173A6"/>
    <w:rsid w:val="00824AF3"/>
    <w:rsid w:val="00825567"/>
    <w:rsid w:val="008267CC"/>
    <w:rsid w:val="008575F7"/>
    <w:rsid w:val="008624CB"/>
    <w:rsid w:val="00863471"/>
    <w:rsid w:val="00863E44"/>
    <w:rsid w:val="00865C0C"/>
    <w:rsid w:val="00867EB6"/>
    <w:rsid w:val="00892418"/>
    <w:rsid w:val="008A0D76"/>
    <w:rsid w:val="008D3AF8"/>
    <w:rsid w:val="008E200F"/>
    <w:rsid w:val="008E5201"/>
    <w:rsid w:val="008E6731"/>
    <w:rsid w:val="008E6843"/>
    <w:rsid w:val="00902B95"/>
    <w:rsid w:val="00904827"/>
    <w:rsid w:val="00905D1C"/>
    <w:rsid w:val="0091477D"/>
    <w:rsid w:val="00920496"/>
    <w:rsid w:val="009211CB"/>
    <w:rsid w:val="009258E5"/>
    <w:rsid w:val="00926B78"/>
    <w:rsid w:val="009275F7"/>
    <w:rsid w:val="009324C3"/>
    <w:rsid w:val="0094746D"/>
    <w:rsid w:val="00956085"/>
    <w:rsid w:val="00962E8D"/>
    <w:rsid w:val="009652C8"/>
    <w:rsid w:val="009756E4"/>
    <w:rsid w:val="00977F05"/>
    <w:rsid w:val="00984A69"/>
    <w:rsid w:val="00994614"/>
    <w:rsid w:val="00996B89"/>
    <w:rsid w:val="009A0C46"/>
    <w:rsid w:val="009A3AD4"/>
    <w:rsid w:val="009A4B83"/>
    <w:rsid w:val="009A7527"/>
    <w:rsid w:val="009B1C8A"/>
    <w:rsid w:val="009B28F2"/>
    <w:rsid w:val="009D3C97"/>
    <w:rsid w:val="009E1AC6"/>
    <w:rsid w:val="009F5601"/>
    <w:rsid w:val="00A00787"/>
    <w:rsid w:val="00A0178E"/>
    <w:rsid w:val="00A12581"/>
    <w:rsid w:val="00A13A2C"/>
    <w:rsid w:val="00A22888"/>
    <w:rsid w:val="00A4233F"/>
    <w:rsid w:val="00A47302"/>
    <w:rsid w:val="00A47D1F"/>
    <w:rsid w:val="00A61F34"/>
    <w:rsid w:val="00A63138"/>
    <w:rsid w:val="00A64C27"/>
    <w:rsid w:val="00A80743"/>
    <w:rsid w:val="00A8132B"/>
    <w:rsid w:val="00AE0599"/>
    <w:rsid w:val="00AE6867"/>
    <w:rsid w:val="00AF2175"/>
    <w:rsid w:val="00B03660"/>
    <w:rsid w:val="00B03D71"/>
    <w:rsid w:val="00B212BA"/>
    <w:rsid w:val="00B25DBB"/>
    <w:rsid w:val="00B26462"/>
    <w:rsid w:val="00B27649"/>
    <w:rsid w:val="00B276DB"/>
    <w:rsid w:val="00B27A4D"/>
    <w:rsid w:val="00B27DD3"/>
    <w:rsid w:val="00B325E7"/>
    <w:rsid w:val="00B35CE2"/>
    <w:rsid w:val="00B50AE5"/>
    <w:rsid w:val="00B54970"/>
    <w:rsid w:val="00B64BAE"/>
    <w:rsid w:val="00B85572"/>
    <w:rsid w:val="00B93041"/>
    <w:rsid w:val="00BA18F1"/>
    <w:rsid w:val="00BB1688"/>
    <w:rsid w:val="00BB23ED"/>
    <w:rsid w:val="00BB3F2A"/>
    <w:rsid w:val="00BB565B"/>
    <w:rsid w:val="00BC155E"/>
    <w:rsid w:val="00BD10F9"/>
    <w:rsid w:val="00BE039A"/>
    <w:rsid w:val="00BE2066"/>
    <w:rsid w:val="00BE5184"/>
    <w:rsid w:val="00BE6153"/>
    <w:rsid w:val="00BF2343"/>
    <w:rsid w:val="00BF394C"/>
    <w:rsid w:val="00BF6A0A"/>
    <w:rsid w:val="00C14BE9"/>
    <w:rsid w:val="00C32437"/>
    <w:rsid w:val="00C44E9B"/>
    <w:rsid w:val="00C51571"/>
    <w:rsid w:val="00C57B55"/>
    <w:rsid w:val="00C6311A"/>
    <w:rsid w:val="00C70BEB"/>
    <w:rsid w:val="00C83C52"/>
    <w:rsid w:val="00CA0C3E"/>
    <w:rsid w:val="00CA7D6A"/>
    <w:rsid w:val="00CB4B81"/>
    <w:rsid w:val="00CD1AC0"/>
    <w:rsid w:val="00CE3759"/>
    <w:rsid w:val="00D04982"/>
    <w:rsid w:val="00D053BE"/>
    <w:rsid w:val="00D0632E"/>
    <w:rsid w:val="00D07DED"/>
    <w:rsid w:val="00D1042B"/>
    <w:rsid w:val="00D12D0A"/>
    <w:rsid w:val="00D23B35"/>
    <w:rsid w:val="00D267F9"/>
    <w:rsid w:val="00D33B9A"/>
    <w:rsid w:val="00D363EE"/>
    <w:rsid w:val="00D3659A"/>
    <w:rsid w:val="00D444C9"/>
    <w:rsid w:val="00D46514"/>
    <w:rsid w:val="00D53621"/>
    <w:rsid w:val="00D74577"/>
    <w:rsid w:val="00D74CFF"/>
    <w:rsid w:val="00D86657"/>
    <w:rsid w:val="00D8796A"/>
    <w:rsid w:val="00D90B81"/>
    <w:rsid w:val="00D90E58"/>
    <w:rsid w:val="00DA137C"/>
    <w:rsid w:val="00DA5FDA"/>
    <w:rsid w:val="00DC075E"/>
    <w:rsid w:val="00DC54B9"/>
    <w:rsid w:val="00DE6E8B"/>
    <w:rsid w:val="00DF5F39"/>
    <w:rsid w:val="00E0725F"/>
    <w:rsid w:val="00E17C16"/>
    <w:rsid w:val="00E243C9"/>
    <w:rsid w:val="00E33607"/>
    <w:rsid w:val="00E37722"/>
    <w:rsid w:val="00E60211"/>
    <w:rsid w:val="00E65143"/>
    <w:rsid w:val="00E701B2"/>
    <w:rsid w:val="00E70B02"/>
    <w:rsid w:val="00E8559E"/>
    <w:rsid w:val="00E935AE"/>
    <w:rsid w:val="00EA2127"/>
    <w:rsid w:val="00EC0DF0"/>
    <w:rsid w:val="00EC40AB"/>
    <w:rsid w:val="00EC6D11"/>
    <w:rsid w:val="00ED2315"/>
    <w:rsid w:val="00EE0D68"/>
    <w:rsid w:val="00EE156B"/>
    <w:rsid w:val="00EE29D5"/>
    <w:rsid w:val="00EE33D7"/>
    <w:rsid w:val="00EF0FFC"/>
    <w:rsid w:val="00EF434E"/>
    <w:rsid w:val="00F00A95"/>
    <w:rsid w:val="00F13FE8"/>
    <w:rsid w:val="00F27135"/>
    <w:rsid w:val="00F40346"/>
    <w:rsid w:val="00F45952"/>
    <w:rsid w:val="00F51532"/>
    <w:rsid w:val="00F520D2"/>
    <w:rsid w:val="00F5401D"/>
    <w:rsid w:val="00F736B6"/>
    <w:rsid w:val="00F82337"/>
    <w:rsid w:val="00F939FC"/>
    <w:rsid w:val="00FA7A4B"/>
    <w:rsid w:val="00FB461C"/>
    <w:rsid w:val="00FD301D"/>
    <w:rsid w:val="00FD7525"/>
    <w:rsid w:val="00FE62F8"/>
    <w:rsid w:val="00FF2F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7104068-AAE5-4334-B280-DFDE9385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locked="0" w:qFormat="1"/>
    <w:lsdException w:name="heading 3" w:locked="0"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5C28F2"/>
    <w:pPr>
      <w:spacing w:after="200" w:line="360" w:lineRule="auto"/>
    </w:pPr>
    <w:rPr>
      <w:rFonts w:ascii="Verdana" w:eastAsia="Calibri" w:hAnsi="Verdana"/>
      <w:sz w:val="22"/>
      <w:szCs w:val="22"/>
    </w:rPr>
  </w:style>
  <w:style w:type="paragraph" w:styleId="Heading1">
    <w:name w:val="heading 1"/>
    <w:basedOn w:val="Normal"/>
    <w:next w:val="Normal"/>
    <w:qFormat/>
    <w:locked/>
    <w:rsid w:val="00A13A2C"/>
    <w:pPr>
      <w:spacing w:before="480" w:line="240" w:lineRule="auto"/>
      <w:outlineLvl w:val="0"/>
    </w:pPr>
    <w:rPr>
      <w:b/>
      <w:color w:val="364395"/>
      <w:sz w:val="28"/>
      <w:szCs w:val="28"/>
    </w:rPr>
  </w:style>
  <w:style w:type="paragraph" w:styleId="Heading2">
    <w:name w:val="heading 2"/>
    <w:basedOn w:val="Normal"/>
    <w:next w:val="Normal"/>
    <w:qFormat/>
    <w:locked/>
    <w:rsid w:val="004151DC"/>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4151D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locked/>
    <w:rsid w:val="00B27649"/>
    <w:pPr>
      <w:tabs>
        <w:tab w:val="center" w:pos="4153"/>
        <w:tab w:val="right" w:pos="8306"/>
      </w:tabs>
    </w:pPr>
  </w:style>
  <w:style w:type="paragraph" w:styleId="Footer">
    <w:name w:val="footer"/>
    <w:basedOn w:val="Normal"/>
    <w:link w:val="FooterChar"/>
    <w:locked/>
    <w:rsid w:val="00B27649"/>
    <w:pPr>
      <w:tabs>
        <w:tab w:val="center" w:pos="4153"/>
        <w:tab w:val="right" w:pos="8306"/>
      </w:tabs>
    </w:pPr>
  </w:style>
  <w:style w:type="paragraph" w:customStyle="1" w:styleId="1pt">
    <w:name w:val="__1pt"/>
    <w:basedOn w:val="Normal"/>
    <w:semiHidden/>
    <w:locked/>
    <w:rsid w:val="00A8132B"/>
    <w:pPr>
      <w:spacing w:line="20" w:lineRule="exact"/>
    </w:pPr>
  </w:style>
  <w:style w:type="paragraph" w:customStyle="1" w:styleId="Normal0">
    <w:name w:val="__Normal"/>
    <w:basedOn w:val="Normal"/>
    <w:semiHidden/>
    <w:locked/>
    <w:rsid w:val="00863E44"/>
    <w:pPr>
      <w:spacing w:after="240"/>
      <w:contextualSpacing/>
    </w:pPr>
  </w:style>
  <w:style w:type="paragraph" w:customStyle="1" w:styleId="Bodytext">
    <w:name w:val="_Body text"/>
    <w:basedOn w:val="Normal0"/>
    <w:locked/>
    <w:rsid w:val="00373CAF"/>
    <w:pPr>
      <w:contextualSpacing w:val="0"/>
    </w:pPr>
  </w:style>
  <w:style w:type="paragraph" w:styleId="BalloonText">
    <w:name w:val="Balloon Text"/>
    <w:basedOn w:val="Normal"/>
    <w:semiHidden/>
    <w:locked/>
    <w:rsid w:val="00D444C9"/>
    <w:rPr>
      <w:rFonts w:ascii="Tahoma" w:hAnsi="Tahoma" w:cs="Tahoma"/>
      <w:sz w:val="16"/>
      <w:szCs w:val="16"/>
    </w:rPr>
  </w:style>
  <w:style w:type="paragraph" w:customStyle="1" w:styleId="Division">
    <w:name w:val="_Division"/>
    <w:basedOn w:val="Companyaddress"/>
    <w:locked/>
    <w:rsid w:val="00CA0C3E"/>
    <w:pPr>
      <w:framePr w:wrap="around"/>
      <w:spacing w:after="80"/>
    </w:pPr>
    <w:rPr>
      <w:b/>
      <w:caps/>
      <w:color w:val="364395"/>
      <w:szCs w:val="16"/>
    </w:rPr>
  </w:style>
  <w:style w:type="paragraph" w:customStyle="1" w:styleId="Companyaddress">
    <w:name w:val="_Company address"/>
    <w:basedOn w:val="Normal"/>
    <w:locked/>
    <w:rsid w:val="00905D1C"/>
    <w:pPr>
      <w:framePr w:wrap="around" w:vAnchor="page" w:hAnchor="page" w:x="8648" w:y="2212" w:anchorLock="1"/>
    </w:pPr>
    <w:rPr>
      <w:sz w:val="16"/>
    </w:rPr>
  </w:style>
  <w:style w:type="paragraph" w:customStyle="1" w:styleId="Recipientaddress">
    <w:name w:val="_Recipient address"/>
    <w:basedOn w:val="Normal0"/>
    <w:locked/>
    <w:rsid w:val="004151DC"/>
    <w:pPr>
      <w:spacing w:after="0"/>
      <w:contextualSpacing w:val="0"/>
    </w:pPr>
  </w:style>
  <w:style w:type="paragraph" w:customStyle="1" w:styleId="Subject">
    <w:name w:val="_Subject"/>
    <w:basedOn w:val="Normal0"/>
    <w:locked/>
    <w:rsid w:val="00F5401D"/>
    <w:rPr>
      <w:b/>
    </w:rPr>
  </w:style>
  <w:style w:type="paragraph" w:customStyle="1" w:styleId="Date">
    <w:name w:val="_Date"/>
    <w:basedOn w:val="Normal0"/>
    <w:locked/>
    <w:rsid w:val="000E4162"/>
    <w:pPr>
      <w:spacing w:after="480"/>
    </w:pPr>
  </w:style>
  <w:style w:type="paragraph" w:customStyle="1" w:styleId="Salutation">
    <w:name w:val="_Salutation"/>
    <w:basedOn w:val="Normal0"/>
    <w:locked/>
    <w:rsid w:val="00373CAF"/>
    <w:pPr>
      <w:contextualSpacing w:val="0"/>
    </w:pPr>
  </w:style>
  <w:style w:type="paragraph" w:customStyle="1" w:styleId="Senderdetails">
    <w:name w:val="_Sender details"/>
    <w:basedOn w:val="Normal0"/>
    <w:locked/>
    <w:rsid w:val="00AE6867"/>
  </w:style>
  <w:style w:type="character" w:customStyle="1" w:styleId="Sendername">
    <w:name w:val="_Sender name"/>
    <w:basedOn w:val="DefaultParagraphFont"/>
    <w:locked/>
    <w:rsid w:val="005C32E3"/>
    <w:rPr>
      <w:rFonts w:ascii="Verdana" w:hAnsi="Verdana"/>
      <w:b/>
    </w:rPr>
  </w:style>
  <w:style w:type="paragraph" w:customStyle="1" w:styleId="Legalinformation">
    <w:name w:val="_Legal information"/>
    <w:basedOn w:val="Normal0"/>
    <w:locked/>
    <w:rsid w:val="009756E4"/>
    <w:pPr>
      <w:spacing w:before="120" w:after="0"/>
      <w:contextualSpacing w:val="0"/>
    </w:pPr>
    <w:rPr>
      <w:sz w:val="12"/>
    </w:rPr>
  </w:style>
  <w:style w:type="table" w:styleId="TableGrid">
    <w:name w:val="Table Grid"/>
    <w:basedOn w:val="TableNormal"/>
    <w:semiHidden/>
    <w:locked/>
    <w:rsid w:val="00DC0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baddress">
    <w:name w:val="_Web address"/>
    <w:basedOn w:val="Companyaddress"/>
    <w:locked/>
    <w:rsid w:val="000E4162"/>
    <w:pPr>
      <w:framePr w:wrap="around" w:vAnchor="margin" w:hAnchor="text" w:xAlign="left" w:y="2439" w:anchorLock="0"/>
      <w:spacing w:before="80"/>
      <w:suppressOverlap/>
    </w:pPr>
  </w:style>
  <w:style w:type="paragraph" w:customStyle="1" w:styleId="Sign-off">
    <w:name w:val="_Sign-off"/>
    <w:basedOn w:val="Bodytext"/>
    <w:locked/>
    <w:rsid w:val="00AE6867"/>
    <w:pPr>
      <w:spacing w:after="960"/>
    </w:pPr>
  </w:style>
  <w:style w:type="character" w:styleId="Hyperlink">
    <w:name w:val="Hyperlink"/>
    <w:basedOn w:val="DefaultParagraphFont"/>
    <w:semiHidden/>
    <w:locked/>
    <w:rsid w:val="005C28F2"/>
    <w:rPr>
      <w:rFonts w:ascii="Verdana" w:hAnsi="Verdana"/>
      <w:color w:val="364395"/>
      <w:sz w:val="22"/>
      <w:u w:val="single"/>
    </w:rPr>
  </w:style>
  <w:style w:type="paragraph" w:styleId="ListParagraph">
    <w:name w:val="List Paragraph"/>
    <w:aliases w:val="CA - TOC - List Paragraph"/>
    <w:basedOn w:val="Normal"/>
    <w:link w:val="ListParagraphChar"/>
    <w:uiPriority w:val="34"/>
    <w:qFormat/>
    <w:locked/>
    <w:rsid w:val="00EE33D7"/>
    <w:pPr>
      <w:keepLines/>
      <w:numPr>
        <w:numId w:val="11"/>
      </w:numPr>
      <w:tabs>
        <w:tab w:val="left" w:pos="180"/>
        <w:tab w:val="num" w:pos="360"/>
      </w:tabs>
      <w:ind w:left="720" w:hanging="216"/>
      <w:contextualSpacing/>
    </w:pPr>
    <w:rPr>
      <w:rFonts w:eastAsia="Times New Roman"/>
      <w:color w:val="000000"/>
    </w:rPr>
  </w:style>
  <w:style w:type="paragraph" w:styleId="Title">
    <w:name w:val="Title"/>
    <w:basedOn w:val="Normal"/>
    <w:next w:val="Normal"/>
    <w:link w:val="TitleChar"/>
    <w:uiPriority w:val="10"/>
    <w:qFormat/>
    <w:locked/>
    <w:rsid w:val="00D53621"/>
    <w:pPr>
      <w:spacing w:after="300" w:line="240" w:lineRule="auto"/>
      <w:contextualSpacing/>
      <w:jc w:val="center"/>
    </w:pPr>
    <w:rPr>
      <w:rFonts w:eastAsia="Times New Roman"/>
      <w:b/>
      <w:color w:val="364395"/>
      <w:kern w:val="28"/>
      <w:sz w:val="36"/>
      <w:szCs w:val="52"/>
    </w:rPr>
  </w:style>
  <w:style w:type="character" w:customStyle="1" w:styleId="TitleChar">
    <w:name w:val="Title Char"/>
    <w:basedOn w:val="DefaultParagraphFont"/>
    <w:link w:val="Title"/>
    <w:uiPriority w:val="10"/>
    <w:rsid w:val="00D53621"/>
    <w:rPr>
      <w:rFonts w:ascii="Verdana" w:hAnsi="Verdana"/>
      <w:b/>
      <w:color w:val="364395"/>
      <w:kern w:val="28"/>
      <w:sz w:val="36"/>
      <w:szCs w:val="52"/>
    </w:rPr>
  </w:style>
  <w:style w:type="paragraph" w:customStyle="1" w:styleId="Default">
    <w:name w:val="Default"/>
    <w:locked/>
    <w:rsid w:val="00D53621"/>
    <w:pPr>
      <w:autoSpaceDE w:val="0"/>
      <w:autoSpaceDN w:val="0"/>
      <w:adjustRightInd w:val="0"/>
    </w:pPr>
    <w:rPr>
      <w:rFonts w:ascii="Arial" w:eastAsia="Calibri" w:hAnsi="Arial" w:cs="Arial"/>
      <w:color w:val="000000"/>
      <w:sz w:val="24"/>
      <w:szCs w:val="24"/>
    </w:rPr>
  </w:style>
  <w:style w:type="character" w:customStyle="1" w:styleId="FooterChar">
    <w:name w:val="Footer Char"/>
    <w:link w:val="Footer"/>
    <w:rsid w:val="00D53621"/>
    <w:rPr>
      <w:rFonts w:ascii="Verdana" w:eastAsia="Calibri" w:hAnsi="Verdana"/>
      <w:sz w:val="22"/>
      <w:szCs w:val="22"/>
    </w:rPr>
  </w:style>
  <w:style w:type="paragraph" w:styleId="NoSpacing">
    <w:name w:val="No Spacing"/>
    <w:uiPriority w:val="1"/>
    <w:qFormat/>
    <w:locked/>
    <w:rsid w:val="0007043C"/>
    <w:rPr>
      <w:rFonts w:asciiTheme="minorHAnsi" w:eastAsiaTheme="minorEastAsia" w:hAnsiTheme="minorHAnsi" w:cstheme="minorBidi"/>
      <w:sz w:val="22"/>
      <w:szCs w:val="22"/>
    </w:rPr>
  </w:style>
  <w:style w:type="character" w:styleId="PlaceholderText">
    <w:name w:val="Placeholder Text"/>
    <w:basedOn w:val="DefaultParagraphFont"/>
    <w:uiPriority w:val="99"/>
    <w:semiHidden/>
    <w:locked/>
    <w:rsid w:val="00541234"/>
    <w:rPr>
      <w:color w:val="808080"/>
    </w:rPr>
  </w:style>
  <w:style w:type="paragraph" w:customStyle="1" w:styleId="Table-Body-Italic">
    <w:name w:val="Table-Body-Italic"/>
    <w:basedOn w:val="Normal"/>
    <w:qFormat/>
    <w:rsid w:val="006E34F0"/>
    <w:pPr>
      <w:spacing w:after="80"/>
    </w:pPr>
    <w:rPr>
      <w:i/>
    </w:rPr>
  </w:style>
  <w:style w:type="paragraph" w:customStyle="1" w:styleId="Table-Body">
    <w:name w:val="Table-Body"/>
    <w:basedOn w:val="Normal"/>
    <w:qFormat/>
    <w:rsid w:val="006E34F0"/>
    <w:pPr>
      <w:spacing w:after="80"/>
    </w:pPr>
    <w:rPr>
      <w:rFonts w:cstheme="minorHAnsi"/>
      <w:szCs w:val="24"/>
    </w:rPr>
  </w:style>
  <w:style w:type="paragraph" w:customStyle="1" w:styleId="Style1">
    <w:name w:val="Style1"/>
    <w:basedOn w:val="ListParagraph"/>
    <w:next w:val="ListParagraph"/>
    <w:link w:val="Style1Char"/>
    <w:rsid w:val="0019201F"/>
    <w:pPr>
      <w:keepLines w:val="0"/>
      <w:numPr>
        <w:numId w:val="0"/>
      </w:numPr>
      <w:tabs>
        <w:tab w:val="clear" w:pos="180"/>
      </w:tabs>
      <w:spacing w:after="90"/>
      <w:contextualSpacing w:val="0"/>
    </w:pPr>
    <w:rPr>
      <w:rFonts w:eastAsia="Calibri"/>
      <w:color w:val="auto"/>
    </w:rPr>
  </w:style>
  <w:style w:type="character" w:customStyle="1" w:styleId="ListParagraphChar">
    <w:name w:val="List Paragraph Char"/>
    <w:aliases w:val="CA - TOC - List Paragraph Char"/>
    <w:basedOn w:val="DefaultParagraphFont"/>
    <w:link w:val="ListParagraph"/>
    <w:uiPriority w:val="34"/>
    <w:rsid w:val="0019201F"/>
    <w:rPr>
      <w:rFonts w:ascii="Verdana" w:hAnsi="Verdana"/>
      <w:color w:val="000000"/>
      <w:sz w:val="22"/>
      <w:szCs w:val="22"/>
    </w:rPr>
  </w:style>
  <w:style w:type="character" w:customStyle="1" w:styleId="Style1Char">
    <w:name w:val="Style1 Char"/>
    <w:basedOn w:val="ListParagraphChar"/>
    <w:link w:val="Style1"/>
    <w:rsid w:val="0019201F"/>
    <w:rPr>
      <w:rFonts w:ascii="Verdana" w:eastAsia="Calibri" w:hAnsi="Verdana"/>
      <w:color w:val="000000"/>
      <w:sz w:val="22"/>
      <w:szCs w:val="22"/>
    </w:rPr>
  </w:style>
  <w:style w:type="character" w:styleId="CommentReference">
    <w:name w:val="annotation reference"/>
    <w:basedOn w:val="DefaultParagraphFont"/>
    <w:locked/>
    <w:rsid w:val="00213A41"/>
    <w:rPr>
      <w:sz w:val="16"/>
      <w:szCs w:val="16"/>
    </w:rPr>
  </w:style>
  <w:style w:type="paragraph" w:styleId="CommentText">
    <w:name w:val="annotation text"/>
    <w:basedOn w:val="Normal"/>
    <w:link w:val="CommentTextChar"/>
    <w:locked/>
    <w:rsid w:val="00213A41"/>
    <w:pPr>
      <w:spacing w:line="240" w:lineRule="auto"/>
    </w:pPr>
    <w:rPr>
      <w:sz w:val="20"/>
      <w:szCs w:val="20"/>
    </w:rPr>
  </w:style>
  <w:style w:type="character" w:customStyle="1" w:styleId="CommentTextChar">
    <w:name w:val="Comment Text Char"/>
    <w:basedOn w:val="DefaultParagraphFont"/>
    <w:link w:val="CommentText"/>
    <w:rsid w:val="00213A41"/>
    <w:rPr>
      <w:rFonts w:ascii="Verdana" w:eastAsia="Calibri" w:hAnsi="Verdana"/>
    </w:rPr>
  </w:style>
  <w:style w:type="paragraph" w:styleId="CommentSubject">
    <w:name w:val="annotation subject"/>
    <w:basedOn w:val="CommentText"/>
    <w:next w:val="CommentText"/>
    <w:link w:val="CommentSubjectChar"/>
    <w:locked/>
    <w:rsid w:val="00213A41"/>
    <w:rPr>
      <w:b/>
      <w:bCs/>
    </w:rPr>
  </w:style>
  <w:style w:type="character" w:customStyle="1" w:styleId="CommentSubjectChar">
    <w:name w:val="Comment Subject Char"/>
    <w:basedOn w:val="CommentTextChar"/>
    <w:link w:val="CommentSubject"/>
    <w:rsid w:val="00213A41"/>
    <w:rPr>
      <w:rFonts w:ascii="Verdana" w:eastAsia="Calibri" w:hAnsi="Verdan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73931">
      <w:bodyDiv w:val="1"/>
      <w:marLeft w:val="0"/>
      <w:marRight w:val="0"/>
      <w:marTop w:val="0"/>
      <w:marBottom w:val="0"/>
      <w:divBdr>
        <w:top w:val="none" w:sz="0" w:space="0" w:color="auto"/>
        <w:left w:val="none" w:sz="0" w:space="0" w:color="auto"/>
        <w:bottom w:val="none" w:sz="0" w:space="0" w:color="auto"/>
        <w:right w:val="none" w:sz="0" w:space="0" w:color="auto"/>
      </w:divBdr>
    </w:div>
    <w:div w:id="269748317">
      <w:bodyDiv w:val="1"/>
      <w:marLeft w:val="0"/>
      <w:marRight w:val="0"/>
      <w:marTop w:val="0"/>
      <w:marBottom w:val="0"/>
      <w:divBdr>
        <w:top w:val="none" w:sz="0" w:space="0" w:color="auto"/>
        <w:left w:val="none" w:sz="0" w:space="0" w:color="auto"/>
        <w:bottom w:val="none" w:sz="0" w:space="0" w:color="auto"/>
        <w:right w:val="none" w:sz="0" w:space="0" w:color="auto"/>
      </w:divBdr>
    </w:div>
    <w:div w:id="295567993">
      <w:bodyDiv w:val="1"/>
      <w:marLeft w:val="0"/>
      <w:marRight w:val="0"/>
      <w:marTop w:val="0"/>
      <w:marBottom w:val="0"/>
      <w:divBdr>
        <w:top w:val="none" w:sz="0" w:space="0" w:color="auto"/>
        <w:left w:val="none" w:sz="0" w:space="0" w:color="auto"/>
        <w:bottom w:val="none" w:sz="0" w:space="0" w:color="auto"/>
        <w:right w:val="none" w:sz="0" w:space="0" w:color="auto"/>
      </w:divBdr>
    </w:div>
    <w:div w:id="340939733">
      <w:bodyDiv w:val="1"/>
      <w:marLeft w:val="0"/>
      <w:marRight w:val="0"/>
      <w:marTop w:val="0"/>
      <w:marBottom w:val="0"/>
      <w:divBdr>
        <w:top w:val="none" w:sz="0" w:space="0" w:color="auto"/>
        <w:left w:val="none" w:sz="0" w:space="0" w:color="auto"/>
        <w:bottom w:val="none" w:sz="0" w:space="0" w:color="auto"/>
        <w:right w:val="none" w:sz="0" w:space="0" w:color="auto"/>
      </w:divBdr>
    </w:div>
    <w:div w:id="432165442">
      <w:bodyDiv w:val="1"/>
      <w:marLeft w:val="0"/>
      <w:marRight w:val="0"/>
      <w:marTop w:val="0"/>
      <w:marBottom w:val="0"/>
      <w:divBdr>
        <w:top w:val="none" w:sz="0" w:space="0" w:color="auto"/>
        <w:left w:val="none" w:sz="0" w:space="0" w:color="auto"/>
        <w:bottom w:val="none" w:sz="0" w:space="0" w:color="auto"/>
        <w:right w:val="none" w:sz="0" w:space="0" w:color="auto"/>
      </w:divBdr>
    </w:div>
    <w:div w:id="456989932">
      <w:bodyDiv w:val="1"/>
      <w:marLeft w:val="0"/>
      <w:marRight w:val="0"/>
      <w:marTop w:val="0"/>
      <w:marBottom w:val="0"/>
      <w:divBdr>
        <w:top w:val="none" w:sz="0" w:space="0" w:color="auto"/>
        <w:left w:val="none" w:sz="0" w:space="0" w:color="auto"/>
        <w:bottom w:val="none" w:sz="0" w:space="0" w:color="auto"/>
        <w:right w:val="none" w:sz="0" w:space="0" w:color="auto"/>
      </w:divBdr>
    </w:div>
    <w:div w:id="695807682">
      <w:bodyDiv w:val="1"/>
      <w:marLeft w:val="0"/>
      <w:marRight w:val="0"/>
      <w:marTop w:val="0"/>
      <w:marBottom w:val="0"/>
      <w:divBdr>
        <w:top w:val="none" w:sz="0" w:space="0" w:color="auto"/>
        <w:left w:val="none" w:sz="0" w:space="0" w:color="auto"/>
        <w:bottom w:val="none" w:sz="0" w:space="0" w:color="auto"/>
        <w:right w:val="none" w:sz="0" w:space="0" w:color="auto"/>
      </w:divBdr>
    </w:div>
    <w:div w:id="852837101">
      <w:bodyDiv w:val="1"/>
      <w:marLeft w:val="0"/>
      <w:marRight w:val="0"/>
      <w:marTop w:val="0"/>
      <w:marBottom w:val="0"/>
      <w:divBdr>
        <w:top w:val="none" w:sz="0" w:space="0" w:color="auto"/>
        <w:left w:val="none" w:sz="0" w:space="0" w:color="auto"/>
        <w:bottom w:val="none" w:sz="0" w:space="0" w:color="auto"/>
        <w:right w:val="none" w:sz="0" w:space="0" w:color="auto"/>
      </w:divBdr>
    </w:div>
    <w:div w:id="857541213">
      <w:bodyDiv w:val="1"/>
      <w:marLeft w:val="0"/>
      <w:marRight w:val="0"/>
      <w:marTop w:val="0"/>
      <w:marBottom w:val="0"/>
      <w:divBdr>
        <w:top w:val="none" w:sz="0" w:space="0" w:color="auto"/>
        <w:left w:val="none" w:sz="0" w:space="0" w:color="auto"/>
        <w:bottom w:val="none" w:sz="0" w:space="0" w:color="auto"/>
        <w:right w:val="none" w:sz="0" w:space="0" w:color="auto"/>
      </w:divBdr>
    </w:div>
    <w:div w:id="893738430">
      <w:bodyDiv w:val="1"/>
      <w:marLeft w:val="0"/>
      <w:marRight w:val="0"/>
      <w:marTop w:val="0"/>
      <w:marBottom w:val="0"/>
      <w:divBdr>
        <w:top w:val="none" w:sz="0" w:space="0" w:color="auto"/>
        <w:left w:val="none" w:sz="0" w:space="0" w:color="auto"/>
        <w:bottom w:val="none" w:sz="0" w:space="0" w:color="auto"/>
        <w:right w:val="none" w:sz="0" w:space="0" w:color="auto"/>
      </w:divBdr>
    </w:div>
    <w:div w:id="1049769825">
      <w:bodyDiv w:val="1"/>
      <w:marLeft w:val="0"/>
      <w:marRight w:val="0"/>
      <w:marTop w:val="0"/>
      <w:marBottom w:val="0"/>
      <w:divBdr>
        <w:top w:val="none" w:sz="0" w:space="0" w:color="auto"/>
        <w:left w:val="none" w:sz="0" w:space="0" w:color="auto"/>
        <w:bottom w:val="none" w:sz="0" w:space="0" w:color="auto"/>
        <w:right w:val="none" w:sz="0" w:space="0" w:color="auto"/>
      </w:divBdr>
    </w:div>
    <w:div w:id="1071076292">
      <w:bodyDiv w:val="1"/>
      <w:marLeft w:val="0"/>
      <w:marRight w:val="0"/>
      <w:marTop w:val="0"/>
      <w:marBottom w:val="0"/>
      <w:divBdr>
        <w:top w:val="none" w:sz="0" w:space="0" w:color="auto"/>
        <w:left w:val="none" w:sz="0" w:space="0" w:color="auto"/>
        <w:bottom w:val="none" w:sz="0" w:space="0" w:color="auto"/>
        <w:right w:val="none" w:sz="0" w:space="0" w:color="auto"/>
      </w:divBdr>
    </w:div>
    <w:div w:id="1200163514">
      <w:bodyDiv w:val="1"/>
      <w:marLeft w:val="0"/>
      <w:marRight w:val="0"/>
      <w:marTop w:val="0"/>
      <w:marBottom w:val="0"/>
      <w:divBdr>
        <w:top w:val="none" w:sz="0" w:space="0" w:color="auto"/>
        <w:left w:val="none" w:sz="0" w:space="0" w:color="auto"/>
        <w:bottom w:val="none" w:sz="0" w:space="0" w:color="auto"/>
        <w:right w:val="none" w:sz="0" w:space="0" w:color="auto"/>
      </w:divBdr>
    </w:div>
    <w:div w:id="1278440228">
      <w:bodyDiv w:val="1"/>
      <w:marLeft w:val="0"/>
      <w:marRight w:val="0"/>
      <w:marTop w:val="0"/>
      <w:marBottom w:val="0"/>
      <w:divBdr>
        <w:top w:val="none" w:sz="0" w:space="0" w:color="auto"/>
        <w:left w:val="none" w:sz="0" w:space="0" w:color="auto"/>
        <w:bottom w:val="none" w:sz="0" w:space="0" w:color="auto"/>
        <w:right w:val="none" w:sz="0" w:space="0" w:color="auto"/>
      </w:divBdr>
    </w:div>
    <w:div w:id="1346637565">
      <w:bodyDiv w:val="1"/>
      <w:marLeft w:val="0"/>
      <w:marRight w:val="0"/>
      <w:marTop w:val="0"/>
      <w:marBottom w:val="0"/>
      <w:divBdr>
        <w:top w:val="none" w:sz="0" w:space="0" w:color="auto"/>
        <w:left w:val="none" w:sz="0" w:space="0" w:color="auto"/>
        <w:bottom w:val="none" w:sz="0" w:space="0" w:color="auto"/>
        <w:right w:val="none" w:sz="0" w:space="0" w:color="auto"/>
      </w:divBdr>
    </w:div>
    <w:div w:id="1350637922">
      <w:bodyDiv w:val="1"/>
      <w:marLeft w:val="0"/>
      <w:marRight w:val="0"/>
      <w:marTop w:val="0"/>
      <w:marBottom w:val="0"/>
      <w:divBdr>
        <w:top w:val="none" w:sz="0" w:space="0" w:color="auto"/>
        <w:left w:val="none" w:sz="0" w:space="0" w:color="auto"/>
        <w:bottom w:val="none" w:sz="0" w:space="0" w:color="auto"/>
        <w:right w:val="none" w:sz="0" w:space="0" w:color="auto"/>
      </w:divBdr>
    </w:div>
    <w:div w:id="1452630006">
      <w:bodyDiv w:val="1"/>
      <w:marLeft w:val="0"/>
      <w:marRight w:val="0"/>
      <w:marTop w:val="0"/>
      <w:marBottom w:val="0"/>
      <w:divBdr>
        <w:top w:val="none" w:sz="0" w:space="0" w:color="auto"/>
        <w:left w:val="none" w:sz="0" w:space="0" w:color="auto"/>
        <w:bottom w:val="none" w:sz="0" w:space="0" w:color="auto"/>
        <w:right w:val="none" w:sz="0" w:space="0" w:color="auto"/>
      </w:divBdr>
    </w:div>
    <w:div w:id="1460952256">
      <w:bodyDiv w:val="1"/>
      <w:marLeft w:val="0"/>
      <w:marRight w:val="0"/>
      <w:marTop w:val="0"/>
      <w:marBottom w:val="0"/>
      <w:divBdr>
        <w:top w:val="none" w:sz="0" w:space="0" w:color="auto"/>
        <w:left w:val="none" w:sz="0" w:space="0" w:color="auto"/>
        <w:bottom w:val="none" w:sz="0" w:space="0" w:color="auto"/>
        <w:right w:val="none" w:sz="0" w:space="0" w:color="auto"/>
      </w:divBdr>
    </w:div>
    <w:div w:id="1470975675">
      <w:bodyDiv w:val="1"/>
      <w:marLeft w:val="0"/>
      <w:marRight w:val="0"/>
      <w:marTop w:val="0"/>
      <w:marBottom w:val="0"/>
      <w:divBdr>
        <w:top w:val="none" w:sz="0" w:space="0" w:color="auto"/>
        <w:left w:val="none" w:sz="0" w:space="0" w:color="auto"/>
        <w:bottom w:val="none" w:sz="0" w:space="0" w:color="auto"/>
        <w:right w:val="none" w:sz="0" w:space="0" w:color="auto"/>
      </w:divBdr>
    </w:div>
    <w:div w:id="177570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elly\Desktop\Accessibility\CTE-Template01-Syllabu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C05D9052504EACB75CB6FA3BB96A0C"/>
        <w:category>
          <w:name w:val="General"/>
          <w:gallery w:val="placeholder"/>
        </w:category>
        <w:types>
          <w:type w:val="bbPlcHdr"/>
        </w:types>
        <w:behaviors>
          <w:behavior w:val="content"/>
        </w:behaviors>
        <w:guid w:val="{2DE2BF62-7D2B-4EE3-88D6-D6B18F12802E}"/>
      </w:docPartPr>
      <w:docPartBody>
        <w:p w:rsidR="00F77B3C" w:rsidRDefault="00EF5A9B">
          <w:pPr>
            <w:pStyle w:val="49C05D9052504EACB75CB6FA3BB96A0C"/>
          </w:pPr>
          <w:r>
            <w:rPr>
              <w:rStyle w:val="PlaceholderText"/>
            </w:rPr>
            <w:t>Enter course name</w:t>
          </w:r>
          <w:r w:rsidRPr="00C7542B">
            <w:rPr>
              <w:rStyle w:val="PlaceholderText"/>
            </w:rPr>
            <w:t>.</w:t>
          </w:r>
        </w:p>
      </w:docPartBody>
    </w:docPart>
    <w:docPart>
      <w:docPartPr>
        <w:name w:val="E9009F101BE642D8A373E83685CCABFB"/>
        <w:category>
          <w:name w:val="General"/>
          <w:gallery w:val="placeholder"/>
        </w:category>
        <w:types>
          <w:type w:val="bbPlcHdr"/>
        </w:types>
        <w:behaviors>
          <w:behavior w:val="content"/>
        </w:behaviors>
        <w:guid w:val="{AF113DA5-8B99-4708-BC9F-AA221322ABAE}"/>
      </w:docPartPr>
      <w:docPartBody>
        <w:p w:rsidR="00F77B3C" w:rsidRDefault="00EF5A9B">
          <w:pPr>
            <w:pStyle w:val="E9009F101BE642D8A373E83685CCABFB"/>
          </w:pPr>
          <w:r w:rsidRPr="00537AC3">
            <w:rPr>
              <w:rStyle w:val="PlaceholderText"/>
              <w:color w:val="555555"/>
            </w:rPr>
            <w:t>Start typing the course summary here.</w:t>
          </w:r>
        </w:p>
      </w:docPartBody>
    </w:docPart>
    <w:docPart>
      <w:docPartPr>
        <w:name w:val="87808DF3F35D4654ADF5457B183148AF"/>
        <w:category>
          <w:name w:val="General"/>
          <w:gallery w:val="placeholder"/>
        </w:category>
        <w:types>
          <w:type w:val="bbPlcHdr"/>
        </w:types>
        <w:behaviors>
          <w:behavior w:val="content"/>
        </w:behaviors>
        <w:guid w:val="{D658C5E4-3BCC-4B41-BDAD-A04924EDD45A}"/>
      </w:docPartPr>
      <w:docPartBody>
        <w:p w:rsidR="00F77B3C" w:rsidRDefault="00EF5A9B">
          <w:pPr>
            <w:pStyle w:val="87808DF3F35D4654ADF5457B183148AF"/>
          </w:pPr>
          <w:r>
            <w:rPr>
              <w:rStyle w:val="PlaceholderText"/>
              <w:color w:val="555555"/>
            </w:rPr>
            <w:t>Enter a Course Learning Objective here.</w:t>
          </w:r>
        </w:p>
      </w:docPartBody>
    </w:docPart>
    <w:docPart>
      <w:docPartPr>
        <w:name w:val="7CD5AC37AC514A4F87FA17214B33C649"/>
        <w:category>
          <w:name w:val="General"/>
          <w:gallery w:val="placeholder"/>
        </w:category>
        <w:types>
          <w:type w:val="bbPlcHdr"/>
        </w:types>
        <w:behaviors>
          <w:behavior w:val="content"/>
        </w:behaviors>
        <w:guid w:val="{A7859E4E-46EE-4C2D-B273-6BDE0F921B09}"/>
      </w:docPartPr>
      <w:docPartBody>
        <w:p w:rsidR="00F77B3C" w:rsidRDefault="00EF5A9B">
          <w:pPr>
            <w:pStyle w:val="7CD5AC37AC514A4F87FA17214B33C649"/>
          </w:pPr>
          <w:r>
            <w:rPr>
              <w:rStyle w:val="PlaceholderText"/>
              <w:color w:val="555555"/>
            </w:rPr>
            <w:t>Enter a Course Learning Objective here.</w:t>
          </w:r>
        </w:p>
      </w:docPartBody>
    </w:docPart>
    <w:docPart>
      <w:docPartPr>
        <w:name w:val="51B9705553C0419D83CC64E6CAC786FA"/>
        <w:category>
          <w:name w:val="General"/>
          <w:gallery w:val="placeholder"/>
        </w:category>
        <w:types>
          <w:type w:val="bbPlcHdr"/>
        </w:types>
        <w:behaviors>
          <w:behavior w:val="content"/>
        </w:behaviors>
        <w:guid w:val="{CB21F522-56A0-4352-A495-A75330BC8FA1}"/>
      </w:docPartPr>
      <w:docPartBody>
        <w:p w:rsidR="00F77B3C" w:rsidRDefault="00EF5A9B">
          <w:pPr>
            <w:pStyle w:val="51B9705553C0419D83CC64E6CAC786FA"/>
          </w:pPr>
          <w:r>
            <w:rPr>
              <w:rStyle w:val="PlaceholderText"/>
              <w:color w:val="555555"/>
            </w:rPr>
            <w:t>Enter a Course Learning Objective here.</w:t>
          </w:r>
        </w:p>
      </w:docPartBody>
    </w:docPart>
    <w:docPart>
      <w:docPartPr>
        <w:name w:val="5D006879B0B6484EAC163C6673798A45"/>
        <w:category>
          <w:name w:val="General"/>
          <w:gallery w:val="placeholder"/>
        </w:category>
        <w:types>
          <w:type w:val="bbPlcHdr"/>
        </w:types>
        <w:behaviors>
          <w:behavior w:val="content"/>
        </w:behaviors>
        <w:guid w:val="{FEB842F2-057B-40EE-836A-ABFDDA286C9E}"/>
      </w:docPartPr>
      <w:docPartBody>
        <w:p w:rsidR="00F77B3C" w:rsidRDefault="00EF5A9B">
          <w:pPr>
            <w:pStyle w:val="5D006879B0B6484EAC163C6673798A45"/>
          </w:pPr>
          <w:r>
            <w:rPr>
              <w:rStyle w:val="PlaceholderText"/>
              <w:color w:val="555555"/>
            </w:rPr>
            <w:t>Enter a Course Learning Objective here.</w:t>
          </w:r>
        </w:p>
      </w:docPartBody>
    </w:docPart>
    <w:docPart>
      <w:docPartPr>
        <w:name w:val="3DD8EAD301D14D94A8DFBD87B6004CB7"/>
        <w:category>
          <w:name w:val="General"/>
          <w:gallery w:val="placeholder"/>
        </w:category>
        <w:types>
          <w:type w:val="bbPlcHdr"/>
        </w:types>
        <w:behaviors>
          <w:behavior w:val="content"/>
        </w:behaviors>
        <w:guid w:val="{1267D19B-8DB2-4423-8C2C-43A39AA55D74}"/>
      </w:docPartPr>
      <w:docPartBody>
        <w:p w:rsidR="00F77B3C" w:rsidRDefault="00EF5A9B">
          <w:pPr>
            <w:pStyle w:val="3DD8EAD301D14D94A8DFBD87B6004CB7"/>
          </w:pPr>
          <w:r>
            <w:rPr>
              <w:rStyle w:val="PlaceholderText"/>
              <w:color w:val="555555"/>
            </w:rPr>
            <w:t>Enter a Course Learning Objective here.</w:t>
          </w:r>
        </w:p>
      </w:docPartBody>
    </w:docPart>
    <w:docPart>
      <w:docPartPr>
        <w:name w:val="F078234C716144E9AAD69FF829ED7E81"/>
        <w:category>
          <w:name w:val="General"/>
          <w:gallery w:val="placeholder"/>
        </w:category>
        <w:types>
          <w:type w:val="bbPlcHdr"/>
        </w:types>
        <w:behaviors>
          <w:behavior w:val="content"/>
        </w:behaviors>
        <w:guid w:val="{C94ADB9F-3E43-4CA9-89C5-A49A4DC593DE}"/>
      </w:docPartPr>
      <w:docPartBody>
        <w:p w:rsidR="00F77B3C" w:rsidRDefault="00EF5A9B">
          <w:pPr>
            <w:pStyle w:val="F078234C716144E9AAD69FF829ED7E81"/>
          </w:pPr>
          <w:r>
            <w:rPr>
              <w:rStyle w:val="PlaceholderText"/>
              <w:color w:val="555555"/>
            </w:rPr>
            <w:t>Enter a Course Learning Objective here.</w:t>
          </w:r>
        </w:p>
      </w:docPartBody>
    </w:docPart>
    <w:docPart>
      <w:docPartPr>
        <w:name w:val="F217338135864D93A5F5E96B5F63B289"/>
        <w:category>
          <w:name w:val="General"/>
          <w:gallery w:val="placeholder"/>
        </w:category>
        <w:types>
          <w:type w:val="bbPlcHdr"/>
        </w:types>
        <w:behaviors>
          <w:behavior w:val="content"/>
        </w:behaviors>
        <w:guid w:val="{6C956D8B-7412-4108-A65A-C46AFDCB6AC2}"/>
      </w:docPartPr>
      <w:docPartBody>
        <w:p w:rsidR="00F77B3C" w:rsidRDefault="00EF5A9B">
          <w:pPr>
            <w:pStyle w:val="F217338135864D93A5F5E96B5F63B289"/>
          </w:pPr>
          <w:r>
            <w:rPr>
              <w:rStyle w:val="PlaceholderText"/>
              <w:color w:val="555555"/>
            </w:rPr>
            <w:t>Weight value</w:t>
          </w:r>
        </w:p>
      </w:docPartBody>
    </w:docPart>
    <w:docPart>
      <w:docPartPr>
        <w:name w:val="1FC9053ED1F34B6BB19E512CCBDB3276"/>
        <w:category>
          <w:name w:val="General"/>
          <w:gallery w:val="placeholder"/>
        </w:category>
        <w:types>
          <w:type w:val="bbPlcHdr"/>
        </w:types>
        <w:behaviors>
          <w:behavior w:val="content"/>
        </w:behaviors>
        <w:guid w:val="{8048B26A-D600-40C2-8C63-06793E3D63D7}"/>
      </w:docPartPr>
      <w:docPartBody>
        <w:p w:rsidR="00F77B3C" w:rsidRDefault="00EF5A9B">
          <w:pPr>
            <w:pStyle w:val="1FC9053ED1F34B6BB19E512CCBDB3276"/>
          </w:pPr>
          <w:r>
            <w:rPr>
              <w:rStyle w:val="PlaceholderText"/>
              <w:color w:val="555555"/>
            </w:rPr>
            <w:t>Weight value</w:t>
          </w:r>
        </w:p>
      </w:docPartBody>
    </w:docPart>
    <w:docPart>
      <w:docPartPr>
        <w:name w:val="23A89BC047624B159CA8F909CC373772"/>
        <w:category>
          <w:name w:val="General"/>
          <w:gallery w:val="placeholder"/>
        </w:category>
        <w:types>
          <w:type w:val="bbPlcHdr"/>
        </w:types>
        <w:behaviors>
          <w:behavior w:val="content"/>
        </w:behaviors>
        <w:guid w:val="{1A0229CC-7F9E-44AE-9BF2-208118AA88C2}"/>
      </w:docPartPr>
      <w:docPartBody>
        <w:p w:rsidR="00F77B3C" w:rsidRDefault="00EF5A9B">
          <w:pPr>
            <w:pStyle w:val="23A89BC047624B159CA8F909CC373772"/>
          </w:pPr>
          <w:r>
            <w:rPr>
              <w:rStyle w:val="PlaceholderText"/>
              <w:color w:val="555555"/>
            </w:rPr>
            <w:t>Weight value</w:t>
          </w:r>
        </w:p>
      </w:docPartBody>
    </w:docPart>
    <w:docPart>
      <w:docPartPr>
        <w:name w:val="44B799CF3F7D46369F034C8E1136FD78"/>
        <w:category>
          <w:name w:val="General"/>
          <w:gallery w:val="placeholder"/>
        </w:category>
        <w:types>
          <w:type w:val="bbPlcHdr"/>
        </w:types>
        <w:behaviors>
          <w:behavior w:val="content"/>
        </w:behaviors>
        <w:guid w:val="{C5BA8783-0915-4327-8E71-305D176211FC}"/>
      </w:docPartPr>
      <w:docPartBody>
        <w:p w:rsidR="00F77B3C" w:rsidRDefault="00EF5A9B">
          <w:pPr>
            <w:pStyle w:val="44B799CF3F7D46369F034C8E1136FD78"/>
          </w:pPr>
          <w:r w:rsidRPr="00D07DED">
            <w:rPr>
              <w:rStyle w:val="PlaceholderText"/>
              <w:color w:val="555555"/>
            </w:rPr>
            <w:t>Weight value</w:t>
          </w:r>
        </w:p>
      </w:docPartBody>
    </w:docPart>
    <w:docPart>
      <w:docPartPr>
        <w:name w:val="EE92747AD82E49A59B68B47E060131CB"/>
        <w:category>
          <w:name w:val="General"/>
          <w:gallery w:val="placeholder"/>
        </w:category>
        <w:types>
          <w:type w:val="bbPlcHdr"/>
        </w:types>
        <w:behaviors>
          <w:behavior w:val="content"/>
        </w:behaviors>
        <w:guid w:val="{D609A895-5AF7-41B6-BD4F-4BE6195ED2DB}"/>
      </w:docPartPr>
      <w:docPartBody>
        <w:p w:rsidR="00F77B3C" w:rsidRDefault="00EF5A9B">
          <w:pPr>
            <w:pStyle w:val="EE92747AD82E49A59B68B47E060131CB"/>
          </w:pPr>
          <w:r w:rsidRPr="00D07DED">
            <w:rPr>
              <w:rStyle w:val="PlaceholderText"/>
              <w:color w:val="555555"/>
            </w:rPr>
            <w:t>Weight value</w:t>
          </w:r>
        </w:p>
      </w:docPartBody>
    </w:docPart>
    <w:docPart>
      <w:docPartPr>
        <w:name w:val="A8EAF68B211546D898782FDC211F6501"/>
        <w:category>
          <w:name w:val="General"/>
          <w:gallery w:val="placeholder"/>
        </w:category>
        <w:types>
          <w:type w:val="bbPlcHdr"/>
        </w:types>
        <w:behaviors>
          <w:behavior w:val="content"/>
        </w:behaviors>
        <w:guid w:val="{CBA2410B-FF85-4AB1-A2D0-095BD6EB59CA}"/>
      </w:docPartPr>
      <w:docPartBody>
        <w:p w:rsidR="00F318EB" w:rsidRDefault="00BC6548" w:rsidP="00BC6548">
          <w:pPr>
            <w:pStyle w:val="A8EAF68B211546D898782FDC211F6501"/>
          </w:pPr>
          <w:r w:rsidRPr="00D07DED">
            <w:rPr>
              <w:rStyle w:val="PlaceholderText"/>
              <w:color w:val="555555"/>
            </w:rPr>
            <w:t>Enter Assignments and Assessments here.</w:t>
          </w:r>
        </w:p>
      </w:docPartBody>
    </w:docPart>
    <w:docPart>
      <w:docPartPr>
        <w:name w:val="CF8EB21D1C87431690794C15AA43AF24"/>
        <w:category>
          <w:name w:val="General"/>
          <w:gallery w:val="placeholder"/>
        </w:category>
        <w:types>
          <w:type w:val="bbPlcHdr"/>
        </w:types>
        <w:behaviors>
          <w:behavior w:val="content"/>
        </w:behaviors>
        <w:guid w:val="{F88583EF-61BA-440D-BE4C-7FF68FAE0728}"/>
      </w:docPartPr>
      <w:docPartBody>
        <w:p w:rsidR="00F318EB" w:rsidRDefault="00BC6548" w:rsidP="00BC6548">
          <w:pPr>
            <w:pStyle w:val="CF8EB21D1C87431690794C15AA43AF24"/>
          </w:pPr>
          <w:r w:rsidRPr="00D07DED">
            <w:rPr>
              <w:rStyle w:val="PlaceholderText"/>
              <w:color w:val="555555"/>
            </w:rPr>
            <w:t>Enter Assignments and Assessments here.</w:t>
          </w:r>
        </w:p>
      </w:docPartBody>
    </w:docPart>
    <w:docPart>
      <w:docPartPr>
        <w:name w:val="60A2806AEA4B4671A326D6D89F99AFD3"/>
        <w:category>
          <w:name w:val="General"/>
          <w:gallery w:val="placeholder"/>
        </w:category>
        <w:types>
          <w:type w:val="bbPlcHdr"/>
        </w:types>
        <w:behaviors>
          <w:behavior w:val="content"/>
        </w:behaviors>
        <w:guid w:val="{A2DB88F7-69EE-4370-9EEA-51A2840BF5A0}"/>
      </w:docPartPr>
      <w:docPartBody>
        <w:p w:rsidR="00F318EB" w:rsidRDefault="00BC6548" w:rsidP="00BC6548">
          <w:pPr>
            <w:pStyle w:val="60A2806AEA4B4671A326D6D89F99AFD3"/>
          </w:pPr>
          <w:r w:rsidRPr="00D07DED">
            <w:rPr>
              <w:rStyle w:val="PlaceholderText"/>
              <w:color w:val="555555"/>
            </w:rPr>
            <w:t>Enter Assignments and Assessments here.</w:t>
          </w:r>
        </w:p>
      </w:docPartBody>
    </w:docPart>
    <w:docPart>
      <w:docPartPr>
        <w:name w:val="1E00EC2A7BEC444FA020F0D3BAE9C8B5"/>
        <w:category>
          <w:name w:val="General"/>
          <w:gallery w:val="placeholder"/>
        </w:category>
        <w:types>
          <w:type w:val="bbPlcHdr"/>
        </w:types>
        <w:behaviors>
          <w:behavior w:val="content"/>
        </w:behaviors>
        <w:guid w:val="{C2F3F31D-1298-4633-B341-A951FADFA8B9}"/>
      </w:docPartPr>
      <w:docPartBody>
        <w:p w:rsidR="00F318EB" w:rsidRDefault="00BC6548" w:rsidP="00BC6548">
          <w:pPr>
            <w:pStyle w:val="1E00EC2A7BEC444FA020F0D3BAE9C8B5"/>
          </w:pPr>
          <w:r w:rsidRPr="00D07DED">
            <w:rPr>
              <w:rStyle w:val="PlaceholderText"/>
              <w:color w:val="555555"/>
            </w:rPr>
            <w:t>Enter Assignments and Assessments here.</w:t>
          </w:r>
        </w:p>
      </w:docPartBody>
    </w:docPart>
    <w:docPart>
      <w:docPartPr>
        <w:name w:val="17994678CE4D4EB9B1169D8FF6C9EABC"/>
        <w:category>
          <w:name w:val="General"/>
          <w:gallery w:val="placeholder"/>
        </w:category>
        <w:types>
          <w:type w:val="bbPlcHdr"/>
        </w:types>
        <w:behaviors>
          <w:behavior w:val="content"/>
        </w:behaviors>
        <w:guid w:val="{A5F95073-0E15-49B0-8C18-A0AE4266E948}"/>
      </w:docPartPr>
      <w:docPartBody>
        <w:p w:rsidR="00F318EB" w:rsidRDefault="00BC6548" w:rsidP="00BC6548">
          <w:pPr>
            <w:pStyle w:val="17994678CE4D4EB9B1169D8FF6C9EABC"/>
          </w:pPr>
          <w:r w:rsidRPr="00D07DED">
            <w:rPr>
              <w:rStyle w:val="PlaceholderText"/>
              <w:color w:val="555555"/>
            </w:rPr>
            <w:t>Enter Assignments and Assessments here.</w:t>
          </w:r>
        </w:p>
      </w:docPartBody>
    </w:docPart>
    <w:docPart>
      <w:docPartPr>
        <w:name w:val="47A7988C02094CE0B11396055D47C91B"/>
        <w:category>
          <w:name w:val="General"/>
          <w:gallery w:val="placeholder"/>
        </w:category>
        <w:types>
          <w:type w:val="bbPlcHdr"/>
        </w:types>
        <w:behaviors>
          <w:behavior w:val="content"/>
        </w:behaviors>
        <w:guid w:val="{B71A6ECE-41C6-44F7-B48E-A5181CE293B0}"/>
      </w:docPartPr>
      <w:docPartBody>
        <w:p w:rsidR="00F318EB" w:rsidRDefault="00BC6548" w:rsidP="00BC6548">
          <w:pPr>
            <w:pStyle w:val="47A7988C02094CE0B11396055D47C91B"/>
          </w:pPr>
          <w:r w:rsidRPr="00D07DED">
            <w:rPr>
              <w:rStyle w:val="PlaceholderText"/>
              <w:color w:val="555555"/>
            </w:rPr>
            <w:t>Enter Assignments and Assessments here.</w:t>
          </w:r>
        </w:p>
      </w:docPartBody>
    </w:docPart>
    <w:docPart>
      <w:docPartPr>
        <w:name w:val="32A19464083A4242A72E801A2A1730A8"/>
        <w:category>
          <w:name w:val="General"/>
          <w:gallery w:val="placeholder"/>
        </w:category>
        <w:types>
          <w:type w:val="bbPlcHdr"/>
        </w:types>
        <w:behaviors>
          <w:behavior w:val="content"/>
        </w:behaviors>
        <w:guid w:val="{32E06D83-95B7-4560-976C-1785DBA74483}"/>
      </w:docPartPr>
      <w:docPartBody>
        <w:p w:rsidR="00F318EB" w:rsidRDefault="00BC6548" w:rsidP="00BC6548">
          <w:pPr>
            <w:pStyle w:val="32A19464083A4242A72E801A2A1730A8"/>
          </w:pPr>
          <w:r w:rsidRPr="00D07DED">
            <w:rPr>
              <w:rStyle w:val="PlaceholderText"/>
              <w:color w:val="555555"/>
            </w:rPr>
            <w:t>Enter Assignments and Assessments here.</w:t>
          </w:r>
        </w:p>
      </w:docPartBody>
    </w:docPart>
    <w:docPart>
      <w:docPartPr>
        <w:name w:val="B727EA55C83C49FD942156C10E1D640E"/>
        <w:category>
          <w:name w:val="General"/>
          <w:gallery w:val="placeholder"/>
        </w:category>
        <w:types>
          <w:type w:val="bbPlcHdr"/>
        </w:types>
        <w:behaviors>
          <w:behavior w:val="content"/>
        </w:behaviors>
        <w:guid w:val="{1545A3BD-2C17-4C09-B657-2B6171EDC1C3}"/>
      </w:docPartPr>
      <w:docPartBody>
        <w:p w:rsidR="00F318EB" w:rsidRDefault="00BC6548" w:rsidP="00BC6548">
          <w:pPr>
            <w:pStyle w:val="B727EA55C83C49FD942156C10E1D640E"/>
          </w:pPr>
          <w:r w:rsidRPr="00D07DED">
            <w:rPr>
              <w:rStyle w:val="PlaceholderText"/>
              <w:color w:val="555555"/>
            </w:rPr>
            <w:t>Enter Assignments and Assessments here.</w:t>
          </w:r>
        </w:p>
      </w:docPartBody>
    </w:docPart>
    <w:docPart>
      <w:docPartPr>
        <w:name w:val="EAC3E1D29E844576A266EC6A2005A502"/>
        <w:category>
          <w:name w:val="General"/>
          <w:gallery w:val="placeholder"/>
        </w:category>
        <w:types>
          <w:type w:val="bbPlcHdr"/>
        </w:types>
        <w:behaviors>
          <w:behavior w:val="content"/>
        </w:behaviors>
        <w:guid w:val="{441BD4BD-3945-4CD9-B1D6-E42DAFDC2323}"/>
      </w:docPartPr>
      <w:docPartBody>
        <w:p w:rsidR="00F318EB" w:rsidRDefault="00BC6548" w:rsidP="00BC6548">
          <w:pPr>
            <w:pStyle w:val="EAC3E1D29E844576A266EC6A2005A502"/>
          </w:pPr>
          <w:r w:rsidRPr="00D07DED">
            <w:rPr>
              <w:rStyle w:val="PlaceholderText"/>
              <w:color w:val="555555"/>
            </w:rPr>
            <w:t>Enter Assignments and Assessments here.</w:t>
          </w:r>
        </w:p>
      </w:docPartBody>
    </w:docPart>
    <w:docPart>
      <w:docPartPr>
        <w:name w:val="F5E9838D23DB4273BBF726BDF9DE0915"/>
        <w:category>
          <w:name w:val="General"/>
          <w:gallery w:val="placeholder"/>
        </w:category>
        <w:types>
          <w:type w:val="bbPlcHdr"/>
        </w:types>
        <w:behaviors>
          <w:behavior w:val="content"/>
        </w:behaviors>
        <w:guid w:val="{3DE15885-AD69-4B49-AFDD-28DAFFD62335}"/>
      </w:docPartPr>
      <w:docPartBody>
        <w:p w:rsidR="00F318EB" w:rsidRDefault="00BC6548" w:rsidP="00BC6548">
          <w:pPr>
            <w:pStyle w:val="F5E9838D23DB4273BBF726BDF9DE0915"/>
          </w:pPr>
          <w:r w:rsidRPr="00D07DED">
            <w:rPr>
              <w:rStyle w:val="PlaceholderText"/>
              <w:color w:val="555555"/>
            </w:rPr>
            <w:t>Enter Assignments and Assessments here.</w:t>
          </w:r>
        </w:p>
      </w:docPartBody>
    </w:docPart>
    <w:docPart>
      <w:docPartPr>
        <w:name w:val="91F8F98AA4BF4D52B90A619353CE3EBA"/>
        <w:category>
          <w:name w:val="General"/>
          <w:gallery w:val="placeholder"/>
        </w:category>
        <w:types>
          <w:type w:val="bbPlcHdr"/>
        </w:types>
        <w:behaviors>
          <w:behavior w:val="content"/>
        </w:behaviors>
        <w:guid w:val="{CCA6B009-5389-46DC-A4E3-28CB608DCBBB}"/>
      </w:docPartPr>
      <w:docPartBody>
        <w:p w:rsidR="00F318EB" w:rsidRDefault="00BC6548" w:rsidP="00BC6548">
          <w:pPr>
            <w:pStyle w:val="91F8F98AA4BF4D52B90A619353CE3EBA"/>
          </w:pPr>
          <w:r w:rsidRPr="00D07DED">
            <w:rPr>
              <w:rStyle w:val="PlaceholderText"/>
              <w:color w:val="555555"/>
            </w:rPr>
            <w:t>Enter Assignments and Assessments here.</w:t>
          </w:r>
        </w:p>
      </w:docPartBody>
    </w:docPart>
    <w:docPart>
      <w:docPartPr>
        <w:name w:val="F0442A11F72448D69928A793DBEEEFFB"/>
        <w:category>
          <w:name w:val="General"/>
          <w:gallery w:val="placeholder"/>
        </w:category>
        <w:types>
          <w:type w:val="bbPlcHdr"/>
        </w:types>
        <w:behaviors>
          <w:behavior w:val="content"/>
        </w:behaviors>
        <w:guid w:val="{E0E69F25-1855-4FC7-B721-8904762362B4}"/>
      </w:docPartPr>
      <w:docPartBody>
        <w:p w:rsidR="00F318EB" w:rsidRDefault="00BC6548" w:rsidP="00BC6548">
          <w:pPr>
            <w:pStyle w:val="F0442A11F72448D69928A793DBEEEFFB"/>
          </w:pPr>
          <w:r w:rsidRPr="00D07DED">
            <w:rPr>
              <w:rStyle w:val="PlaceholderText"/>
              <w:color w:val="555555"/>
            </w:rPr>
            <w:t>Enter Assignments and Assessments here.</w:t>
          </w:r>
        </w:p>
      </w:docPartBody>
    </w:docPart>
    <w:docPart>
      <w:docPartPr>
        <w:name w:val="0215CED3A0654567BE2F9C8534EEDE1D"/>
        <w:category>
          <w:name w:val="General"/>
          <w:gallery w:val="placeholder"/>
        </w:category>
        <w:types>
          <w:type w:val="bbPlcHdr"/>
        </w:types>
        <w:behaviors>
          <w:behavior w:val="content"/>
        </w:behaviors>
        <w:guid w:val="{57B8FC6A-11D0-45F6-AADC-ED6A0E741844}"/>
      </w:docPartPr>
      <w:docPartBody>
        <w:p w:rsidR="00F318EB" w:rsidRDefault="00BC6548" w:rsidP="00BC6548">
          <w:pPr>
            <w:pStyle w:val="0215CED3A0654567BE2F9C8534EEDE1D"/>
          </w:pPr>
          <w:r w:rsidRPr="00D07DED">
            <w:rPr>
              <w:rStyle w:val="PlaceholderText"/>
              <w:color w:val="555555"/>
            </w:rPr>
            <w:t>Enter Assignments and Assessments here.</w:t>
          </w:r>
        </w:p>
      </w:docPartBody>
    </w:docPart>
    <w:docPart>
      <w:docPartPr>
        <w:name w:val="3294B08655EE4F5CBBA9C7000461C2C3"/>
        <w:category>
          <w:name w:val="General"/>
          <w:gallery w:val="placeholder"/>
        </w:category>
        <w:types>
          <w:type w:val="bbPlcHdr"/>
        </w:types>
        <w:behaviors>
          <w:behavior w:val="content"/>
        </w:behaviors>
        <w:guid w:val="{5299BEE6-D564-4222-8ED8-AE6340CAA293}"/>
      </w:docPartPr>
      <w:docPartBody>
        <w:p w:rsidR="00F318EB" w:rsidRDefault="00BC6548" w:rsidP="00BC6548">
          <w:pPr>
            <w:pStyle w:val="3294B08655EE4F5CBBA9C7000461C2C3"/>
          </w:pPr>
          <w:r w:rsidRPr="00D07DED">
            <w:rPr>
              <w:rStyle w:val="PlaceholderText"/>
              <w:color w:val="555555"/>
            </w:rPr>
            <w:t>Enter Assignments and Assessments here.</w:t>
          </w:r>
        </w:p>
      </w:docPartBody>
    </w:docPart>
    <w:docPart>
      <w:docPartPr>
        <w:name w:val="7DE63D69006C469891BCEB5071674F18"/>
        <w:category>
          <w:name w:val="General"/>
          <w:gallery w:val="placeholder"/>
        </w:category>
        <w:types>
          <w:type w:val="bbPlcHdr"/>
        </w:types>
        <w:behaviors>
          <w:behavior w:val="content"/>
        </w:behaviors>
        <w:guid w:val="{997A22DB-0843-4E62-8D06-1976E1FF40E2}"/>
      </w:docPartPr>
      <w:docPartBody>
        <w:p w:rsidR="00F318EB" w:rsidRDefault="00BC6548" w:rsidP="00BC6548">
          <w:pPr>
            <w:pStyle w:val="7DE63D69006C469891BCEB5071674F18"/>
          </w:pPr>
          <w:r w:rsidRPr="00D07DED">
            <w:rPr>
              <w:rStyle w:val="PlaceholderText"/>
              <w:color w:val="555555"/>
            </w:rPr>
            <w:t>Enter Assignments and Assessments here.</w:t>
          </w:r>
        </w:p>
      </w:docPartBody>
    </w:docPart>
    <w:docPart>
      <w:docPartPr>
        <w:name w:val="558580FCD0BD45E58ECB0E80D43B124A"/>
        <w:category>
          <w:name w:val="General"/>
          <w:gallery w:val="placeholder"/>
        </w:category>
        <w:types>
          <w:type w:val="bbPlcHdr"/>
        </w:types>
        <w:behaviors>
          <w:behavior w:val="content"/>
        </w:behaviors>
        <w:guid w:val="{56D5910E-3DF0-4D32-A8DA-16E69B7DDD04}"/>
      </w:docPartPr>
      <w:docPartBody>
        <w:p w:rsidR="00F318EB" w:rsidRDefault="00BC6548" w:rsidP="00BC6548">
          <w:pPr>
            <w:pStyle w:val="558580FCD0BD45E58ECB0E80D43B124A"/>
          </w:pPr>
          <w:r w:rsidRPr="00D07DED">
            <w:rPr>
              <w:rStyle w:val="PlaceholderText"/>
              <w:color w:val="555555"/>
            </w:rPr>
            <w:t>Enter Assignments and Assessments here.</w:t>
          </w:r>
        </w:p>
      </w:docPartBody>
    </w:docPart>
    <w:docPart>
      <w:docPartPr>
        <w:name w:val="060720F1037549979AD9181A82C00351"/>
        <w:category>
          <w:name w:val="General"/>
          <w:gallery w:val="placeholder"/>
        </w:category>
        <w:types>
          <w:type w:val="bbPlcHdr"/>
        </w:types>
        <w:behaviors>
          <w:behavior w:val="content"/>
        </w:behaviors>
        <w:guid w:val="{39E3E6E9-90B5-48E8-8E01-0D32881B7513}"/>
      </w:docPartPr>
      <w:docPartBody>
        <w:p w:rsidR="00F318EB" w:rsidRDefault="00BC6548" w:rsidP="00BC6548">
          <w:pPr>
            <w:pStyle w:val="060720F1037549979AD9181A82C00351"/>
          </w:pPr>
          <w:r w:rsidRPr="00D07DED">
            <w:rPr>
              <w:rStyle w:val="PlaceholderText"/>
              <w:color w:val="555555"/>
            </w:rPr>
            <w:t>Enter Interactive Presentations and Readings here.</w:t>
          </w:r>
        </w:p>
      </w:docPartBody>
    </w:docPart>
    <w:docPart>
      <w:docPartPr>
        <w:name w:val="BCDBF7B506914DCEAD4E80A1A911F28E"/>
        <w:category>
          <w:name w:val="General"/>
          <w:gallery w:val="placeholder"/>
        </w:category>
        <w:types>
          <w:type w:val="bbPlcHdr"/>
        </w:types>
        <w:behaviors>
          <w:behavior w:val="content"/>
        </w:behaviors>
        <w:guid w:val="{47EB77F1-114E-44BD-84C4-400177E61E4E}"/>
      </w:docPartPr>
      <w:docPartBody>
        <w:p w:rsidR="00F318EB" w:rsidRDefault="00BC6548" w:rsidP="00BC6548">
          <w:pPr>
            <w:pStyle w:val="BCDBF7B506914DCEAD4E80A1A911F28E"/>
          </w:pPr>
          <w:r w:rsidRPr="00D07DED">
            <w:rPr>
              <w:rStyle w:val="PlaceholderText"/>
              <w:color w:val="555555"/>
            </w:rPr>
            <w:t>Enter Assignments and Assessments here.</w:t>
          </w:r>
        </w:p>
      </w:docPartBody>
    </w:docPart>
    <w:docPart>
      <w:docPartPr>
        <w:name w:val="5B25FDA7BAFC43ADB4A9DB7E12CDC50B"/>
        <w:category>
          <w:name w:val="General"/>
          <w:gallery w:val="placeholder"/>
        </w:category>
        <w:types>
          <w:type w:val="bbPlcHdr"/>
        </w:types>
        <w:behaviors>
          <w:behavior w:val="content"/>
        </w:behaviors>
        <w:guid w:val="{43478CEE-D19A-4296-94B3-42EFEEBAF75F}"/>
      </w:docPartPr>
      <w:docPartBody>
        <w:p w:rsidR="00F318EB" w:rsidRDefault="00BC6548" w:rsidP="00BC6548">
          <w:pPr>
            <w:pStyle w:val="5B25FDA7BAFC43ADB4A9DB7E12CDC50B"/>
          </w:pPr>
          <w:r w:rsidRPr="00D07DED">
            <w:rPr>
              <w:rStyle w:val="PlaceholderText"/>
              <w:color w:val="555555"/>
            </w:rPr>
            <w:t>Enter Assignments and Assessments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D29"/>
    <w:rsid w:val="001B11C5"/>
    <w:rsid w:val="003E4B3C"/>
    <w:rsid w:val="004E68CF"/>
    <w:rsid w:val="00733883"/>
    <w:rsid w:val="008839D9"/>
    <w:rsid w:val="009A614D"/>
    <w:rsid w:val="009B5559"/>
    <w:rsid w:val="00BC549E"/>
    <w:rsid w:val="00BC6548"/>
    <w:rsid w:val="00D03E2B"/>
    <w:rsid w:val="00DD3D29"/>
    <w:rsid w:val="00EF5A9B"/>
    <w:rsid w:val="00F318EB"/>
    <w:rsid w:val="00F77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6548"/>
    <w:rPr>
      <w:color w:val="808080"/>
    </w:rPr>
  </w:style>
  <w:style w:type="paragraph" w:customStyle="1" w:styleId="49C05D9052504EACB75CB6FA3BB96A0C">
    <w:name w:val="49C05D9052504EACB75CB6FA3BB96A0C"/>
  </w:style>
  <w:style w:type="paragraph" w:customStyle="1" w:styleId="E9009F101BE642D8A373E83685CCABFB">
    <w:name w:val="E9009F101BE642D8A373E83685CCABFB"/>
  </w:style>
  <w:style w:type="paragraph" w:customStyle="1" w:styleId="87808DF3F35D4654ADF5457B183148AF">
    <w:name w:val="87808DF3F35D4654ADF5457B183148AF"/>
  </w:style>
  <w:style w:type="paragraph" w:customStyle="1" w:styleId="7CD5AC37AC514A4F87FA17214B33C649">
    <w:name w:val="7CD5AC37AC514A4F87FA17214B33C649"/>
  </w:style>
  <w:style w:type="paragraph" w:customStyle="1" w:styleId="51B9705553C0419D83CC64E6CAC786FA">
    <w:name w:val="51B9705553C0419D83CC64E6CAC786FA"/>
  </w:style>
  <w:style w:type="paragraph" w:customStyle="1" w:styleId="5D006879B0B6484EAC163C6673798A45">
    <w:name w:val="5D006879B0B6484EAC163C6673798A45"/>
  </w:style>
  <w:style w:type="paragraph" w:customStyle="1" w:styleId="6BDB433D2C0C4E6B9DB0677A66926EBF">
    <w:name w:val="6BDB433D2C0C4E6B9DB0677A66926EBF"/>
  </w:style>
  <w:style w:type="paragraph" w:customStyle="1" w:styleId="3DD8EAD301D14D94A8DFBD87B6004CB7">
    <w:name w:val="3DD8EAD301D14D94A8DFBD87B6004CB7"/>
  </w:style>
  <w:style w:type="paragraph" w:customStyle="1" w:styleId="F078234C716144E9AAD69FF829ED7E81">
    <w:name w:val="F078234C716144E9AAD69FF829ED7E81"/>
  </w:style>
  <w:style w:type="paragraph" w:customStyle="1" w:styleId="0CEBF33E0A5B4D2A8F1024315BD0E2EF">
    <w:name w:val="0CEBF33E0A5B4D2A8F1024315BD0E2EF"/>
  </w:style>
  <w:style w:type="paragraph" w:customStyle="1" w:styleId="C7F3CACF0B534EA384E632F6338A8581">
    <w:name w:val="C7F3CACF0B534EA384E632F6338A8581"/>
  </w:style>
  <w:style w:type="paragraph" w:customStyle="1" w:styleId="717A801D5FBD4914866CCE047564331B">
    <w:name w:val="717A801D5FBD4914866CCE047564331B"/>
  </w:style>
  <w:style w:type="paragraph" w:customStyle="1" w:styleId="F217338135864D93A5F5E96B5F63B289">
    <w:name w:val="F217338135864D93A5F5E96B5F63B289"/>
  </w:style>
  <w:style w:type="paragraph" w:customStyle="1" w:styleId="1FC9053ED1F34B6BB19E512CCBDB3276">
    <w:name w:val="1FC9053ED1F34B6BB19E512CCBDB3276"/>
  </w:style>
  <w:style w:type="paragraph" w:customStyle="1" w:styleId="23A89BC047624B159CA8F909CC373772">
    <w:name w:val="23A89BC047624B159CA8F909CC373772"/>
  </w:style>
  <w:style w:type="paragraph" w:customStyle="1" w:styleId="44B799CF3F7D46369F034C8E1136FD78">
    <w:name w:val="44B799CF3F7D46369F034C8E1136FD78"/>
  </w:style>
  <w:style w:type="paragraph" w:customStyle="1" w:styleId="EE92747AD82E49A59B68B47E060131CB">
    <w:name w:val="EE92747AD82E49A59B68B47E060131CB"/>
  </w:style>
  <w:style w:type="paragraph" w:customStyle="1" w:styleId="A953D017F0234E04950F607AEC518E5C">
    <w:name w:val="A953D017F0234E04950F607AEC518E5C"/>
  </w:style>
  <w:style w:type="paragraph" w:customStyle="1" w:styleId="AE18CAC2192E486389409CDB19A99829">
    <w:name w:val="AE18CAC2192E486389409CDB19A99829"/>
  </w:style>
  <w:style w:type="paragraph" w:customStyle="1" w:styleId="5A8901E523224A82A607FA6EFB8B3A67">
    <w:name w:val="5A8901E523224A82A607FA6EFB8B3A67"/>
  </w:style>
  <w:style w:type="paragraph" w:customStyle="1" w:styleId="6D7B71DA9115457FB69CE80096B2BC29">
    <w:name w:val="6D7B71DA9115457FB69CE80096B2BC29"/>
  </w:style>
  <w:style w:type="paragraph" w:customStyle="1" w:styleId="05C0C6FC52494B3DB10A92A265783A8D">
    <w:name w:val="05C0C6FC52494B3DB10A92A265783A8D"/>
  </w:style>
  <w:style w:type="paragraph" w:customStyle="1" w:styleId="9F3EE28AF3A347D6A3B853D710792B99">
    <w:name w:val="9F3EE28AF3A347D6A3B853D710792B99"/>
  </w:style>
  <w:style w:type="paragraph" w:customStyle="1" w:styleId="2EF1359D4E794EA8828760D49F644260">
    <w:name w:val="2EF1359D4E794EA8828760D49F644260"/>
  </w:style>
  <w:style w:type="paragraph" w:customStyle="1" w:styleId="0F45AC04C21A48699A5CCB9FA45938D6">
    <w:name w:val="0F45AC04C21A48699A5CCB9FA45938D6"/>
  </w:style>
  <w:style w:type="paragraph" w:customStyle="1" w:styleId="809F992B053848E9941DC8738B8637FE">
    <w:name w:val="809F992B053848E9941DC8738B8637FE"/>
  </w:style>
  <w:style w:type="paragraph" w:customStyle="1" w:styleId="C7EC95B6C3D3479F959CBF069461188D">
    <w:name w:val="C7EC95B6C3D3479F959CBF069461188D"/>
  </w:style>
  <w:style w:type="paragraph" w:customStyle="1" w:styleId="DDBDF21F24EE428DB9FD560087E570C9">
    <w:name w:val="DDBDF21F24EE428DB9FD560087E570C9"/>
  </w:style>
  <w:style w:type="paragraph" w:customStyle="1" w:styleId="0212537C9DEC42189FFBFCA8BDD5A967">
    <w:name w:val="0212537C9DEC42189FFBFCA8BDD5A967"/>
  </w:style>
  <w:style w:type="paragraph" w:customStyle="1" w:styleId="47426106D46948F281F5E096C6BE861A">
    <w:name w:val="47426106D46948F281F5E096C6BE861A"/>
  </w:style>
  <w:style w:type="paragraph" w:customStyle="1" w:styleId="B1290402C5E54004B14888BF0A31E0B2">
    <w:name w:val="B1290402C5E54004B14888BF0A31E0B2"/>
  </w:style>
  <w:style w:type="paragraph" w:customStyle="1" w:styleId="D11F859F6C49489CB7522F28FFA5030E">
    <w:name w:val="D11F859F6C49489CB7522F28FFA5030E"/>
  </w:style>
  <w:style w:type="paragraph" w:customStyle="1" w:styleId="34DFC3BED83343E4B9FD687F4B6E48DA">
    <w:name w:val="34DFC3BED83343E4B9FD687F4B6E48DA"/>
  </w:style>
  <w:style w:type="paragraph" w:customStyle="1" w:styleId="7EEFD1BF44A04E668B904EFB2417EA5D">
    <w:name w:val="7EEFD1BF44A04E668B904EFB2417EA5D"/>
  </w:style>
  <w:style w:type="paragraph" w:customStyle="1" w:styleId="490CE3F477C64F74B179A270EEF48AA5">
    <w:name w:val="490CE3F477C64F74B179A270EEF48AA5"/>
  </w:style>
  <w:style w:type="paragraph" w:customStyle="1" w:styleId="BB4F08490B9A4DF18CB6E74E9C3D2C59">
    <w:name w:val="BB4F08490B9A4DF18CB6E74E9C3D2C59"/>
  </w:style>
  <w:style w:type="paragraph" w:customStyle="1" w:styleId="A8C98F3E05DA49A3B952E62C2ED46CB3">
    <w:name w:val="A8C98F3E05DA49A3B952E62C2ED46CB3"/>
  </w:style>
  <w:style w:type="paragraph" w:customStyle="1" w:styleId="87205E79400A44D1A632ACE7A6852E34">
    <w:name w:val="87205E79400A44D1A632ACE7A6852E34"/>
  </w:style>
  <w:style w:type="paragraph" w:customStyle="1" w:styleId="BBFD221233FF47D4820CF71D2883DCBB">
    <w:name w:val="BBFD221233FF47D4820CF71D2883DCBB"/>
  </w:style>
  <w:style w:type="paragraph" w:customStyle="1" w:styleId="2C523A51A08F487D8D4F8BF823030451">
    <w:name w:val="2C523A51A08F487D8D4F8BF823030451"/>
  </w:style>
  <w:style w:type="paragraph" w:customStyle="1" w:styleId="B4A7649E64E64CFD95F5F2FC53197A4D">
    <w:name w:val="B4A7649E64E64CFD95F5F2FC53197A4D"/>
  </w:style>
  <w:style w:type="paragraph" w:customStyle="1" w:styleId="DC243F5BF2094E738697FF7D9897DEF7">
    <w:name w:val="DC243F5BF2094E738697FF7D9897DEF7"/>
  </w:style>
  <w:style w:type="paragraph" w:customStyle="1" w:styleId="E6D3F8E2DA4148709D9FD4B9B986DB71">
    <w:name w:val="E6D3F8E2DA4148709D9FD4B9B986DB71"/>
  </w:style>
  <w:style w:type="paragraph" w:customStyle="1" w:styleId="4B7948E4417A476889D9F57E086B90F3">
    <w:name w:val="4B7948E4417A476889D9F57E086B90F3"/>
  </w:style>
  <w:style w:type="paragraph" w:customStyle="1" w:styleId="FCE5E9D24B414748BFBF6B85AC39355F">
    <w:name w:val="FCE5E9D24B414748BFBF6B85AC39355F"/>
  </w:style>
  <w:style w:type="paragraph" w:customStyle="1" w:styleId="5B9D99495B6544458A8D73212C058453">
    <w:name w:val="5B9D99495B6544458A8D73212C058453"/>
  </w:style>
  <w:style w:type="paragraph" w:customStyle="1" w:styleId="3016815DDB5A42B19A770E9513842CF4">
    <w:name w:val="3016815DDB5A42B19A770E9513842CF4"/>
  </w:style>
  <w:style w:type="paragraph" w:customStyle="1" w:styleId="8BAD1ACC434849BB9C898EFB20B9EB72">
    <w:name w:val="8BAD1ACC434849BB9C898EFB20B9EB72"/>
  </w:style>
  <w:style w:type="paragraph" w:customStyle="1" w:styleId="8A55790E99084E8A801104EF19D29798">
    <w:name w:val="8A55790E99084E8A801104EF19D29798"/>
  </w:style>
  <w:style w:type="paragraph" w:customStyle="1" w:styleId="4C193BE356E0419896697A15E4AF2419">
    <w:name w:val="4C193BE356E0419896697A15E4AF2419"/>
  </w:style>
  <w:style w:type="paragraph" w:customStyle="1" w:styleId="BD2AD804B3C14C0EB909A88C41AABE0C">
    <w:name w:val="BD2AD804B3C14C0EB909A88C41AABE0C"/>
  </w:style>
  <w:style w:type="paragraph" w:customStyle="1" w:styleId="049B334469AE40A19E6C2127609CF616">
    <w:name w:val="049B334469AE40A19E6C2127609CF616"/>
  </w:style>
  <w:style w:type="paragraph" w:customStyle="1" w:styleId="943EE47718D04F5E8121A5E08F70CF02">
    <w:name w:val="943EE47718D04F5E8121A5E08F70CF02"/>
  </w:style>
  <w:style w:type="paragraph" w:customStyle="1" w:styleId="85307FDF6D944CD99085C0132135F0D1">
    <w:name w:val="85307FDF6D944CD99085C0132135F0D1"/>
  </w:style>
  <w:style w:type="paragraph" w:customStyle="1" w:styleId="A2A67D55876549B7878B33594116B3D3">
    <w:name w:val="A2A67D55876549B7878B33594116B3D3"/>
  </w:style>
  <w:style w:type="paragraph" w:customStyle="1" w:styleId="82C1B8DC804F49DFA0578750E86D6350">
    <w:name w:val="82C1B8DC804F49DFA0578750E86D6350"/>
  </w:style>
  <w:style w:type="paragraph" w:customStyle="1" w:styleId="CD4394F3C487421DA4F7568688FE6C1B">
    <w:name w:val="CD4394F3C487421DA4F7568688FE6C1B"/>
  </w:style>
  <w:style w:type="paragraph" w:customStyle="1" w:styleId="71653535820C43A89703EA119AABC008">
    <w:name w:val="71653535820C43A89703EA119AABC008"/>
  </w:style>
  <w:style w:type="paragraph" w:customStyle="1" w:styleId="9ADFB4073B7842FE9295077AF60ED464">
    <w:name w:val="9ADFB4073B7842FE9295077AF60ED464"/>
  </w:style>
  <w:style w:type="paragraph" w:customStyle="1" w:styleId="26A2B17421714C6BA02EC5BA763D3A1A">
    <w:name w:val="26A2B17421714C6BA02EC5BA763D3A1A"/>
  </w:style>
  <w:style w:type="paragraph" w:customStyle="1" w:styleId="4BDBD2E658C04FF9860BA84E9B3F1923">
    <w:name w:val="4BDBD2E658C04FF9860BA84E9B3F1923"/>
  </w:style>
  <w:style w:type="paragraph" w:customStyle="1" w:styleId="464271B7AF814E56BCCCE28BD32CE238">
    <w:name w:val="464271B7AF814E56BCCCE28BD32CE238"/>
  </w:style>
  <w:style w:type="paragraph" w:customStyle="1" w:styleId="B1A88E98485B41FAA56289A945C88731">
    <w:name w:val="B1A88E98485B41FAA56289A945C88731"/>
  </w:style>
  <w:style w:type="paragraph" w:customStyle="1" w:styleId="E7F29829A7C649F6A4E355391FDBAE13">
    <w:name w:val="E7F29829A7C649F6A4E355391FDBAE13"/>
  </w:style>
  <w:style w:type="paragraph" w:customStyle="1" w:styleId="D840BC6326EA4417921849564CED9F2A">
    <w:name w:val="D840BC6326EA4417921849564CED9F2A"/>
  </w:style>
  <w:style w:type="paragraph" w:customStyle="1" w:styleId="9B016B7F65224799B9C97EFA73B068E6">
    <w:name w:val="9B016B7F65224799B9C97EFA73B068E6"/>
  </w:style>
  <w:style w:type="paragraph" w:customStyle="1" w:styleId="A97F1684CE044309BDCC6C975A3D8C81">
    <w:name w:val="A97F1684CE044309BDCC6C975A3D8C81"/>
  </w:style>
  <w:style w:type="paragraph" w:customStyle="1" w:styleId="113F84D9CEF94CAC890F06A68CB4FA55">
    <w:name w:val="113F84D9CEF94CAC890F06A68CB4FA55"/>
  </w:style>
  <w:style w:type="paragraph" w:customStyle="1" w:styleId="5C10265A5F9641E7B74C16795AC6A13A">
    <w:name w:val="5C10265A5F9641E7B74C16795AC6A13A"/>
  </w:style>
  <w:style w:type="paragraph" w:customStyle="1" w:styleId="729B10CEC792417382F12E578FC9DEC1">
    <w:name w:val="729B10CEC792417382F12E578FC9DEC1"/>
  </w:style>
  <w:style w:type="paragraph" w:customStyle="1" w:styleId="79F10B08DE354BF683F0C97494D41CC8">
    <w:name w:val="79F10B08DE354BF683F0C97494D41CC8"/>
  </w:style>
  <w:style w:type="paragraph" w:customStyle="1" w:styleId="30BD2DF8C15C46F4B3E8F7CADC0A7ACD">
    <w:name w:val="30BD2DF8C15C46F4B3E8F7CADC0A7ACD"/>
    <w:rsid w:val="00DD3D29"/>
  </w:style>
  <w:style w:type="paragraph" w:customStyle="1" w:styleId="7B4079E8BE974EE59BF8B19E4C587F32">
    <w:name w:val="7B4079E8BE974EE59BF8B19E4C587F32"/>
    <w:rsid w:val="00BC6548"/>
    <w:rPr>
      <w:lang w:eastAsia="ja-JP"/>
    </w:rPr>
  </w:style>
  <w:style w:type="paragraph" w:customStyle="1" w:styleId="21B5C361F98F47D79FE4E7AFF286257F">
    <w:name w:val="21B5C361F98F47D79FE4E7AFF286257F"/>
    <w:rsid w:val="00BC6548"/>
    <w:rPr>
      <w:lang w:eastAsia="ja-JP"/>
    </w:rPr>
  </w:style>
  <w:style w:type="paragraph" w:customStyle="1" w:styleId="D0A14929564B44CDBFD89B7EA1E5DCA2">
    <w:name w:val="D0A14929564B44CDBFD89B7EA1E5DCA2"/>
    <w:rsid w:val="00BC6548"/>
    <w:rPr>
      <w:lang w:eastAsia="ja-JP"/>
    </w:rPr>
  </w:style>
  <w:style w:type="paragraph" w:customStyle="1" w:styleId="F95D2DEF055A4C7A99B39455D467263A">
    <w:name w:val="F95D2DEF055A4C7A99B39455D467263A"/>
    <w:rsid w:val="00BC6548"/>
    <w:rPr>
      <w:lang w:eastAsia="ja-JP"/>
    </w:rPr>
  </w:style>
  <w:style w:type="paragraph" w:customStyle="1" w:styleId="3752AFDA18CD410BBC16897CCFAF9A50">
    <w:name w:val="3752AFDA18CD410BBC16897CCFAF9A50"/>
    <w:rsid w:val="00BC6548"/>
    <w:rPr>
      <w:lang w:eastAsia="ja-JP"/>
    </w:rPr>
  </w:style>
  <w:style w:type="paragraph" w:customStyle="1" w:styleId="8E50C478A81F40C7A8B204EA68A06AD6">
    <w:name w:val="8E50C478A81F40C7A8B204EA68A06AD6"/>
    <w:rsid w:val="00BC6548"/>
    <w:rPr>
      <w:lang w:eastAsia="ja-JP"/>
    </w:rPr>
  </w:style>
  <w:style w:type="paragraph" w:customStyle="1" w:styleId="8A2E5D586B1D43F3BD6C162AB2D61EFF">
    <w:name w:val="8A2E5D586B1D43F3BD6C162AB2D61EFF"/>
    <w:rsid w:val="00BC6548"/>
    <w:rPr>
      <w:lang w:eastAsia="ja-JP"/>
    </w:rPr>
  </w:style>
  <w:style w:type="paragraph" w:customStyle="1" w:styleId="3D6A3C61557F4362B5AAA3F275EA891A">
    <w:name w:val="3D6A3C61557F4362B5AAA3F275EA891A"/>
    <w:rsid w:val="00BC6548"/>
    <w:rPr>
      <w:lang w:eastAsia="ja-JP"/>
    </w:rPr>
  </w:style>
  <w:style w:type="paragraph" w:customStyle="1" w:styleId="818104B76B4A4CCA80E33C8B7A77D899">
    <w:name w:val="818104B76B4A4CCA80E33C8B7A77D899"/>
    <w:rsid w:val="00BC6548"/>
    <w:rPr>
      <w:lang w:eastAsia="ja-JP"/>
    </w:rPr>
  </w:style>
  <w:style w:type="paragraph" w:customStyle="1" w:styleId="EC5B9BE64A55409594286FF429265CAA">
    <w:name w:val="EC5B9BE64A55409594286FF429265CAA"/>
    <w:rsid w:val="00BC6548"/>
    <w:rPr>
      <w:lang w:eastAsia="ja-JP"/>
    </w:rPr>
  </w:style>
  <w:style w:type="paragraph" w:customStyle="1" w:styleId="2A5FBE287B6F49A782C076FAAED1B057">
    <w:name w:val="2A5FBE287B6F49A782C076FAAED1B057"/>
    <w:rsid w:val="00BC6548"/>
    <w:rPr>
      <w:lang w:eastAsia="ja-JP"/>
    </w:rPr>
  </w:style>
  <w:style w:type="paragraph" w:customStyle="1" w:styleId="94D60C0860EF4A409B1DB860593820C3">
    <w:name w:val="94D60C0860EF4A409B1DB860593820C3"/>
    <w:rsid w:val="00BC6548"/>
    <w:rPr>
      <w:lang w:eastAsia="ja-JP"/>
    </w:rPr>
  </w:style>
  <w:style w:type="paragraph" w:customStyle="1" w:styleId="1A4E7A90F51D46C0A57490617A4E4B2C">
    <w:name w:val="1A4E7A90F51D46C0A57490617A4E4B2C"/>
    <w:rsid w:val="00BC6548"/>
    <w:rPr>
      <w:lang w:eastAsia="ja-JP"/>
    </w:rPr>
  </w:style>
  <w:style w:type="paragraph" w:customStyle="1" w:styleId="C1559485506A4304BADC5F53AFC538A3">
    <w:name w:val="C1559485506A4304BADC5F53AFC538A3"/>
    <w:rsid w:val="00BC6548"/>
    <w:rPr>
      <w:lang w:eastAsia="ja-JP"/>
    </w:rPr>
  </w:style>
  <w:style w:type="paragraph" w:customStyle="1" w:styleId="14BA044E89C34E93870B0FE33F6B9E60">
    <w:name w:val="14BA044E89C34E93870B0FE33F6B9E60"/>
    <w:rsid w:val="00BC6548"/>
    <w:rPr>
      <w:lang w:eastAsia="ja-JP"/>
    </w:rPr>
  </w:style>
  <w:style w:type="paragraph" w:customStyle="1" w:styleId="B7D73B403BA944159E55FF4274BC3EE1">
    <w:name w:val="B7D73B403BA944159E55FF4274BC3EE1"/>
    <w:rsid w:val="00BC6548"/>
    <w:rPr>
      <w:lang w:eastAsia="ja-JP"/>
    </w:rPr>
  </w:style>
  <w:style w:type="paragraph" w:customStyle="1" w:styleId="8F38766BE23A4343BDBE65245A577FA7">
    <w:name w:val="8F38766BE23A4343BDBE65245A577FA7"/>
    <w:rsid w:val="00BC6548"/>
    <w:rPr>
      <w:lang w:eastAsia="ja-JP"/>
    </w:rPr>
  </w:style>
  <w:style w:type="paragraph" w:customStyle="1" w:styleId="18C7FF1FC26548C7988BDFF321FAFADE">
    <w:name w:val="18C7FF1FC26548C7988BDFF321FAFADE"/>
    <w:rsid w:val="00BC6548"/>
    <w:rPr>
      <w:lang w:eastAsia="ja-JP"/>
    </w:rPr>
  </w:style>
  <w:style w:type="paragraph" w:customStyle="1" w:styleId="BD69D4F0A2D54B8F8656AC1D7C45AB30">
    <w:name w:val="BD69D4F0A2D54B8F8656AC1D7C45AB30"/>
    <w:rsid w:val="00BC6548"/>
    <w:rPr>
      <w:lang w:eastAsia="ja-JP"/>
    </w:rPr>
  </w:style>
  <w:style w:type="paragraph" w:customStyle="1" w:styleId="A8EAF68B211546D898782FDC211F6501">
    <w:name w:val="A8EAF68B211546D898782FDC211F6501"/>
    <w:rsid w:val="00BC6548"/>
    <w:rPr>
      <w:lang w:eastAsia="ja-JP"/>
    </w:rPr>
  </w:style>
  <w:style w:type="paragraph" w:customStyle="1" w:styleId="22AE6CE2706247EBBD33B55D192A64F2">
    <w:name w:val="22AE6CE2706247EBBD33B55D192A64F2"/>
    <w:rsid w:val="00BC6548"/>
    <w:rPr>
      <w:lang w:eastAsia="ja-JP"/>
    </w:rPr>
  </w:style>
  <w:style w:type="paragraph" w:customStyle="1" w:styleId="CF8EB21D1C87431690794C15AA43AF24">
    <w:name w:val="CF8EB21D1C87431690794C15AA43AF24"/>
    <w:rsid w:val="00BC6548"/>
    <w:rPr>
      <w:lang w:eastAsia="ja-JP"/>
    </w:rPr>
  </w:style>
  <w:style w:type="paragraph" w:customStyle="1" w:styleId="1854FA8799DB4608A7A4FD7DA65055BB">
    <w:name w:val="1854FA8799DB4608A7A4FD7DA65055BB"/>
    <w:rsid w:val="00BC6548"/>
    <w:rPr>
      <w:lang w:eastAsia="ja-JP"/>
    </w:rPr>
  </w:style>
  <w:style w:type="paragraph" w:customStyle="1" w:styleId="60A2806AEA4B4671A326D6D89F99AFD3">
    <w:name w:val="60A2806AEA4B4671A326D6D89F99AFD3"/>
    <w:rsid w:val="00BC6548"/>
    <w:rPr>
      <w:lang w:eastAsia="ja-JP"/>
    </w:rPr>
  </w:style>
  <w:style w:type="paragraph" w:customStyle="1" w:styleId="5F2D7CD882E24A59BAE7D716D59C7E3C">
    <w:name w:val="5F2D7CD882E24A59BAE7D716D59C7E3C"/>
    <w:rsid w:val="00BC6548"/>
    <w:rPr>
      <w:lang w:eastAsia="ja-JP"/>
    </w:rPr>
  </w:style>
  <w:style w:type="paragraph" w:customStyle="1" w:styleId="1E00EC2A7BEC444FA020F0D3BAE9C8B5">
    <w:name w:val="1E00EC2A7BEC444FA020F0D3BAE9C8B5"/>
    <w:rsid w:val="00BC6548"/>
    <w:rPr>
      <w:lang w:eastAsia="ja-JP"/>
    </w:rPr>
  </w:style>
  <w:style w:type="paragraph" w:customStyle="1" w:styleId="1D4F1BB233674E1C85FAE7C62B559D59">
    <w:name w:val="1D4F1BB233674E1C85FAE7C62B559D59"/>
    <w:rsid w:val="00BC6548"/>
    <w:rPr>
      <w:lang w:eastAsia="ja-JP"/>
    </w:rPr>
  </w:style>
  <w:style w:type="paragraph" w:customStyle="1" w:styleId="17994678CE4D4EB9B1169D8FF6C9EABC">
    <w:name w:val="17994678CE4D4EB9B1169D8FF6C9EABC"/>
    <w:rsid w:val="00BC6548"/>
    <w:rPr>
      <w:lang w:eastAsia="ja-JP"/>
    </w:rPr>
  </w:style>
  <w:style w:type="paragraph" w:customStyle="1" w:styleId="CAD84C0FD8DA4F168877AC475717881F">
    <w:name w:val="CAD84C0FD8DA4F168877AC475717881F"/>
    <w:rsid w:val="00BC6548"/>
    <w:rPr>
      <w:lang w:eastAsia="ja-JP"/>
    </w:rPr>
  </w:style>
  <w:style w:type="paragraph" w:customStyle="1" w:styleId="1A747C80AA7644A1AFD2B3CF8ACC29B2">
    <w:name w:val="1A747C80AA7644A1AFD2B3CF8ACC29B2"/>
    <w:rsid w:val="00BC6548"/>
    <w:rPr>
      <w:lang w:eastAsia="ja-JP"/>
    </w:rPr>
  </w:style>
  <w:style w:type="paragraph" w:customStyle="1" w:styleId="47A7988C02094CE0B11396055D47C91B">
    <w:name w:val="47A7988C02094CE0B11396055D47C91B"/>
    <w:rsid w:val="00BC6548"/>
    <w:rPr>
      <w:lang w:eastAsia="ja-JP"/>
    </w:rPr>
  </w:style>
  <w:style w:type="paragraph" w:customStyle="1" w:styleId="C553BE13AD40408994A3F84C8FCCC2BC">
    <w:name w:val="C553BE13AD40408994A3F84C8FCCC2BC"/>
    <w:rsid w:val="00BC6548"/>
    <w:rPr>
      <w:lang w:eastAsia="ja-JP"/>
    </w:rPr>
  </w:style>
  <w:style w:type="paragraph" w:customStyle="1" w:styleId="C83472FF70EF4FDA9AD6B2B9AC2AF631">
    <w:name w:val="C83472FF70EF4FDA9AD6B2B9AC2AF631"/>
    <w:rsid w:val="00BC6548"/>
    <w:rPr>
      <w:lang w:eastAsia="ja-JP"/>
    </w:rPr>
  </w:style>
  <w:style w:type="paragraph" w:customStyle="1" w:styleId="32A19464083A4242A72E801A2A1730A8">
    <w:name w:val="32A19464083A4242A72E801A2A1730A8"/>
    <w:rsid w:val="00BC6548"/>
    <w:rPr>
      <w:lang w:eastAsia="ja-JP"/>
    </w:rPr>
  </w:style>
  <w:style w:type="paragraph" w:customStyle="1" w:styleId="2D00D8CD1E6E445DBEDF0D6674DB924C">
    <w:name w:val="2D00D8CD1E6E445DBEDF0D6674DB924C"/>
    <w:rsid w:val="00BC6548"/>
    <w:rPr>
      <w:lang w:eastAsia="ja-JP"/>
    </w:rPr>
  </w:style>
  <w:style w:type="paragraph" w:customStyle="1" w:styleId="C20B427E3474411FBFDA6FD80846F3BB">
    <w:name w:val="C20B427E3474411FBFDA6FD80846F3BB"/>
    <w:rsid w:val="00BC6548"/>
    <w:rPr>
      <w:lang w:eastAsia="ja-JP"/>
    </w:rPr>
  </w:style>
  <w:style w:type="paragraph" w:customStyle="1" w:styleId="B727EA55C83C49FD942156C10E1D640E">
    <w:name w:val="B727EA55C83C49FD942156C10E1D640E"/>
    <w:rsid w:val="00BC6548"/>
    <w:rPr>
      <w:lang w:eastAsia="ja-JP"/>
    </w:rPr>
  </w:style>
  <w:style w:type="paragraph" w:customStyle="1" w:styleId="CF5157E095B548E2A41E19D89204EFF3">
    <w:name w:val="CF5157E095B548E2A41E19D89204EFF3"/>
    <w:rsid w:val="00BC6548"/>
    <w:rPr>
      <w:lang w:eastAsia="ja-JP"/>
    </w:rPr>
  </w:style>
  <w:style w:type="paragraph" w:customStyle="1" w:styleId="B40D4B23A49944D788B5CD773B0BDE8D">
    <w:name w:val="B40D4B23A49944D788B5CD773B0BDE8D"/>
    <w:rsid w:val="00BC6548"/>
    <w:rPr>
      <w:lang w:eastAsia="ja-JP"/>
    </w:rPr>
  </w:style>
  <w:style w:type="paragraph" w:customStyle="1" w:styleId="EAC3E1D29E844576A266EC6A2005A502">
    <w:name w:val="EAC3E1D29E844576A266EC6A2005A502"/>
    <w:rsid w:val="00BC6548"/>
    <w:rPr>
      <w:lang w:eastAsia="ja-JP"/>
    </w:rPr>
  </w:style>
  <w:style w:type="paragraph" w:customStyle="1" w:styleId="6A2F7AEA0CB94C8CB08D14611063E8AD">
    <w:name w:val="6A2F7AEA0CB94C8CB08D14611063E8AD"/>
    <w:rsid w:val="00BC6548"/>
    <w:rPr>
      <w:lang w:eastAsia="ja-JP"/>
    </w:rPr>
  </w:style>
  <w:style w:type="paragraph" w:customStyle="1" w:styleId="7CC5B5DE1EA64ADA8FEC61A4DDA3ECE0">
    <w:name w:val="7CC5B5DE1EA64ADA8FEC61A4DDA3ECE0"/>
    <w:rsid w:val="00BC6548"/>
    <w:rPr>
      <w:lang w:eastAsia="ja-JP"/>
    </w:rPr>
  </w:style>
  <w:style w:type="paragraph" w:customStyle="1" w:styleId="F5E9838D23DB4273BBF726BDF9DE0915">
    <w:name w:val="F5E9838D23DB4273BBF726BDF9DE0915"/>
    <w:rsid w:val="00BC6548"/>
    <w:rPr>
      <w:lang w:eastAsia="ja-JP"/>
    </w:rPr>
  </w:style>
  <w:style w:type="paragraph" w:customStyle="1" w:styleId="CCC2E3B1ADD64609A2113A2BE7D89DB9">
    <w:name w:val="CCC2E3B1ADD64609A2113A2BE7D89DB9"/>
    <w:rsid w:val="00BC6548"/>
    <w:rPr>
      <w:lang w:eastAsia="ja-JP"/>
    </w:rPr>
  </w:style>
  <w:style w:type="paragraph" w:customStyle="1" w:styleId="561B13C078E1424F82B1FD5692ABFD1B">
    <w:name w:val="561B13C078E1424F82B1FD5692ABFD1B"/>
    <w:rsid w:val="00BC6548"/>
    <w:rPr>
      <w:lang w:eastAsia="ja-JP"/>
    </w:rPr>
  </w:style>
  <w:style w:type="paragraph" w:customStyle="1" w:styleId="91F8F98AA4BF4D52B90A619353CE3EBA">
    <w:name w:val="91F8F98AA4BF4D52B90A619353CE3EBA"/>
    <w:rsid w:val="00BC6548"/>
    <w:rPr>
      <w:lang w:eastAsia="ja-JP"/>
    </w:rPr>
  </w:style>
  <w:style w:type="paragraph" w:customStyle="1" w:styleId="ABC2339932AB4E16BFF23CCC8954F240">
    <w:name w:val="ABC2339932AB4E16BFF23CCC8954F240"/>
    <w:rsid w:val="00BC6548"/>
    <w:rPr>
      <w:lang w:eastAsia="ja-JP"/>
    </w:rPr>
  </w:style>
  <w:style w:type="paragraph" w:customStyle="1" w:styleId="091A8E66DA354968A44364D1579B6EA5">
    <w:name w:val="091A8E66DA354968A44364D1579B6EA5"/>
    <w:rsid w:val="00BC6548"/>
    <w:rPr>
      <w:lang w:eastAsia="ja-JP"/>
    </w:rPr>
  </w:style>
  <w:style w:type="paragraph" w:customStyle="1" w:styleId="F0442A11F72448D69928A793DBEEEFFB">
    <w:name w:val="F0442A11F72448D69928A793DBEEEFFB"/>
    <w:rsid w:val="00BC6548"/>
    <w:rPr>
      <w:lang w:eastAsia="ja-JP"/>
    </w:rPr>
  </w:style>
  <w:style w:type="paragraph" w:customStyle="1" w:styleId="725474B0FD674D08857811A43316A67C">
    <w:name w:val="725474B0FD674D08857811A43316A67C"/>
    <w:rsid w:val="00BC6548"/>
    <w:rPr>
      <w:lang w:eastAsia="ja-JP"/>
    </w:rPr>
  </w:style>
  <w:style w:type="paragraph" w:customStyle="1" w:styleId="85B3564817904472B0F5D12CE7530292">
    <w:name w:val="85B3564817904472B0F5D12CE7530292"/>
    <w:rsid w:val="00BC6548"/>
    <w:rPr>
      <w:lang w:eastAsia="ja-JP"/>
    </w:rPr>
  </w:style>
  <w:style w:type="paragraph" w:customStyle="1" w:styleId="0215CED3A0654567BE2F9C8534EEDE1D">
    <w:name w:val="0215CED3A0654567BE2F9C8534EEDE1D"/>
    <w:rsid w:val="00BC6548"/>
    <w:rPr>
      <w:lang w:eastAsia="ja-JP"/>
    </w:rPr>
  </w:style>
  <w:style w:type="paragraph" w:customStyle="1" w:styleId="37C23F6B0C2C4A7EB8FF5041B89FD9D4">
    <w:name w:val="37C23F6B0C2C4A7EB8FF5041B89FD9D4"/>
    <w:rsid w:val="00BC6548"/>
    <w:rPr>
      <w:lang w:eastAsia="ja-JP"/>
    </w:rPr>
  </w:style>
  <w:style w:type="paragraph" w:customStyle="1" w:styleId="B4DBE41122C641179C4F167C2543B22D">
    <w:name w:val="B4DBE41122C641179C4F167C2543B22D"/>
    <w:rsid w:val="00BC6548"/>
    <w:rPr>
      <w:lang w:eastAsia="ja-JP"/>
    </w:rPr>
  </w:style>
  <w:style w:type="paragraph" w:customStyle="1" w:styleId="3294B08655EE4F5CBBA9C7000461C2C3">
    <w:name w:val="3294B08655EE4F5CBBA9C7000461C2C3"/>
    <w:rsid w:val="00BC6548"/>
    <w:rPr>
      <w:lang w:eastAsia="ja-JP"/>
    </w:rPr>
  </w:style>
  <w:style w:type="paragraph" w:customStyle="1" w:styleId="92C31A836E4D4B88994A4D11E10DFDDD">
    <w:name w:val="92C31A836E4D4B88994A4D11E10DFDDD"/>
    <w:rsid w:val="00BC6548"/>
    <w:rPr>
      <w:lang w:eastAsia="ja-JP"/>
    </w:rPr>
  </w:style>
  <w:style w:type="paragraph" w:customStyle="1" w:styleId="968309AB54254B488C26F2AB2CB3765F">
    <w:name w:val="968309AB54254B488C26F2AB2CB3765F"/>
    <w:rsid w:val="00BC6548"/>
    <w:rPr>
      <w:lang w:eastAsia="ja-JP"/>
    </w:rPr>
  </w:style>
  <w:style w:type="paragraph" w:customStyle="1" w:styleId="7DE63D69006C469891BCEB5071674F18">
    <w:name w:val="7DE63D69006C469891BCEB5071674F18"/>
    <w:rsid w:val="00BC6548"/>
    <w:rPr>
      <w:lang w:eastAsia="ja-JP"/>
    </w:rPr>
  </w:style>
  <w:style w:type="paragraph" w:customStyle="1" w:styleId="5AA0B995B019482C8C0CA4DE9168E1CD">
    <w:name w:val="5AA0B995B019482C8C0CA4DE9168E1CD"/>
    <w:rsid w:val="00BC6548"/>
    <w:rPr>
      <w:lang w:eastAsia="ja-JP"/>
    </w:rPr>
  </w:style>
  <w:style w:type="paragraph" w:customStyle="1" w:styleId="0984B4A72F554E90AAF4E671354670E0">
    <w:name w:val="0984B4A72F554E90AAF4E671354670E0"/>
    <w:rsid w:val="00BC6548"/>
    <w:rPr>
      <w:lang w:eastAsia="ja-JP"/>
    </w:rPr>
  </w:style>
  <w:style w:type="paragraph" w:customStyle="1" w:styleId="558580FCD0BD45E58ECB0E80D43B124A">
    <w:name w:val="558580FCD0BD45E58ECB0E80D43B124A"/>
    <w:rsid w:val="00BC6548"/>
    <w:rPr>
      <w:lang w:eastAsia="ja-JP"/>
    </w:rPr>
  </w:style>
  <w:style w:type="paragraph" w:customStyle="1" w:styleId="060720F1037549979AD9181A82C00351">
    <w:name w:val="060720F1037549979AD9181A82C00351"/>
    <w:rsid w:val="00BC6548"/>
    <w:rPr>
      <w:lang w:eastAsia="ja-JP"/>
    </w:rPr>
  </w:style>
  <w:style w:type="paragraph" w:customStyle="1" w:styleId="987059F7A9A74DB0A445B8FA65678C5F">
    <w:name w:val="987059F7A9A74DB0A445B8FA65678C5F"/>
    <w:rsid w:val="00BC6548"/>
    <w:rPr>
      <w:lang w:eastAsia="ja-JP"/>
    </w:rPr>
  </w:style>
  <w:style w:type="paragraph" w:customStyle="1" w:styleId="BCDBF7B506914DCEAD4E80A1A911F28E">
    <w:name w:val="BCDBF7B506914DCEAD4E80A1A911F28E"/>
    <w:rsid w:val="00BC6548"/>
    <w:rPr>
      <w:lang w:eastAsia="ja-JP"/>
    </w:rPr>
  </w:style>
  <w:style w:type="paragraph" w:customStyle="1" w:styleId="8A01580C76A246FC87616DD40617E842">
    <w:name w:val="8A01580C76A246FC87616DD40617E842"/>
    <w:rsid w:val="00BC6548"/>
    <w:rPr>
      <w:lang w:eastAsia="ja-JP"/>
    </w:rPr>
  </w:style>
  <w:style w:type="paragraph" w:customStyle="1" w:styleId="5B25FDA7BAFC43ADB4A9DB7E12CDC50B">
    <w:name w:val="5B25FDA7BAFC43ADB4A9DB7E12CDC50B"/>
    <w:rsid w:val="00BC6548"/>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4A49D-CE40-4C36-A100-874E5B174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CTE-Template01-Syllabus-TEMPLATE</Template>
  <TotalTime>27</TotalTime>
  <Pages>6</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Syllabus</vt:lpstr>
    </vt:vector>
  </TitlesOfParts>
  <Company>Connections Education</Company>
  <LinksUpToDate>false</LinksUpToDate>
  <CharactersWithSpaces>5433</CharactersWithSpaces>
  <SharedDoc>false</SharedDoc>
  <HLinks>
    <vt:vector size="6" baseType="variant">
      <vt:variant>
        <vt:i4>2687081</vt:i4>
      </vt:variant>
      <vt:variant>
        <vt:i4>44</vt:i4>
      </vt:variant>
      <vt:variant>
        <vt:i4>0</vt:i4>
      </vt:variant>
      <vt:variant>
        <vt:i4>5</vt:i4>
      </vt:variant>
      <vt:variant>
        <vt:lpwstr>http://www.pearson.com/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Syllabus</dc:subject>
  <dc:creator>Ariane Kelly</dc:creator>
  <cp:keywords>syllabus, connections, education, pearson</cp:keywords>
  <cp:lastModifiedBy>John Klapstein</cp:lastModifiedBy>
  <cp:revision>8</cp:revision>
  <cp:lastPrinted>2010-11-17T15:48:00Z</cp:lastPrinted>
  <dcterms:created xsi:type="dcterms:W3CDTF">2014-07-17T20:15:00Z</dcterms:created>
  <dcterms:modified xsi:type="dcterms:W3CDTF">2018-02-27T18:52:00Z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_Version">
    <vt:lpwstr>v1.0.1</vt:lpwstr>
  </property>
</Properties>
</file>