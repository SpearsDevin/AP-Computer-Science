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9479C" w14:textId="0542D6D4" w:rsidR="00370457" w:rsidRPr="00E92B57" w:rsidRDefault="000E0AA6" w:rsidP="00164741">
      <w:pPr>
        <w:pStyle w:val="Default"/>
        <w:jc w:val="center"/>
        <w:rPr>
          <w:sz w:val="28"/>
          <w:szCs w:val="28"/>
        </w:rPr>
      </w:pPr>
      <w:r w:rsidRPr="00E92B57">
        <w:rPr>
          <w:rStyle w:val="TitleChar"/>
          <w:sz w:val="28"/>
          <w:szCs w:val="28"/>
        </w:rPr>
        <w:t xml:space="preserve">Lesson </w:t>
      </w:r>
      <w:r w:rsidR="00597898">
        <w:rPr>
          <w:rStyle w:val="TitleChar"/>
          <w:sz w:val="28"/>
          <w:szCs w:val="28"/>
        </w:rPr>
        <w:t>2</w:t>
      </w:r>
      <w:r w:rsidR="009148BC" w:rsidRPr="00E92B57">
        <w:rPr>
          <w:rStyle w:val="TitleChar"/>
          <w:sz w:val="28"/>
          <w:szCs w:val="28"/>
        </w:rPr>
        <w:t xml:space="preserve">: </w:t>
      </w:r>
      <w:r w:rsidR="00E92B57" w:rsidRPr="00E92B57">
        <w:rPr>
          <w:rStyle w:val="TitleChar"/>
          <w:sz w:val="28"/>
          <w:szCs w:val="28"/>
        </w:rPr>
        <w:t>Introduction to Computers, Programs, and Java: Part I</w:t>
      </w:r>
      <w:r w:rsidR="001D5D41">
        <w:rPr>
          <w:rStyle w:val="TitleChar"/>
          <w:sz w:val="28"/>
          <w:szCs w:val="28"/>
        </w:rPr>
        <w:t>I</w:t>
      </w: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1: Topic Title. This table provides a place to type in the title of the topic."/>
      </w:tblPr>
      <w:tblGrid>
        <w:gridCol w:w="10800"/>
      </w:tblGrid>
      <w:tr w:rsidR="004149E4" w:rsidRPr="00357430" w14:paraId="65A9479E" w14:textId="77777777" w:rsidTr="00746FF3">
        <w:trPr>
          <w:tblHeader/>
          <w:tblCellSpacing w:w="57" w:type="dxa"/>
          <w:jc w:val="center"/>
        </w:trPr>
        <w:tc>
          <w:tcPr>
            <w:tcW w:w="8240" w:type="dxa"/>
            <w:shd w:val="clear" w:color="0089B7" w:fill="FBF5EA"/>
            <w:vAlign w:val="center"/>
          </w:tcPr>
          <w:p w14:paraId="65A9479D" w14:textId="77777777" w:rsidR="004149E4" w:rsidRPr="00357430" w:rsidRDefault="00570E31" w:rsidP="00370457">
            <w:r>
              <w:rPr>
                <w:b/>
              </w:rPr>
              <w:t>Topic</w:t>
            </w:r>
          </w:p>
        </w:tc>
      </w:tr>
      <w:tr w:rsidR="004149E4" w:rsidRPr="00357430" w14:paraId="65A947A0" w14:textId="77777777" w:rsidTr="00746FF3">
        <w:trPr>
          <w:tblCellSpacing w:w="57" w:type="dxa"/>
          <w:jc w:val="center"/>
        </w:trPr>
        <w:sdt>
          <w:sdtPr>
            <w:id w:val="278686946"/>
            <w:placeholder>
              <w:docPart w:val="6BA5F00078CB43129559FDB383B84129"/>
            </w:placeholder>
            <w:text/>
          </w:sdtPr>
          <w:sdtEndPr/>
          <w:sdtContent>
            <w:tc>
              <w:tcPr>
                <w:tcW w:w="824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  <w:shd w:val="clear" w:color="0089B7" w:fill="auto"/>
                <w:vAlign w:val="center"/>
              </w:tcPr>
              <w:p w14:paraId="65A9479F" w14:textId="5FE050FF" w:rsidR="004149E4" w:rsidRDefault="001D5D41" w:rsidP="001D5D41">
                <w:r>
                  <w:t>A Simple Java Program</w:t>
                </w:r>
              </w:p>
            </w:tc>
          </w:sdtContent>
        </w:sdt>
      </w:tr>
    </w:tbl>
    <w:p w14:paraId="65A947A1" w14:textId="77777777" w:rsidR="00972C9E" w:rsidRDefault="00972C9E" w:rsidP="00DA6DEE">
      <w:pPr>
        <w:pStyle w:val="NoSpacing"/>
        <w:sectPr w:rsidR="00972C9E" w:rsidSect="00DA6DEE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7A2" w14:textId="77777777" w:rsidR="004149E4" w:rsidRDefault="004149E4" w:rsidP="00DA6DEE">
      <w:pPr>
        <w:pStyle w:val="NoSpacing"/>
      </w:pPr>
    </w:p>
    <w:p w14:paraId="65A947A3" w14:textId="77777777" w:rsidR="00394201" w:rsidRDefault="00394201" w:rsidP="0092307E">
      <w:pPr>
        <w:pStyle w:val="NoSpacing"/>
        <w:sectPr w:rsidR="00394201" w:rsidSect="00394201">
          <w:type w:val="continuous"/>
          <w:pgSz w:w="12242" w:h="15842" w:code="1"/>
          <w:pgMar w:top="2160" w:right="1267" w:bottom="2160" w:left="1267" w:header="360" w:footer="576" w:gutter="0"/>
          <w:cols w:space="936"/>
          <w:titlePg/>
          <w:docGrid w:linePitch="360"/>
        </w:sectPr>
      </w:pPr>
    </w:p>
    <w:tbl>
      <w:tblPr>
        <w:tblStyle w:val="TableGrid"/>
        <w:tblW w:w="10770" w:type="dxa"/>
        <w:tblCellSpacing w:w="57" w:type="dxa"/>
        <w:tblInd w:w="-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740" w:firstRow="0" w:lastRow="1" w:firstColumn="0" w:lastColumn="1" w:noHBand="1" w:noVBand="1"/>
        <w:tblDescription w:val="Table 2: Main Concepts and Notes. This table provides a place to enter main concepts covered in the lesson and notes on those main concepts. It is meant for short sentences, symbols, and abbreviations."/>
      </w:tblPr>
      <w:tblGrid>
        <w:gridCol w:w="4039"/>
        <w:gridCol w:w="6731"/>
      </w:tblGrid>
      <w:tr w:rsidR="00E054DC" w:rsidRPr="00357430" w14:paraId="65A947A6" w14:textId="77777777" w:rsidTr="00E054DC">
        <w:trPr>
          <w:tblHeader/>
          <w:tblCellSpacing w:w="57" w:type="dxa"/>
        </w:trPr>
        <w:tc>
          <w:tcPr>
            <w:tcW w:w="3868" w:type="dxa"/>
            <w:shd w:val="clear" w:color="auto" w:fill="FBF5EA"/>
            <w:vAlign w:val="center"/>
          </w:tcPr>
          <w:p w14:paraId="65A947A4" w14:textId="77777777" w:rsidR="00E054DC" w:rsidRPr="00EA2AD9" w:rsidRDefault="00054B1D" w:rsidP="007349E6">
            <w:pPr>
              <w:rPr>
                <w:b/>
              </w:rPr>
            </w:pPr>
            <w:r>
              <w:rPr>
                <w:b/>
              </w:rPr>
              <w:lastRenderedPageBreak/>
              <w:t>Main Concepts</w:t>
            </w:r>
          </w:p>
        </w:tc>
        <w:tc>
          <w:tcPr>
            <w:tcW w:w="6560" w:type="dxa"/>
            <w:shd w:val="clear" w:color="auto" w:fill="FBF5EA"/>
          </w:tcPr>
          <w:p w14:paraId="65A947A5" w14:textId="77777777" w:rsidR="00E054DC" w:rsidRPr="00EA2AD9" w:rsidRDefault="00054B1D" w:rsidP="007349E6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E054DC" w:rsidRPr="00357430" w14:paraId="65A947A9" w14:textId="77777777" w:rsidTr="00E054DC">
        <w:trPr>
          <w:trHeight w:val="777"/>
          <w:tblCellSpacing w:w="57" w:type="dxa"/>
        </w:trPr>
        <w:sdt>
          <w:sdtPr>
            <w:id w:val="685412211"/>
            <w:placeholder>
              <w:docPart w:val="4754CBD4D5D140638C06E90C643F0A52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A7" w14:textId="77777777" w:rsidR="00E054DC" w:rsidRDefault="005445F9" w:rsidP="005445F9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2056811330"/>
            <w:placeholder>
              <w:docPart w:val="23EF9E7FD0F54CCEA6BDDC33FC449568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A8" w14:textId="77777777" w:rsidR="00E054DC" w:rsidRDefault="00E054DC" w:rsidP="00E054D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10660A" w:rsidRPr="00357430" w14:paraId="65A947AC" w14:textId="77777777" w:rsidTr="00E054DC">
        <w:trPr>
          <w:trHeight w:val="777"/>
          <w:tblCellSpacing w:w="57" w:type="dxa"/>
        </w:trPr>
        <w:sdt>
          <w:sdtPr>
            <w:id w:val="-1278411883"/>
            <w:placeholder>
              <w:docPart w:val="0DF510EB1E5C4A2B9C144C53B75AB692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AA" w14:textId="77777777" w:rsidR="0010660A" w:rsidRDefault="005445F9" w:rsidP="005445F9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1230652680"/>
            <w:placeholder>
              <w:docPart w:val="AF386C236495421AA7F0CB220476C819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AB" w14:textId="77777777" w:rsidR="0010660A" w:rsidRDefault="0010660A" w:rsidP="00E054D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10660A" w:rsidRPr="00357430" w14:paraId="65A947AF" w14:textId="77777777" w:rsidTr="00E054DC">
        <w:trPr>
          <w:trHeight w:val="777"/>
          <w:tblCellSpacing w:w="57" w:type="dxa"/>
        </w:trPr>
        <w:sdt>
          <w:sdtPr>
            <w:id w:val="-453640383"/>
            <w:placeholder>
              <w:docPart w:val="AB72E51AE6D8471880149F6A90782194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AD" w14:textId="77777777" w:rsidR="0010660A" w:rsidRDefault="00570E31" w:rsidP="00570E31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1358691292"/>
            <w:placeholder>
              <w:docPart w:val="40E5074FA9C44E00955584B710651B15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AE" w14:textId="77777777" w:rsidR="0010660A" w:rsidRDefault="0010660A" w:rsidP="00E054D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10660A" w:rsidRPr="00357430" w14:paraId="65A947B2" w14:textId="77777777" w:rsidTr="00E054DC">
        <w:trPr>
          <w:trHeight w:val="777"/>
          <w:tblCellSpacing w:w="57" w:type="dxa"/>
        </w:trPr>
        <w:tc>
          <w:tcPr>
            <w:tcW w:w="3868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7B0" w14:textId="77777777" w:rsidR="0010660A" w:rsidRDefault="003C0CD4" w:rsidP="00570E31">
            <w:sdt>
              <w:sdtPr>
                <w:id w:val="-1556384895"/>
                <w:placeholder>
                  <w:docPart w:val="1D1D890950AC4D6ABE9ACCECCE385E00"/>
                </w:placeholder>
                <w:showingPlcHdr/>
                <w:text/>
              </w:sdtPr>
              <w:sdtEndPr/>
              <w:sdtContent>
                <w:r w:rsidR="00570E31">
                  <w:rPr>
                    <w:rStyle w:val="PlaceholderText"/>
                    <w:color w:val="555555"/>
                  </w:rPr>
                  <w:t>Enter main concept here.</w:t>
                </w:r>
              </w:sdtContent>
            </w:sdt>
          </w:p>
        </w:tc>
        <w:tc>
          <w:tcPr>
            <w:tcW w:w="656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7B1" w14:textId="77777777" w:rsidR="0010660A" w:rsidRDefault="003C0CD4" w:rsidP="00E054DC">
            <w:sdt>
              <w:sdtPr>
                <w:id w:val="2145854239"/>
                <w:placeholder>
                  <w:docPart w:val="46E127DBE8664041BB5A81FD13CF0B8E"/>
                </w:placeholder>
                <w:showingPlcHdr/>
                <w:text/>
              </w:sdtPr>
              <w:sdtEndPr/>
              <w:sdtContent>
                <w:r w:rsidR="0010660A">
                  <w:rPr>
                    <w:rStyle w:val="PlaceholderText"/>
                    <w:color w:val="555555"/>
                  </w:rPr>
                  <w:t>Enter notes on main concept here.</w:t>
                </w:r>
              </w:sdtContent>
            </w:sdt>
          </w:p>
        </w:tc>
      </w:tr>
      <w:tr w:rsidR="0010660A" w:rsidRPr="00357430" w14:paraId="65A947B5" w14:textId="77777777" w:rsidTr="00E054DC">
        <w:trPr>
          <w:trHeight w:val="777"/>
          <w:tblCellSpacing w:w="57" w:type="dxa"/>
        </w:trPr>
        <w:sdt>
          <w:sdtPr>
            <w:id w:val="302277614"/>
            <w:placeholder>
              <w:docPart w:val="AB6A3834430F4978B76139E2FD38C1D8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B3" w14:textId="77777777" w:rsidR="0010660A" w:rsidRDefault="00570E31" w:rsidP="00570E31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1725823120"/>
            <w:placeholder>
              <w:docPart w:val="E494CFC8A8DB4E1F8A0E480B1195FCEB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B4" w14:textId="77777777" w:rsidR="0010660A" w:rsidRDefault="0010660A" w:rsidP="00E054D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</w:tbl>
    <w:p w14:paraId="65A947B6" w14:textId="77777777" w:rsidR="0092307E" w:rsidRDefault="0092307E" w:rsidP="0092307E">
      <w:pPr>
        <w:pStyle w:val="NoSpacing"/>
        <w:sectPr w:rsidR="0092307E" w:rsidSect="00394201">
          <w:type w:val="continuous"/>
          <w:pgSz w:w="12242" w:h="15842" w:code="1"/>
          <w:pgMar w:top="2160" w:right="1267" w:bottom="2160" w:left="1267" w:header="360" w:footer="576" w:gutter="0"/>
          <w:cols w:space="936"/>
          <w:titlePg/>
          <w:docGrid w:linePitch="360"/>
        </w:sectPr>
      </w:pPr>
    </w:p>
    <w:p w14:paraId="65A947B7" w14:textId="77777777" w:rsidR="00D51639" w:rsidRDefault="00D51639" w:rsidP="00DA6DEE">
      <w:pPr>
        <w:pStyle w:val="NoSpacing"/>
        <w:sectPr w:rsidR="00D51639" w:rsidSect="00D4251F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3: Summary. This table provides a place to type in a summary of the lesson and is meant for short sentences, symbols, or abbreviations."/>
      </w:tblPr>
      <w:tblGrid>
        <w:gridCol w:w="10800"/>
      </w:tblGrid>
      <w:tr w:rsidR="0056006E" w:rsidRPr="00357430" w14:paraId="65A947B9" w14:textId="77777777" w:rsidTr="00746FF3">
        <w:trPr>
          <w:tblHeader/>
          <w:tblCellSpacing w:w="57" w:type="dxa"/>
          <w:jc w:val="center"/>
        </w:trPr>
        <w:tc>
          <w:tcPr>
            <w:tcW w:w="10572" w:type="dxa"/>
            <w:shd w:val="clear" w:color="auto" w:fill="FBF5EA"/>
          </w:tcPr>
          <w:p w14:paraId="65A947B8" w14:textId="77777777" w:rsidR="0056006E" w:rsidRPr="00EA2AD9" w:rsidRDefault="00054B1D" w:rsidP="007349E6">
            <w:pPr>
              <w:rPr>
                <w:b/>
              </w:rPr>
            </w:pPr>
            <w:r>
              <w:rPr>
                <w:b/>
              </w:rPr>
              <w:lastRenderedPageBreak/>
              <w:t>Summary</w:t>
            </w:r>
          </w:p>
        </w:tc>
      </w:tr>
      <w:tr w:rsidR="0056006E" w:rsidRPr="00357430" w14:paraId="65A947BB" w14:textId="77777777" w:rsidTr="00746FF3">
        <w:trPr>
          <w:tblCellSpacing w:w="57" w:type="dxa"/>
          <w:jc w:val="center"/>
        </w:trPr>
        <w:sdt>
          <w:sdtPr>
            <w:id w:val="-915164493"/>
            <w:placeholder>
              <w:docPart w:val="9A307B61D438465DAAEA2F236A15A911"/>
            </w:placeholder>
            <w:showingPlcHdr/>
            <w:text/>
          </w:sdtPr>
          <w:sdtEndPr/>
          <w:sdtContent>
            <w:tc>
              <w:tcPr>
                <w:tcW w:w="10572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BA" w14:textId="77777777" w:rsidR="0056006E" w:rsidRDefault="00407A56" w:rsidP="00407A56">
                <w:r>
                  <w:rPr>
                    <w:rStyle w:val="PlaceholderText"/>
                    <w:color w:val="555555"/>
                  </w:rPr>
                  <w:t>Enter summary text here.</w:t>
                </w:r>
              </w:p>
            </w:tc>
          </w:sdtContent>
        </w:sdt>
      </w:tr>
    </w:tbl>
    <w:p w14:paraId="65A947BC" w14:textId="77777777" w:rsidR="00D4251F" w:rsidRDefault="00D4251F" w:rsidP="00D4251F">
      <w:pPr>
        <w:pStyle w:val="NoSpacing"/>
        <w:sectPr w:rsidR="00D4251F" w:rsidSect="00D4251F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7BD" w14:textId="73A0A6CB" w:rsidR="00D51639" w:rsidRDefault="00D51639">
      <w:pPr>
        <w:spacing w:after="0" w:line="240" w:lineRule="auto"/>
        <w:rPr>
          <w:rFonts w:asciiTheme="minorHAnsi" w:eastAsiaTheme="minorEastAsia" w:hAnsiTheme="minorHAnsi" w:cstheme="minorBidi"/>
        </w:rPr>
      </w:pP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4: Topic Title. This table provides a place to type in the title of the topic."/>
      </w:tblPr>
      <w:tblGrid>
        <w:gridCol w:w="10800"/>
      </w:tblGrid>
      <w:tr w:rsidR="00D51639" w:rsidRPr="00357430" w14:paraId="65A947BF" w14:textId="77777777" w:rsidTr="00F8230C">
        <w:trPr>
          <w:tblHeader/>
          <w:tblCellSpacing w:w="57" w:type="dxa"/>
          <w:jc w:val="center"/>
        </w:trPr>
        <w:tc>
          <w:tcPr>
            <w:tcW w:w="8240" w:type="dxa"/>
            <w:shd w:val="clear" w:color="0089B7" w:fill="FBF5EA"/>
            <w:vAlign w:val="center"/>
          </w:tcPr>
          <w:p w14:paraId="65A947BE" w14:textId="77777777" w:rsidR="00D51639" w:rsidRPr="00357430" w:rsidRDefault="00D51639" w:rsidP="00F8230C">
            <w:r>
              <w:rPr>
                <w:b/>
              </w:rPr>
              <w:t>Topic</w:t>
            </w:r>
          </w:p>
        </w:tc>
      </w:tr>
      <w:tr w:rsidR="00D51639" w:rsidRPr="00357430" w14:paraId="65A947C1" w14:textId="77777777" w:rsidTr="00F8230C">
        <w:trPr>
          <w:tblCellSpacing w:w="57" w:type="dxa"/>
          <w:jc w:val="center"/>
        </w:trPr>
        <w:sdt>
          <w:sdtPr>
            <w:id w:val="-587381233"/>
            <w:placeholder>
              <w:docPart w:val="C9FDC01E7CA64F8BAFD602A8FBCB97EC"/>
            </w:placeholder>
            <w:text/>
          </w:sdtPr>
          <w:sdtEndPr/>
          <w:sdtContent>
            <w:tc>
              <w:tcPr>
                <w:tcW w:w="824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  <w:shd w:val="clear" w:color="0089B7" w:fill="auto"/>
                <w:vAlign w:val="center"/>
              </w:tcPr>
              <w:p w14:paraId="65A947C0" w14:textId="06EA5FE4" w:rsidR="00D51639" w:rsidRDefault="001D5D41" w:rsidP="001D5D41">
                <w:r>
                  <w:t>Creating, Compiling, and Executing a Java Program</w:t>
                </w:r>
              </w:p>
            </w:tc>
          </w:sdtContent>
        </w:sdt>
      </w:tr>
    </w:tbl>
    <w:p w14:paraId="65A947C2" w14:textId="77777777" w:rsidR="00D51639" w:rsidRDefault="00D51639" w:rsidP="00D51639">
      <w:pPr>
        <w:pStyle w:val="NoSpacing"/>
        <w:sectPr w:rsidR="00D51639" w:rsidSect="00972C9E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7C3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770" w:type="dxa"/>
        <w:tblCellSpacing w:w="57" w:type="dxa"/>
        <w:tblInd w:w="-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740" w:firstRow="0" w:lastRow="1" w:firstColumn="0" w:lastColumn="1" w:noHBand="1" w:noVBand="1"/>
        <w:tblDescription w:val="Table 5: Main Concepts and Notes. This table provides a place to enter main concepts covered in the lesson and notes on those main concepts. It is meant for short sentences, symbols, and abbreviations."/>
      </w:tblPr>
      <w:tblGrid>
        <w:gridCol w:w="4039"/>
        <w:gridCol w:w="6731"/>
      </w:tblGrid>
      <w:tr w:rsidR="00D51639" w:rsidRPr="00357430" w14:paraId="65A947C6" w14:textId="77777777" w:rsidTr="00F8230C">
        <w:trPr>
          <w:tblHeader/>
          <w:tblCellSpacing w:w="57" w:type="dxa"/>
        </w:trPr>
        <w:tc>
          <w:tcPr>
            <w:tcW w:w="3868" w:type="dxa"/>
            <w:shd w:val="clear" w:color="auto" w:fill="FBF5EA"/>
            <w:vAlign w:val="center"/>
          </w:tcPr>
          <w:p w14:paraId="65A947C4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lastRenderedPageBreak/>
              <w:t>Main Concepts</w:t>
            </w:r>
          </w:p>
        </w:tc>
        <w:tc>
          <w:tcPr>
            <w:tcW w:w="6560" w:type="dxa"/>
            <w:shd w:val="clear" w:color="auto" w:fill="FBF5EA"/>
          </w:tcPr>
          <w:p w14:paraId="65A947C5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D51639" w:rsidRPr="00357430" w14:paraId="65A947C9" w14:textId="77777777" w:rsidTr="00F8230C">
        <w:trPr>
          <w:trHeight w:val="777"/>
          <w:tblCellSpacing w:w="57" w:type="dxa"/>
        </w:trPr>
        <w:sdt>
          <w:sdtPr>
            <w:id w:val="-1255286117"/>
            <w:placeholder>
              <w:docPart w:val="F708145015F740A9B1AE657F7A844944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C7" w14:textId="5282F7E6" w:rsidR="00D51639" w:rsidRDefault="00E92B57" w:rsidP="00E92B57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657154639"/>
            <w:placeholder>
              <w:docPart w:val="2BF19649FE3A46BCBDF6D50C37A52CB3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C8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7CC" w14:textId="77777777" w:rsidTr="00F8230C">
        <w:trPr>
          <w:trHeight w:val="777"/>
          <w:tblCellSpacing w:w="57" w:type="dxa"/>
        </w:trPr>
        <w:sdt>
          <w:sdtPr>
            <w:id w:val="-520154072"/>
            <w:placeholder>
              <w:docPart w:val="482ED3E0B1514BA682497025FF8AEB40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CA" w14:textId="77777777" w:rsidR="00D51639" w:rsidRDefault="009148BC" w:rsidP="009148B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2076399114"/>
            <w:placeholder>
              <w:docPart w:val="8A933570B217457FA8FEFEA743FAA4C9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CB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7CF" w14:textId="77777777" w:rsidTr="00F8230C">
        <w:trPr>
          <w:trHeight w:val="777"/>
          <w:tblCellSpacing w:w="57" w:type="dxa"/>
        </w:trPr>
        <w:sdt>
          <w:sdtPr>
            <w:id w:val="553354098"/>
            <w:placeholder>
              <w:docPart w:val="49FF4CCAC2894F7E86D77034F66A8EB3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CD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16967170"/>
            <w:placeholder>
              <w:docPart w:val="63F6AC4C07B44565BEE14EB4B866ADE2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CE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7D2" w14:textId="77777777" w:rsidTr="00F8230C">
        <w:trPr>
          <w:trHeight w:val="777"/>
          <w:tblCellSpacing w:w="57" w:type="dxa"/>
        </w:trPr>
        <w:tc>
          <w:tcPr>
            <w:tcW w:w="3868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7D0" w14:textId="77777777" w:rsidR="00D51639" w:rsidRDefault="003C0CD4" w:rsidP="00F8230C">
            <w:sdt>
              <w:sdtPr>
                <w:id w:val="1458840392"/>
                <w:placeholder>
                  <w:docPart w:val="ECF5DCAAF6BF4DAD89A1085C71109212"/>
                </w:placeholder>
                <w:showingPlcHdr/>
                <w:text/>
              </w:sdtPr>
              <w:sdtEndPr/>
              <w:sdtContent>
                <w:r w:rsidR="00D51639">
                  <w:rPr>
                    <w:rStyle w:val="PlaceholderText"/>
                    <w:color w:val="555555"/>
                  </w:rPr>
                  <w:t>Enter main concept here.</w:t>
                </w:r>
              </w:sdtContent>
            </w:sdt>
          </w:p>
        </w:tc>
        <w:tc>
          <w:tcPr>
            <w:tcW w:w="656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7D1" w14:textId="77777777" w:rsidR="00D51639" w:rsidRDefault="003C0CD4" w:rsidP="00F8230C">
            <w:sdt>
              <w:sdtPr>
                <w:id w:val="-980146991"/>
                <w:placeholder>
                  <w:docPart w:val="96E8B79FF28D4647B4A1C4BC358D5E97"/>
                </w:placeholder>
                <w:showingPlcHdr/>
                <w:text/>
              </w:sdtPr>
              <w:sdtEndPr/>
              <w:sdtContent>
                <w:r w:rsidR="00D51639">
                  <w:rPr>
                    <w:rStyle w:val="PlaceholderText"/>
                    <w:color w:val="555555"/>
                  </w:rPr>
                  <w:t>Enter notes on main concept here.</w:t>
                </w:r>
              </w:sdtContent>
            </w:sdt>
          </w:p>
        </w:tc>
      </w:tr>
      <w:tr w:rsidR="00D51639" w:rsidRPr="00357430" w14:paraId="65A947D5" w14:textId="77777777" w:rsidTr="00F8230C">
        <w:trPr>
          <w:trHeight w:val="777"/>
          <w:tblCellSpacing w:w="57" w:type="dxa"/>
        </w:trPr>
        <w:sdt>
          <w:sdtPr>
            <w:id w:val="-1471588323"/>
            <w:placeholder>
              <w:docPart w:val="BE00CCBC60524D0AB22DD949E478B344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D3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1755809599"/>
            <w:placeholder>
              <w:docPart w:val="E34294B1A6254EE9894ECB016A20599A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D4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</w:tbl>
    <w:p w14:paraId="65A947D6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7D7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6: Summary. This table provides a place to type in a summary of the lesson and is meant for short sentences, symbols, or abbreviations."/>
      </w:tblPr>
      <w:tblGrid>
        <w:gridCol w:w="10800"/>
      </w:tblGrid>
      <w:tr w:rsidR="00D51639" w:rsidRPr="00357430" w14:paraId="65A947D9" w14:textId="77777777" w:rsidTr="00F8230C">
        <w:trPr>
          <w:tblHeader/>
          <w:tblCellSpacing w:w="57" w:type="dxa"/>
          <w:jc w:val="center"/>
        </w:trPr>
        <w:tc>
          <w:tcPr>
            <w:tcW w:w="10572" w:type="dxa"/>
            <w:shd w:val="clear" w:color="auto" w:fill="FBF5EA"/>
          </w:tcPr>
          <w:p w14:paraId="65A947D8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lastRenderedPageBreak/>
              <w:t>Summary</w:t>
            </w:r>
          </w:p>
        </w:tc>
      </w:tr>
      <w:tr w:rsidR="00D51639" w:rsidRPr="00357430" w14:paraId="65A947DB" w14:textId="77777777" w:rsidTr="00F8230C">
        <w:trPr>
          <w:tblCellSpacing w:w="57" w:type="dxa"/>
          <w:jc w:val="center"/>
        </w:trPr>
        <w:sdt>
          <w:sdtPr>
            <w:id w:val="-552232574"/>
            <w:placeholder>
              <w:docPart w:val="FFA1BCE48DE84955B8405DAB7C77F626"/>
            </w:placeholder>
            <w:showingPlcHdr/>
            <w:text/>
          </w:sdtPr>
          <w:sdtEndPr/>
          <w:sdtContent>
            <w:tc>
              <w:tcPr>
                <w:tcW w:w="10572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DA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summary text here.</w:t>
                </w:r>
              </w:p>
            </w:tc>
          </w:sdtContent>
        </w:sdt>
      </w:tr>
    </w:tbl>
    <w:p w14:paraId="65A947DC" w14:textId="77777777" w:rsidR="00D51639" w:rsidRDefault="00D51639" w:rsidP="00D51639">
      <w:pPr>
        <w:pStyle w:val="NoSpacing"/>
      </w:pPr>
      <w:r>
        <w:br w:type="page"/>
      </w: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7: Topic Title. This table provides a place to type in the title of the topic."/>
      </w:tblPr>
      <w:tblGrid>
        <w:gridCol w:w="10800"/>
      </w:tblGrid>
      <w:tr w:rsidR="00D51639" w:rsidRPr="00357430" w14:paraId="65A947DE" w14:textId="77777777" w:rsidTr="00F8230C">
        <w:trPr>
          <w:tblHeader/>
          <w:tblCellSpacing w:w="57" w:type="dxa"/>
          <w:jc w:val="center"/>
        </w:trPr>
        <w:tc>
          <w:tcPr>
            <w:tcW w:w="8240" w:type="dxa"/>
            <w:shd w:val="clear" w:color="0089B7" w:fill="FBF5EA"/>
            <w:vAlign w:val="center"/>
          </w:tcPr>
          <w:p w14:paraId="65A947DD" w14:textId="77777777" w:rsidR="00D51639" w:rsidRPr="00357430" w:rsidRDefault="00D51639" w:rsidP="00F8230C">
            <w:r>
              <w:rPr>
                <w:b/>
              </w:rPr>
              <w:lastRenderedPageBreak/>
              <w:t>Topic</w:t>
            </w:r>
          </w:p>
        </w:tc>
      </w:tr>
      <w:tr w:rsidR="00D51639" w:rsidRPr="00357430" w14:paraId="65A947E0" w14:textId="77777777" w:rsidTr="00F8230C">
        <w:trPr>
          <w:tblCellSpacing w:w="57" w:type="dxa"/>
          <w:jc w:val="center"/>
        </w:trPr>
        <w:sdt>
          <w:sdtPr>
            <w:id w:val="-70891211"/>
            <w:placeholder>
              <w:docPart w:val="5E55F49BC62244009673A7AC79E948F3"/>
            </w:placeholder>
            <w:text/>
          </w:sdtPr>
          <w:sdtEndPr/>
          <w:sdtContent>
            <w:tc>
              <w:tcPr>
                <w:tcW w:w="824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  <w:shd w:val="clear" w:color="0089B7" w:fill="auto"/>
                <w:vAlign w:val="center"/>
              </w:tcPr>
              <w:p w14:paraId="65A947DF" w14:textId="6B77B95F" w:rsidR="00D51639" w:rsidRDefault="001D5D41" w:rsidP="001D5D41">
                <w:r>
                  <w:t>Programming Style and Documentation</w:t>
                </w:r>
              </w:p>
            </w:tc>
          </w:sdtContent>
        </w:sdt>
      </w:tr>
    </w:tbl>
    <w:p w14:paraId="65A947E1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7E2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770" w:type="dxa"/>
        <w:tblCellSpacing w:w="57" w:type="dxa"/>
        <w:tblInd w:w="-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740" w:firstRow="0" w:lastRow="1" w:firstColumn="0" w:lastColumn="1" w:noHBand="1" w:noVBand="1"/>
        <w:tblDescription w:val="Table 8: Main Concepts and Notes. This table provides a place to enter main concepts covered in the lesson and notes on those main concepts. It is meant for short sentences, symbols, and abbreviations."/>
      </w:tblPr>
      <w:tblGrid>
        <w:gridCol w:w="4039"/>
        <w:gridCol w:w="6731"/>
      </w:tblGrid>
      <w:tr w:rsidR="00D51639" w:rsidRPr="00357430" w14:paraId="65A947E5" w14:textId="77777777" w:rsidTr="00F8230C">
        <w:trPr>
          <w:tblHeader/>
          <w:tblCellSpacing w:w="57" w:type="dxa"/>
        </w:trPr>
        <w:tc>
          <w:tcPr>
            <w:tcW w:w="3868" w:type="dxa"/>
            <w:shd w:val="clear" w:color="auto" w:fill="FBF5EA"/>
            <w:vAlign w:val="center"/>
          </w:tcPr>
          <w:p w14:paraId="65A947E3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t>Main Concepts</w:t>
            </w:r>
          </w:p>
        </w:tc>
        <w:tc>
          <w:tcPr>
            <w:tcW w:w="6560" w:type="dxa"/>
            <w:shd w:val="clear" w:color="auto" w:fill="FBF5EA"/>
          </w:tcPr>
          <w:p w14:paraId="65A947E4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D51639" w:rsidRPr="00357430" w14:paraId="65A947E8" w14:textId="77777777" w:rsidTr="00F8230C">
        <w:trPr>
          <w:trHeight w:val="777"/>
          <w:tblCellSpacing w:w="57" w:type="dxa"/>
        </w:trPr>
        <w:sdt>
          <w:sdtPr>
            <w:id w:val="451060711"/>
            <w:placeholder>
              <w:docPart w:val="3CD126839A2B460AB2E23A3E4617BDF1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E6" w14:textId="54CDD7F2" w:rsidR="00D51639" w:rsidRDefault="00E92B57" w:rsidP="00E92B57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735061843"/>
            <w:placeholder>
              <w:docPart w:val="39517BDFD66A4BF994D64BE9C1454B3D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E7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7EB" w14:textId="77777777" w:rsidTr="00F8230C">
        <w:trPr>
          <w:trHeight w:val="777"/>
          <w:tblCellSpacing w:w="57" w:type="dxa"/>
        </w:trPr>
        <w:sdt>
          <w:sdtPr>
            <w:id w:val="-137112228"/>
            <w:placeholder>
              <w:docPart w:val="51259D70929240D48AF2128764E06BC7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E9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1796286298"/>
            <w:placeholder>
              <w:docPart w:val="2EFCD76541D044CE82224964EE50ED11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EA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7EE" w14:textId="77777777" w:rsidTr="00F8230C">
        <w:trPr>
          <w:trHeight w:val="777"/>
          <w:tblCellSpacing w:w="57" w:type="dxa"/>
        </w:trPr>
        <w:sdt>
          <w:sdtPr>
            <w:id w:val="-1307853377"/>
            <w:placeholder>
              <w:docPart w:val="8DAD073876F7469B9D20E3906652FBDA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EC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1550366583"/>
            <w:placeholder>
              <w:docPart w:val="CDF2A7F9F4544C98B467F19497FFB69B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ED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7F1" w14:textId="77777777" w:rsidTr="00F8230C">
        <w:trPr>
          <w:trHeight w:val="777"/>
          <w:tblCellSpacing w:w="57" w:type="dxa"/>
        </w:trPr>
        <w:tc>
          <w:tcPr>
            <w:tcW w:w="3868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7EF" w14:textId="77777777" w:rsidR="00D51639" w:rsidRDefault="003C0CD4" w:rsidP="00F8230C">
            <w:sdt>
              <w:sdtPr>
                <w:id w:val="100083669"/>
                <w:placeholder>
                  <w:docPart w:val="B761B3D19525444A9102A9EF29C54BAB"/>
                </w:placeholder>
                <w:showingPlcHdr/>
                <w:text/>
              </w:sdtPr>
              <w:sdtEndPr/>
              <w:sdtContent>
                <w:r w:rsidR="00D51639">
                  <w:rPr>
                    <w:rStyle w:val="PlaceholderText"/>
                    <w:color w:val="555555"/>
                  </w:rPr>
                  <w:t>Enter main concept here.</w:t>
                </w:r>
              </w:sdtContent>
            </w:sdt>
          </w:p>
        </w:tc>
        <w:tc>
          <w:tcPr>
            <w:tcW w:w="656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7F0" w14:textId="77777777" w:rsidR="00D51639" w:rsidRDefault="003C0CD4" w:rsidP="00F8230C">
            <w:sdt>
              <w:sdtPr>
                <w:id w:val="1536317025"/>
                <w:placeholder>
                  <w:docPart w:val="35F2C81402504A14984DAA9FAC694923"/>
                </w:placeholder>
                <w:showingPlcHdr/>
                <w:text/>
              </w:sdtPr>
              <w:sdtEndPr/>
              <w:sdtContent>
                <w:r w:rsidR="00D51639">
                  <w:rPr>
                    <w:rStyle w:val="PlaceholderText"/>
                    <w:color w:val="555555"/>
                  </w:rPr>
                  <w:t>Enter notes on main concept here.</w:t>
                </w:r>
              </w:sdtContent>
            </w:sdt>
          </w:p>
        </w:tc>
      </w:tr>
      <w:tr w:rsidR="00D51639" w:rsidRPr="00357430" w14:paraId="65A947F4" w14:textId="77777777" w:rsidTr="00F8230C">
        <w:trPr>
          <w:trHeight w:val="777"/>
          <w:tblCellSpacing w:w="57" w:type="dxa"/>
        </w:trPr>
        <w:sdt>
          <w:sdtPr>
            <w:id w:val="254863415"/>
            <w:placeholder>
              <w:docPart w:val="B7347A79B30444DB8DCCDEB5B3006657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F2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471602650"/>
            <w:placeholder>
              <w:docPart w:val="146FAB65739D480F80207B33430A34B4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F3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</w:tbl>
    <w:p w14:paraId="65A947F5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7F6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9: Summary. This table provides a place to type in a summary of the lesson and is meant for short sentences, symbols, or abbreviations."/>
      </w:tblPr>
      <w:tblGrid>
        <w:gridCol w:w="10800"/>
      </w:tblGrid>
      <w:tr w:rsidR="00D51639" w:rsidRPr="00357430" w14:paraId="65A947F8" w14:textId="77777777" w:rsidTr="00F8230C">
        <w:trPr>
          <w:tblHeader/>
          <w:tblCellSpacing w:w="57" w:type="dxa"/>
          <w:jc w:val="center"/>
        </w:trPr>
        <w:tc>
          <w:tcPr>
            <w:tcW w:w="10572" w:type="dxa"/>
            <w:shd w:val="clear" w:color="auto" w:fill="FBF5EA"/>
          </w:tcPr>
          <w:p w14:paraId="65A947F7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  <w:tr w:rsidR="00D51639" w:rsidRPr="00357430" w14:paraId="65A947FA" w14:textId="77777777" w:rsidTr="00F8230C">
        <w:trPr>
          <w:tblCellSpacing w:w="57" w:type="dxa"/>
          <w:jc w:val="center"/>
        </w:trPr>
        <w:sdt>
          <w:sdtPr>
            <w:id w:val="-1356724807"/>
            <w:placeholder>
              <w:docPart w:val="678D232D970A40D088CC798DDB462F67"/>
            </w:placeholder>
            <w:showingPlcHdr/>
            <w:text/>
          </w:sdtPr>
          <w:sdtEndPr/>
          <w:sdtContent>
            <w:tc>
              <w:tcPr>
                <w:tcW w:w="10572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F9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summary text here.</w:t>
                </w:r>
              </w:p>
            </w:tc>
          </w:sdtContent>
        </w:sdt>
      </w:tr>
    </w:tbl>
    <w:p w14:paraId="65A947FB" w14:textId="77777777" w:rsidR="00D51639" w:rsidRDefault="00D51639" w:rsidP="00D51639">
      <w:pPr>
        <w:pStyle w:val="NoSpacing"/>
      </w:pPr>
      <w:r>
        <w:br w:type="page"/>
      </w: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10: Topic Title. This table provides a place to type in the title of the topic."/>
      </w:tblPr>
      <w:tblGrid>
        <w:gridCol w:w="10800"/>
      </w:tblGrid>
      <w:tr w:rsidR="00D51639" w:rsidRPr="00357430" w14:paraId="65A947FD" w14:textId="77777777" w:rsidTr="00F8230C">
        <w:trPr>
          <w:tblHeader/>
          <w:tblCellSpacing w:w="57" w:type="dxa"/>
          <w:jc w:val="center"/>
        </w:trPr>
        <w:tc>
          <w:tcPr>
            <w:tcW w:w="8240" w:type="dxa"/>
            <w:shd w:val="clear" w:color="0089B7" w:fill="FBF5EA"/>
            <w:vAlign w:val="center"/>
          </w:tcPr>
          <w:p w14:paraId="65A947FC" w14:textId="77777777" w:rsidR="00D51639" w:rsidRPr="00357430" w:rsidRDefault="00D51639" w:rsidP="00F8230C">
            <w:r>
              <w:rPr>
                <w:b/>
              </w:rPr>
              <w:t>Topic</w:t>
            </w:r>
          </w:p>
        </w:tc>
      </w:tr>
      <w:tr w:rsidR="00D51639" w:rsidRPr="00357430" w14:paraId="65A947FF" w14:textId="77777777" w:rsidTr="00F8230C">
        <w:trPr>
          <w:tblCellSpacing w:w="57" w:type="dxa"/>
          <w:jc w:val="center"/>
        </w:trPr>
        <w:sdt>
          <w:sdtPr>
            <w:id w:val="-1498885394"/>
            <w:placeholder>
              <w:docPart w:val="03A20349BE40481CA07FEAAA44198A1F"/>
            </w:placeholder>
            <w:text/>
          </w:sdtPr>
          <w:sdtEndPr/>
          <w:sdtContent>
            <w:tc>
              <w:tcPr>
                <w:tcW w:w="824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  <w:shd w:val="clear" w:color="0089B7" w:fill="auto"/>
                <w:vAlign w:val="center"/>
              </w:tcPr>
              <w:p w14:paraId="65A947FE" w14:textId="2B336533" w:rsidR="00D51639" w:rsidRDefault="001D5D41" w:rsidP="001D5D41">
                <w:r>
                  <w:t>Programming Errors</w:t>
                </w:r>
              </w:p>
            </w:tc>
          </w:sdtContent>
        </w:sdt>
      </w:tr>
    </w:tbl>
    <w:p w14:paraId="65A94800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801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770" w:type="dxa"/>
        <w:tblCellSpacing w:w="57" w:type="dxa"/>
        <w:tblInd w:w="-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740" w:firstRow="0" w:lastRow="1" w:firstColumn="0" w:lastColumn="1" w:noHBand="1" w:noVBand="1"/>
        <w:tblDescription w:val="Table 11: Main Concepts and Notes. This table provides a place to enter main concepts covered in the lesson and notes on those main concepts. It is meant for short sentences, symbols, and abbreviations."/>
      </w:tblPr>
      <w:tblGrid>
        <w:gridCol w:w="4039"/>
        <w:gridCol w:w="6731"/>
      </w:tblGrid>
      <w:tr w:rsidR="00D51639" w:rsidRPr="00357430" w14:paraId="65A94804" w14:textId="77777777" w:rsidTr="00F8230C">
        <w:trPr>
          <w:tblHeader/>
          <w:tblCellSpacing w:w="57" w:type="dxa"/>
        </w:trPr>
        <w:tc>
          <w:tcPr>
            <w:tcW w:w="3868" w:type="dxa"/>
            <w:shd w:val="clear" w:color="auto" w:fill="FBF5EA"/>
            <w:vAlign w:val="center"/>
          </w:tcPr>
          <w:p w14:paraId="65A94802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t>Main Concepts</w:t>
            </w:r>
          </w:p>
        </w:tc>
        <w:tc>
          <w:tcPr>
            <w:tcW w:w="6560" w:type="dxa"/>
            <w:shd w:val="clear" w:color="auto" w:fill="FBF5EA"/>
          </w:tcPr>
          <w:p w14:paraId="65A94803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D51639" w:rsidRPr="00357430" w14:paraId="65A94807" w14:textId="77777777" w:rsidTr="00F8230C">
        <w:trPr>
          <w:trHeight w:val="777"/>
          <w:tblCellSpacing w:w="57" w:type="dxa"/>
        </w:trPr>
        <w:sdt>
          <w:sdtPr>
            <w:id w:val="-1109592006"/>
            <w:placeholder>
              <w:docPart w:val="9C68D5A22DB14F088E13C500BE2B72BA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05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769822786"/>
            <w:placeholder>
              <w:docPart w:val="B03EABD5A7204725A6D710A6C73F7C75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06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80A" w14:textId="77777777" w:rsidTr="00F8230C">
        <w:trPr>
          <w:trHeight w:val="777"/>
          <w:tblCellSpacing w:w="57" w:type="dxa"/>
        </w:trPr>
        <w:sdt>
          <w:sdtPr>
            <w:id w:val="-1744867051"/>
            <w:placeholder>
              <w:docPart w:val="F17CFEB90706491894892B25166B9934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08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2105064349"/>
            <w:placeholder>
              <w:docPart w:val="D3F9BD7C56AD4C00AAB8FFF20BE6B3DD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09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80D" w14:textId="77777777" w:rsidTr="00F8230C">
        <w:trPr>
          <w:trHeight w:val="777"/>
          <w:tblCellSpacing w:w="57" w:type="dxa"/>
        </w:trPr>
        <w:sdt>
          <w:sdtPr>
            <w:id w:val="-644048265"/>
            <w:placeholder>
              <w:docPart w:val="7B01CB0EC020480297B674298DD54A08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0B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639695034"/>
            <w:placeholder>
              <w:docPart w:val="16EF315D0B4A4A5D847A1FDE83BEB08B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0C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810" w14:textId="77777777" w:rsidTr="00F8230C">
        <w:trPr>
          <w:trHeight w:val="777"/>
          <w:tblCellSpacing w:w="57" w:type="dxa"/>
        </w:trPr>
        <w:tc>
          <w:tcPr>
            <w:tcW w:w="3868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80E" w14:textId="77777777" w:rsidR="00D51639" w:rsidRDefault="003C0CD4" w:rsidP="00F8230C">
            <w:sdt>
              <w:sdtPr>
                <w:id w:val="1610549565"/>
                <w:placeholder>
                  <w:docPart w:val="36EDB44F614046BCAC69412B0D309DF4"/>
                </w:placeholder>
                <w:showingPlcHdr/>
                <w:text/>
              </w:sdtPr>
              <w:sdtEndPr/>
              <w:sdtContent>
                <w:r w:rsidR="00D51639">
                  <w:rPr>
                    <w:rStyle w:val="PlaceholderText"/>
                    <w:color w:val="555555"/>
                  </w:rPr>
                  <w:t>Enter main concept here.</w:t>
                </w:r>
              </w:sdtContent>
            </w:sdt>
          </w:p>
        </w:tc>
        <w:tc>
          <w:tcPr>
            <w:tcW w:w="656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80F" w14:textId="77777777" w:rsidR="00D51639" w:rsidRDefault="003C0CD4" w:rsidP="00F8230C">
            <w:sdt>
              <w:sdtPr>
                <w:id w:val="-1570578964"/>
                <w:placeholder>
                  <w:docPart w:val="75785663CE2F45E4A33EAFEC20937FAB"/>
                </w:placeholder>
                <w:showingPlcHdr/>
                <w:text/>
              </w:sdtPr>
              <w:sdtEndPr/>
              <w:sdtContent>
                <w:r w:rsidR="00D51639">
                  <w:rPr>
                    <w:rStyle w:val="PlaceholderText"/>
                    <w:color w:val="555555"/>
                  </w:rPr>
                  <w:t>Enter notes on main concept here.</w:t>
                </w:r>
              </w:sdtContent>
            </w:sdt>
          </w:p>
        </w:tc>
      </w:tr>
      <w:tr w:rsidR="00D51639" w:rsidRPr="00357430" w14:paraId="65A94813" w14:textId="77777777" w:rsidTr="00F8230C">
        <w:trPr>
          <w:trHeight w:val="777"/>
          <w:tblCellSpacing w:w="57" w:type="dxa"/>
        </w:trPr>
        <w:sdt>
          <w:sdtPr>
            <w:id w:val="83120784"/>
            <w:placeholder>
              <w:docPart w:val="1B821D29F2554BC688B3FA699DB99616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11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1205169456"/>
            <w:placeholder>
              <w:docPart w:val="A15CBE2155884E7FB3887A1C95CC090D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12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</w:tbl>
    <w:p w14:paraId="65A94814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815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12: Summary. This table provides a place to type in a summary of the lesson and is meant for short sentences, symbols, or abbreviations."/>
      </w:tblPr>
      <w:tblGrid>
        <w:gridCol w:w="10800"/>
      </w:tblGrid>
      <w:tr w:rsidR="00D51639" w:rsidRPr="00357430" w14:paraId="65A94817" w14:textId="77777777" w:rsidTr="00F8230C">
        <w:trPr>
          <w:tblHeader/>
          <w:tblCellSpacing w:w="57" w:type="dxa"/>
          <w:jc w:val="center"/>
        </w:trPr>
        <w:tc>
          <w:tcPr>
            <w:tcW w:w="10572" w:type="dxa"/>
            <w:shd w:val="clear" w:color="auto" w:fill="FBF5EA"/>
          </w:tcPr>
          <w:p w14:paraId="65A94816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  <w:tr w:rsidR="00D51639" w:rsidRPr="00357430" w14:paraId="65A94819" w14:textId="77777777" w:rsidTr="00F8230C">
        <w:trPr>
          <w:tblCellSpacing w:w="57" w:type="dxa"/>
          <w:jc w:val="center"/>
        </w:trPr>
        <w:sdt>
          <w:sdtPr>
            <w:id w:val="-1094398675"/>
            <w:placeholder>
              <w:docPart w:val="67F646C62D724DB0887FB21C559CFD29"/>
            </w:placeholder>
            <w:showingPlcHdr/>
            <w:text/>
          </w:sdtPr>
          <w:sdtEndPr/>
          <w:sdtContent>
            <w:tc>
              <w:tcPr>
                <w:tcW w:w="10572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18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summary text here.</w:t>
                </w:r>
              </w:p>
            </w:tc>
          </w:sdtContent>
        </w:sdt>
      </w:tr>
    </w:tbl>
    <w:p w14:paraId="65A9481A" w14:textId="77777777" w:rsidR="00D51639" w:rsidRDefault="00D51639" w:rsidP="00D51639">
      <w:pPr>
        <w:pStyle w:val="NoSpacing"/>
      </w:pPr>
      <w:r>
        <w:br w:type="page"/>
      </w: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13: Topic Title. This table provides a place to type in the title of the topic."/>
      </w:tblPr>
      <w:tblGrid>
        <w:gridCol w:w="10800"/>
      </w:tblGrid>
      <w:tr w:rsidR="00D51639" w:rsidRPr="00357430" w14:paraId="65A9481C" w14:textId="77777777" w:rsidTr="00F8230C">
        <w:trPr>
          <w:tblHeader/>
          <w:tblCellSpacing w:w="57" w:type="dxa"/>
          <w:jc w:val="center"/>
        </w:trPr>
        <w:tc>
          <w:tcPr>
            <w:tcW w:w="8240" w:type="dxa"/>
            <w:shd w:val="clear" w:color="0089B7" w:fill="FBF5EA"/>
            <w:vAlign w:val="center"/>
          </w:tcPr>
          <w:p w14:paraId="65A9481B" w14:textId="77777777" w:rsidR="00D51639" w:rsidRPr="00357430" w:rsidRDefault="00D51639" w:rsidP="00F8230C">
            <w:r>
              <w:rPr>
                <w:b/>
              </w:rPr>
              <w:t>Topic</w:t>
            </w:r>
          </w:p>
        </w:tc>
      </w:tr>
      <w:tr w:rsidR="00D51639" w:rsidRPr="00357430" w14:paraId="65A9481E" w14:textId="77777777" w:rsidTr="00F8230C">
        <w:trPr>
          <w:tblCellSpacing w:w="57" w:type="dxa"/>
          <w:jc w:val="center"/>
        </w:trPr>
        <w:sdt>
          <w:sdtPr>
            <w:id w:val="-712806638"/>
            <w:placeholder>
              <w:docPart w:val="0CBA8B7B1DEF49068CD12D7105E7CF49"/>
            </w:placeholder>
            <w:showingPlcHdr/>
            <w:text/>
          </w:sdtPr>
          <w:sdtEndPr/>
          <w:sdtContent>
            <w:tc>
              <w:tcPr>
                <w:tcW w:w="824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  <w:shd w:val="clear" w:color="0089B7" w:fill="auto"/>
                <w:vAlign w:val="center"/>
              </w:tcPr>
              <w:p w14:paraId="65A9481D" w14:textId="2850F683" w:rsidR="00D51639" w:rsidRDefault="001D5D41" w:rsidP="001D5D41">
                <w:r>
                  <w:rPr>
                    <w:rStyle w:val="PlaceholderText"/>
                    <w:color w:val="555555"/>
                  </w:rPr>
                  <w:t>Enter topic title here</w:t>
                </w:r>
                <w:r w:rsidRPr="00407A56">
                  <w:rPr>
                    <w:rStyle w:val="PlaceholderText"/>
                    <w:color w:val="555555"/>
                  </w:rPr>
                  <w:t>.</w:t>
                </w:r>
              </w:p>
            </w:tc>
          </w:sdtContent>
        </w:sdt>
      </w:tr>
    </w:tbl>
    <w:p w14:paraId="65A9481F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820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770" w:type="dxa"/>
        <w:tblCellSpacing w:w="57" w:type="dxa"/>
        <w:tblInd w:w="-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740" w:firstRow="0" w:lastRow="1" w:firstColumn="0" w:lastColumn="1" w:noHBand="1" w:noVBand="1"/>
        <w:tblDescription w:val="Table 14: Main Concepts and Notes. This table provides a place to enter main concepts covered in the lesson and notes on those main concepts. It is meant for short sentences, symbols, and abbreviations."/>
      </w:tblPr>
      <w:tblGrid>
        <w:gridCol w:w="4039"/>
        <w:gridCol w:w="6731"/>
      </w:tblGrid>
      <w:tr w:rsidR="00D51639" w:rsidRPr="00357430" w14:paraId="65A94823" w14:textId="77777777" w:rsidTr="00F8230C">
        <w:trPr>
          <w:tblHeader/>
          <w:tblCellSpacing w:w="57" w:type="dxa"/>
        </w:trPr>
        <w:tc>
          <w:tcPr>
            <w:tcW w:w="3868" w:type="dxa"/>
            <w:shd w:val="clear" w:color="auto" w:fill="FBF5EA"/>
            <w:vAlign w:val="center"/>
          </w:tcPr>
          <w:p w14:paraId="65A94821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t>Main Concepts</w:t>
            </w:r>
          </w:p>
        </w:tc>
        <w:tc>
          <w:tcPr>
            <w:tcW w:w="6560" w:type="dxa"/>
            <w:shd w:val="clear" w:color="auto" w:fill="FBF5EA"/>
          </w:tcPr>
          <w:p w14:paraId="65A94822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D51639" w:rsidRPr="00357430" w14:paraId="65A94826" w14:textId="77777777" w:rsidTr="00F8230C">
        <w:trPr>
          <w:trHeight w:val="777"/>
          <w:tblCellSpacing w:w="57" w:type="dxa"/>
        </w:trPr>
        <w:sdt>
          <w:sdtPr>
            <w:id w:val="-2115816260"/>
            <w:placeholder>
              <w:docPart w:val="35FC183007114948A4C3A8EE3D8A7784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24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1602376834"/>
            <w:placeholder>
              <w:docPart w:val="99311AD1A8044634BE4D77AEB683F69A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25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829" w14:textId="77777777" w:rsidTr="00F8230C">
        <w:trPr>
          <w:trHeight w:val="777"/>
          <w:tblCellSpacing w:w="57" w:type="dxa"/>
        </w:trPr>
        <w:sdt>
          <w:sdtPr>
            <w:id w:val="1589733708"/>
            <w:placeholder>
              <w:docPart w:val="00AAF8605BAE41A99C1ECB0BF89AE4A9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27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415172235"/>
            <w:placeholder>
              <w:docPart w:val="968C8203D4104988AACB3E9C47CC6121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28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82C" w14:textId="77777777" w:rsidTr="00F8230C">
        <w:trPr>
          <w:trHeight w:val="777"/>
          <w:tblCellSpacing w:w="57" w:type="dxa"/>
        </w:trPr>
        <w:sdt>
          <w:sdtPr>
            <w:id w:val="2099522218"/>
            <w:placeholder>
              <w:docPart w:val="0F08B20A109C418FADA2FA359E07AFAA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2A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491918090"/>
            <w:placeholder>
              <w:docPart w:val="A609000F66404F1EBB845046942C381B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2B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82F" w14:textId="77777777" w:rsidTr="00F8230C">
        <w:trPr>
          <w:trHeight w:val="777"/>
          <w:tblCellSpacing w:w="57" w:type="dxa"/>
        </w:trPr>
        <w:tc>
          <w:tcPr>
            <w:tcW w:w="3868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82D" w14:textId="77777777" w:rsidR="00D51639" w:rsidRDefault="003C0CD4" w:rsidP="00F8230C">
            <w:sdt>
              <w:sdtPr>
                <w:id w:val="-1604104303"/>
                <w:placeholder>
                  <w:docPart w:val="46666814A9C24B819D49CFDE7959C098"/>
                </w:placeholder>
                <w:showingPlcHdr/>
                <w:text/>
              </w:sdtPr>
              <w:sdtEndPr/>
              <w:sdtContent>
                <w:r w:rsidR="00D51639">
                  <w:rPr>
                    <w:rStyle w:val="PlaceholderText"/>
                    <w:color w:val="555555"/>
                  </w:rPr>
                  <w:t>Enter main concept here.</w:t>
                </w:r>
              </w:sdtContent>
            </w:sdt>
          </w:p>
        </w:tc>
        <w:tc>
          <w:tcPr>
            <w:tcW w:w="656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82E" w14:textId="77777777" w:rsidR="00D51639" w:rsidRDefault="003C0CD4" w:rsidP="00F8230C">
            <w:sdt>
              <w:sdtPr>
                <w:id w:val="-856808442"/>
                <w:placeholder>
                  <w:docPart w:val="D729108D071D4D15B09FB90C3FF157F4"/>
                </w:placeholder>
                <w:showingPlcHdr/>
                <w:text/>
              </w:sdtPr>
              <w:sdtEndPr/>
              <w:sdtContent>
                <w:r w:rsidR="00D51639">
                  <w:rPr>
                    <w:rStyle w:val="PlaceholderText"/>
                    <w:color w:val="555555"/>
                  </w:rPr>
                  <w:t>Enter notes on main concept here.</w:t>
                </w:r>
              </w:sdtContent>
            </w:sdt>
          </w:p>
        </w:tc>
      </w:tr>
      <w:tr w:rsidR="00D51639" w:rsidRPr="00357430" w14:paraId="65A94832" w14:textId="77777777" w:rsidTr="00F8230C">
        <w:trPr>
          <w:trHeight w:val="777"/>
          <w:tblCellSpacing w:w="57" w:type="dxa"/>
        </w:trPr>
        <w:sdt>
          <w:sdtPr>
            <w:id w:val="1350377248"/>
            <w:placeholder>
              <w:docPart w:val="A86BB45D97754E70A6B2F28609BB0A62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30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1353843392"/>
            <w:placeholder>
              <w:docPart w:val="8EE38DB4855349BAB737D4BEDF9BBB1F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31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</w:tbl>
    <w:p w14:paraId="65A94833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834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15: Summary. This table provides a place to type in a summary of the lesson and is meant for short sentences, symbols, or abbreviations."/>
      </w:tblPr>
      <w:tblGrid>
        <w:gridCol w:w="10800"/>
      </w:tblGrid>
      <w:tr w:rsidR="00D51639" w:rsidRPr="00357430" w14:paraId="65A94836" w14:textId="77777777" w:rsidTr="00F8230C">
        <w:trPr>
          <w:tblHeader/>
          <w:tblCellSpacing w:w="57" w:type="dxa"/>
          <w:jc w:val="center"/>
        </w:trPr>
        <w:tc>
          <w:tcPr>
            <w:tcW w:w="10572" w:type="dxa"/>
            <w:shd w:val="clear" w:color="auto" w:fill="FBF5EA"/>
          </w:tcPr>
          <w:p w14:paraId="65A94835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  <w:tr w:rsidR="00D51639" w:rsidRPr="00357430" w14:paraId="65A94838" w14:textId="77777777" w:rsidTr="00F8230C">
        <w:trPr>
          <w:tblCellSpacing w:w="57" w:type="dxa"/>
          <w:jc w:val="center"/>
        </w:trPr>
        <w:sdt>
          <w:sdtPr>
            <w:id w:val="665053817"/>
            <w:placeholder>
              <w:docPart w:val="84CAFF0827CE418EA0AA06ADBF64BE64"/>
            </w:placeholder>
            <w:showingPlcHdr/>
            <w:text/>
          </w:sdtPr>
          <w:sdtEndPr/>
          <w:sdtContent>
            <w:tc>
              <w:tcPr>
                <w:tcW w:w="10572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37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summary text here.</w:t>
                </w:r>
              </w:p>
            </w:tc>
          </w:sdtContent>
        </w:sdt>
      </w:tr>
    </w:tbl>
    <w:p w14:paraId="65A94839" w14:textId="77777777" w:rsidR="00F206FB" w:rsidRPr="003C79E0" w:rsidRDefault="00F206FB" w:rsidP="00D51639">
      <w:pPr>
        <w:pStyle w:val="NoSpacing"/>
      </w:pPr>
    </w:p>
    <w:sectPr w:rsidR="00F206FB" w:rsidRPr="003C79E0" w:rsidSect="00972C9E">
      <w:type w:val="continuous"/>
      <w:pgSz w:w="12242" w:h="15842" w:code="1"/>
      <w:pgMar w:top="2160" w:right="1267" w:bottom="2160" w:left="1267" w:header="36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9344C" w14:textId="77777777" w:rsidR="00D076C1" w:rsidRDefault="00D076C1" w:rsidP="00D53621">
      <w:r>
        <w:separator/>
      </w:r>
    </w:p>
  </w:endnote>
  <w:endnote w:type="continuationSeparator" w:id="0">
    <w:p w14:paraId="4154408D" w14:textId="77777777" w:rsidR="00D076C1" w:rsidRDefault="00D076C1" w:rsidP="00D5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3F" w14:textId="77777777" w:rsidR="00134FDF" w:rsidRDefault="00134FDF" w:rsidP="00134FDF">
    <w:pPr>
      <w:pStyle w:val="Footer"/>
      <w:tabs>
        <w:tab w:val="clear" w:pos="8306"/>
      </w:tabs>
      <w:ind w:left="-540" w:right="-360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65A94854" wp14:editId="65A94855">
              <wp:extent cx="6858000" cy="0"/>
              <wp:effectExtent l="0" t="0" r="19050" b="19050"/>
              <wp:docPr id="14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" strokecolor="#364395" strokeweight="1.5pt">
              <w10:anchorlock/>
            </v:shape>
          </w:pict>
        </mc:Fallback>
      </mc:AlternateContent>
    </w:r>
  </w:p>
  <w:p w14:paraId="65A94840" w14:textId="77777777" w:rsidR="00F51532" w:rsidRPr="00E65324" w:rsidRDefault="00D334D6" w:rsidP="0056040C">
    <w:pPr>
      <w:pStyle w:val="Footer"/>
      <w:tabs>
        <w:tab w:val="clear" w:pos="4153"/>
        <w:tab w:val="clear" w:pos="8306"/>
        <w:tab w:val="left" w:pos="3600"/>
        <w:tab w:val="left" w:pos="3960"/>
      </w:tabs>
      <w:spacing w:after="90"/>
      <w:ind w:left="-360" w:right="-360"/>
      <w:jc w:val="center"/>
      <w:rPr>
        <w:b/>
        <w:sz w:val="20"/>
        <w:szCs w:val="20"/>
      </w:rPr>
    </w:pPr>
    <w:r>
      <w:rPr>
        <w:rStyle w:val="Strong"/>
        <w:b w:val="0"/>
        <w:sz w:val="16"/>
        <w:szCs w:val="16"/>
      </w:rPr>
      <w:t>Copyright ©</w:t>
    </w:r>
    <w:r w:rsidRPr="00D334D6">
      <w:rPr>
        <w:rStyle w:val="Strong"/>
        <w:b w:val="0"/>
        <w:sz w:val="16"/>
        <w:szCs w:val="16"/>
      </w:rPr>
      <w:t xml:space="preserve"> 2013 by Pearson Education, Inc. or one or more of its direct or indirect affiliates. All rights reserved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42" w14:textId="77777777" w:rsidR="00134FDF" w:rsidRDefault="00134FDF" w:rsidP="00134FDF">
    <w:pPr>
      <w:pStyle w:val="Footer"/>
      <w:tabs>
        <w:tab w:val="clear" w:pos="4153"/>
        <w:tab w:val="clear" w:pos="8306"/>
        <w:tab w:val="center" w:pos="5040"/>
        <w:tab w:val="center" w:pos="9360"/>
      </w:tabs>
      <w:ind w:left="-540" w:right="-360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65A94858" wp14:editId="65A94859">
              <wp:extent cx="6858000" cy="0"/>
              <wp:effectExtent l="0" t="0" r="19050" b="19050"/>
              <wp:docPr id="5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" strokecolor="#364395" strokeweight="1.5pt">
              <w10:anchorlock/>
            </v:shape>
          </w:pict>
        </mc:Fallback>
      </mc:AlternateContent>
    </w:r>
  </w:p>
  <w:p w14:paraId="65A94843" w14:textId="77777777" w:rsidR="0056040C" w:rsidRPr="00D334D6" w:rsidRDefault="00D334D6" w:rsidP="0056040C">
    <w:pPr>
      <w:pStyle w:val="Footer"/>
      <w:tabs>
        <w:tab w:val="clear" w:pos="4153"/>
        <w:tab w:val="clear" w:pos="8306"/>
        <w:tab w:val="left" w:pos="3600"/>
        <w:tab w:val="left" w:pos="3960"/>
      </w:tabs>
      <w:spacing w:after="90"/>
      <w:ind w:left="-360" w:right="-360"/>
      <w:jc w:val="center"/>
      <w:rPr>
        <w:b/>
        <w:sz w:val="16"/>
        <w:szCs w:val="16"/>
      </w:rPr>
    </w:pPr>
    <w:r>
      <w:rPr>
        <w:rStyle w:val="Strong"/>
        <w:b w:val="0"/>
        <w:sz w:val="16"/>
        <w:szCs w:val="16"/>
      </w:rPr>
      <w:t>Copyright ©</w:t>
    </w:r>
    <w:r w:rsidR="0056040C" w:rsidRPr="00D334D6">
      <w:rPr>
        <w:rStyle w:val="Strong"/>
        <w:b w:val="0"/>
        <w:sz w:val="16"/>
        <w:szCs w:val="16"/>
      </w:rPr>
      <w:t xml:space="preserve"> 2013 by Pearson Education, Inc. or one or more of its direct or indirect affiliates. All rights reserved.</w:t>
    </w:r>
  </w:p>
  <w:p w14:paraId="65A94844" w14:textId="77777777" w:rsidR="00F51532" w:rsidRPr="00E65324" w:rsidRDefault="00F51532" w:rsidP="0056040C">
    <w:pPr>
      <w:pStyle w:val="Footer"/>
      <w:tabs>
        <w:tab w:val="clear" w:pos="4153"/>
        <w:tab w:val="clear" w:pos="8306"/>
        <w:tab w:val="left" w:pos="3600"/>
        <w:tab w:val="left" w:pos="3960"/>
      </w:tabs>
      <w:spacing w:after="90"/>
      <w:ind w:left="-360" w:right="-360"/>
      <w:jc w:val="center"/>
      <w:rPr>
        <w:b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46" w14:textId="77777777" w:rsidR="00D4251F" w:rsidRDefault="00D4251F" w:rsidP="00134FDF">
    <w:pPr>
      <w:pStyle w:val="Footer"/>
      <w:tabs>
        <w:tab w:val="clear" w:pos="8306"/>
      </w:tabs>
      <w:ind w:left="-540" w:right="-360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65A9485C" wp14:editId="65A9485D">
              <wp:extent cx="6858000" cy="0"/>
              <wp:effectExtent l="0" t="0" r="19050" b="19050"/>
              <wp:docPr id="21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" strokecolor="#364395" strokeweight="1.5pt">
              <w10:anchorlock/>
            </v:shape>
          </w:pict>
        </mc:Fallback>
      </mc:AlternateContent>
    </w:r>
  </w:p>
  <w:p w14:paraId="65A94847" w14:textId="77777777" w:rsidR="00D4251F" w:rsidRPr="00E65324" w:rsidRDefault="00D4251F" w:rsidP="0056040C">
    <w:pPr>
      <w:pStyle w:val="Footer"/>
      <w:tabs>
        <w:tab w:val="clear" w:pos="4153"/>
        <w:tab w:val="clear" w:pos="8306"/>
        <w:tab w:val="left" w:pos="3600"/>
        <w:tab w:val="left" w:pos="3960"/>
      </w:tabs>
      <w:spacing w:after="90"/>
      <w:ind w:left="-360" w:right="-360"/>
      <w:jc w:val="center"/>
      <w:rPr>
        <w:b/>
        <w:sz w:val="20"/>
        <w:szCs w:val="20"/>
      </w:rPr>
    </w:pPr>
    <w:r>
      <w:rPr>
        <w:rStyle w:val="Strong"/>
        <w:b w:val="0"/>
        <w:sz w:val="16"/>
        <w:szCs w:val="16"/>
      </w:rPr>
      <w:t>Copyright ©</w:t>
    </w:r>
    <w:r w:rsidRPr="00D334D6">
      <w:rPr>
        <w:rStyle w:val="Strong"/>
        <w:b w:val="0"/>
        <w:sz w:val="16"/>
        <w:szCs w:val="16"/>
      </w:rPr>
      <w:t xml:space="preserve"> 2013 by Pearson Education, Inc. or one or more of its direct or indirect affiliates. All rights reserved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49" w14:textId="77777777" w:rsidR="00D4251F" w:rsidRDefault="00D4251F" w:rsidP="00134FDF">
    <w:pPr>
      <w:pStyle w:val="Footer"/>
      <w:tabs>
        <w:tab w:val="clear" w:pos="4153"/>
        <w:tab w:val="clear" w:pos="8306"/>
        <w:tab w:val="center" w:pos="5040"/>
        <w:tab w:val="center" w:pos="9360"/>
      </w:tabs>
      <w:ind w:left="-540" w:right="-360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65A94860" wp14:editId="65A94861">
              <wp:extent cx="6858000" cy="0"/>
              <wp:effectExtent l="0" t="0" r="19050" b="19050"/>
              <wp:docPr id="22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" strokecolor="#364395" strokeweight="1.5pt">
              <w10:anchorlock/>
            </v:shape>
          </w:pict>
        </mc:Fallback>
      </mc:AlternateContent>
    </w:r>
  </w:p>
  <w:p w14:paraId="65A9484A" w14:textId="77777777" w:rsidR="00D4251F" w:rsidRPr="00D334D6" w:rsidRDefault="00D4251F" w:rsidP="0056040C">
    <w:pPr>
      <w:pStyle w:val="Footer"/>
      <w:tabs>
        <w:tab w:val="clear" w:pos="4153"/>
        <w:tab w:val="clear" w:pos="8306"/>
        <w:tab w:val="left" w:pos="3600"/>
        <w:tab w:val="left" w:pos="3960"/>
      </w:tabs>
      <w:spacing w:after="90"/>
      <w:ind w:left="-360" w:right="-360"/>
      <w:jc w:val="center"/>
      <w:rPr>
        <w:b/>
        <w:sz w:val="16"/>
        <w:szCs w:val="16"/>
      </w:rPr>
    </w:pPr>
    <w:r>
      <w:rPr>
        <w:rStyle w:val="Strong"/>
        <w:b w:val="0"/>
        <w:sz w:val="16"/>
        <w:szCs w:val="16"/>
      </w:rPr>
      <w:t>Copyright ©</w:t>
    </w:r>
    <w:r w:rsidRPr="00D334D6">
      <w:rPr>
        <w:rStyle w:val="Strong"/>
        <w:b w:val="0"/>
        <w:sz w:val="16"/>
        <w:szCs w:val="16"/>
      </w:rPr>
      <w:t xml:space="preserve"> 2013 by Pearson Education, Inc. or one or more of its direct or indirect affiliates. All rights reserved.</w:t>
    </w:r>
  </w:p>
  <w:p w14:paraId="65A9484B" w14:textId="77777777" w:rsidR="00D4251F" w:rsidRPr="00E65324" w:rsidRDefault="00D4251F" w:rsidP="0056040C">
    <w:pPr>
      <w:pStyle w:val="Footer"/>
      <w:tabs>
        <w:tab w:val="clear" w:pos="4153"/>
        <w:tab w:val="clear" w:pos="8306"/>
        <w:tab w:val="left" w:pos="3600"/>
        <w:tab w:val="left" w:pos="3960"/>
      </w:tabs>
      <w:spacing w:after="90"/>
      <w:ind w:left="-360" w:right="-360"/>
      <w:jc w:val="center"/>
      <w:rPr>
        <w:b/>
        <w:sz w:val="20"/>
        <w:szCs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4D" w14:textId="77777777" w:rsidR="00570E31" w:rsidRDefault="00570E31" w:rsidP="00134FDF">
    <w:pPr>
      <w:pStyle w:val="Footer"/>
      <w:tabs>
        <w:tab w:val="clear" w:pos="8306"/>
      </w:tabs>
      <w:ind w:left="-540" w:right="-360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65A94864" wp14:editId="65A94865">
              <wp:extent cx="6858000" cy="0"/>
              <wp:effectExtent l="0" t="0" r="19050" b="19050"/>
              <wp:docPr id="17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" strokecolor="#364395" strokeweight="1.5pt">
              <w10:anchorlock/>
            </v:shape>
          </w:pict>
        </mc:Fallback>
      </mc:AlternateContent>
    </w:r>
  </w:p>
  <w:p w14:paraId="65A9484E" w14:textId="77777777" w:rsidR="00570E31" w:rsidRPr="00E65324" w:rsidRDefault="00570E31" w:rsidP="0056040C">
    <w:pPr>
      <w:pStyle w:val="Footer"/>
      <w:tabs>
        <w:tab w:val="clear" w:pos="4153"/>
        <w:tab w:val="clear" w:pos="8306"/>
        <w:tab w:val="left" w:pos="3600"/>
        <w:tab w:val="left" w:pos="3960"/>
      </w:tabs>
      <w:spacing w:after="90"/>
      <w:ind w:left="-360" w:right="-360"/>
      <w:jc w:val="center"/>
      <w:rPr>
        <w:b/>
        <w:sz w:val="20"/>
        <w:szCs w:val="20"/>
      </w:rPr>
    </w:pPr>
    <w:r>
      <w:rPr>
        <w:rStyle w:val="Strong"/>
        <w:b w:val="0"/>
        <w:sz w:val="16"/>
        <w:szCs w:val="16"/>
      </w:rPr>
      <w:t>Copyright ©</w:t>
    </w:r>
    <w:r w:rsidRPr="00D334D6">
      <w:rPr>
        <w:rStyle w:val="Strong"/>
        <w:b w:val="0"/>
        <w:sz w:val="16"/>
        <w:szCs w:val="16"/>
      </w:rPr>
      <w:t xml:space="preserve"> 2013 by Pearson Education, Inc. or one or more of its direct or indirect affiliates. All rights reserved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50" w14:textId="77777777" w:rsidR="00570E31" w:rsidRDefault="00570E31" w:rsidP="00134FDF">
    <w:pPr>
      <w:pStyle w:val="Footer"/>
      <w:tabs>
        <w:tab w:val="clear" w:pos="4153"/>
        <w:tab w:val="clear" w:pos="8306"/>
        <w:tab w:val="center" w:pos="5040"/>
        <w:tab w:val="center" w:pos="9360"/>
      </w:tabs>
      <w:ind w:left="-540" w:right="-360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65A94868" wp14:editId="65A94869">
              <wp:extent cx="6858000" cy="0"/>
              <wp:effectExtent l="0" t="0" r="19050" b="19050"/>
              <wp:docPr id="18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" strokecolor="#364395" strokeweight="1.5pt">
              <w10:anchorlock/>
            </v:shape>
          </w:pict>
        </mc:Fallback>
      </mc:AlternateContent>
    </w:r>
  </w:p>
  <w:p w14:paraId="65A94851" w14:textId="1525BB55" w:rsidR="00570E31" w:rsidRPr="00E65324" w:rsidRDefault="0030686A" w:rsidP="0030686A">
    <w:pPr>
      <w:pStyle w:val="Footer"/>
      <w:tabs>
        <w:tab w:val="clear" w:pos="4153"/>
        <w:tab w:val="clear" w:pos="8306"/>
        <w:tab w:val="left" w:pos="3600"/>
        <w:tab w:val="left" w:pos="3960"/>
      </w:tabs>
      <w:spacing w:after="90"/>
      <w:ind w:left="-360" w:right="-360"/>
      <w:jc w:val="center"/>
      <w:rPr>
        <w:b/>
        <w:sz w:val="20"/>
        <w:szCs w:val="20"/>
      </w:rPr>
    </w:pPr>
    <w:r>
      <w:rPr>
        <w:rStyle w:val="Strong"/>
        <w:b w:val="0"/>
        <w:sz w:val="16"/>
        <w:szCs w:val="16"/>
      </w:rPr>
      <w:t>Copyright ©</w:t>
    </w:r>
    <w:r w:rsidRPr="00D334D6">
      <w:rPr>
        <w:rStyle w:val="Strong"/>
        <w:b w:val="0"/>
        <w:sz w:val="16"/>
        <w:szCs w:val="16"/>
      </w:rPr>
      <w:t xml:space="preserve"> 2013 by Pearson Education, Inc. or one or more of its direct or indirect affiliates.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FC2D5" w14:textId="77777777" w:rsidR="00D076C1" w:rsidRDefault="00D076C1" w:rsidP="00D53621">
      <w:r>
        <w:separator/>
      </w:r>
    </w:p>
  </w:footnote>
  <w:footnote w:type="continuationSeparator" w:id="0">
    <w:p w14:paraId="24396CD2" w14:textId="77777777" w:rsidR="00D076C1" w:rsidRDefault="00D076C1" w:rsidP="00D536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3E" w14:textId="77777777" w:rsidR="00F51532" w:rsidRDefault="0056006E" w:rsidP="0056006E">
    <w:pPr>
      <w:ind w:left="-540"/>
    </w:pPr>
    <w:r>
      <w:rPr>
        <w:noProof/>
      </w:rPr>
      <w:drawing>
        <wp:inline distT="0" distB="0" distL="0" distR="0" wp14:anchorId="65A94852" wp14:editId="65A94853">
          <wp:extent cx="6858000" cy="475488"/>
          <wp:effectExtent l="0" t="0" r="0" b="1270"/>
          <wp:docPr id="1" name="Picture 1" descr="DG_Bar_Blue_USLetter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G_Bar_Blue_USLette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41" w14:textId="77777777" w:rsidR="00F51532" w:rsidRDefault="00DF40B8" w:rsidP="00DF40B8">
    <w:pPr>
      <w:ind w:left="-720"/>
      <w:jc w:val="center"/>
    </w:pPr>
    <w:r>
      <w:rPr>
        <w:noProof/>
      </w:rPr>
      <w:drawing>
        <wp:inline distT="0" distB="0" distL="0" distR="0" wp14:anchorId="65A94856" wp14:editId="65A94857">
          <wp:extent cx="6858000" cy="475488"/>
          <wp:effectExtent l="0" t="0" r="0" b="1270"/>
          <wp:docPr id="2" name="Picture 2" descr="Pearson logo strap: Pearson, Always Learning." title="Pearson Str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G_Bar_Blue_USLette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45" w14:textId="77777777" w:rsidR="00D4251F" w:rsidRDefault="00D4251F" w:rsidP="0056006E">
    <w:pPr>
      <w:ind w:left="-540"/>
    </w:pPr>
    <w:r>
      <w:rPr>
        <w:noProof/>
      </w:rPr>
      <w:drawing>
        <wp:inline distT="0" distB="0" distL="0" distR="0" wp14:anchorId="65A9485A" wp14:editId="65A9485B">
          <wp:extent cx="6858000" cy="475488"/>
          <wp:effectExtent l="0" t="0" r="0" b="1270"/>
          <wp:docPr id="23" name="Picture 23" descr="DG_Bar_Blue_USLetter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G_Bar_Blue_USLette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48" w14:textId="77777777" w:rsidR="00D4251F" w:rsidRDefault="00D4251F" w:rsidP="00DF40B8">
    <w:pPr>
      <w:ind w:left="-720"/>
      <w:jc w:val="center"/>
    </w:pPr>
    <w:r>
      <w:rPr>
        <w:noProof/>
      </w:rPr>
      <w:drawing>
        <wp:inline distT="0" distB="0" distL="0" distR="0" wp14:anchorId="65A9485E" wp14:editId="65A9485F">
          <wp:extent cx="6858000" cy="475488"/>
          <wp:effectExtent l="0" t="0" r="0" b="1270"/>
          <wp:docPr id="24" name="Picture 24" descr="Pearson logo strap: Pearson, Always Learning." title="Pearson Str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G_Bar_Blue_USLette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4C" w14:textId="77777777" w:rsidR="00570E31" w:rsidRDefault="00570E31" w:rsidP="0056006E">
    <w:pPr>
      <w:ind w:left="-540"/>
    </w:pPr>
    <w:r>
      <w:rPr>
        <w:noProof/>
      </w:rPr>
      <w:drawing>
        <wp:inline distT="0" distB="0" distL="0" distR="0" wp14:anchorId="65A94862" wp14:editId="65A94863">
          <wp:extent cx="6858000" cy="475488"/>
          <wp:effectExtent l="0" t="0" r="0" b="1270"/>
          <wp:docPr id="6" name="Picture 6" descr="DG_Bar_Blue_USLetter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G_Bar_Blue_USLette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4F" w14:textId="77777777" w:rsidR="00570E31" w:rsidRDefault="00570E31" w:rsidP="00DF40B8">
    <w:pPr>
      <w:ind w:left="-720"/>
      <w:jc w:val="center"/>
    </w:pPr>
    <w:r>
      <w:rPr>
        <w:noProof/>
      </w:rPr>
      <w:drawing>
        <wp:inline distT="0" distB="0" distL="0" distR="0" wp14:anchorId="65A94866" wp14:editId="65A94867">
          <wp:extent cx="6858000" cy="475488"/>
          <wp:effectExtent l="0" t="0" r="0" b="1270"/>
          <wp:docPr id="7" name="Picture 7" descr="Pearson logo strap: Pearson, Always Learning." title="Pearson Str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G_Bar_Blue_USLette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268A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852F0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B666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408FE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6C400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6E46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BA8C7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7E8C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9CE6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9289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2A47F3"/>
    <w:multiLevelType w:val="hybridMultilevel"/>
    <w:tmpl w:val="EC02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8601F"/>
    <w:multiLevelType w:val="hybridMultilevel"/>
    <w:tmpl w:val="652013C2"/>
    <w:lvl w:ilvl="0" w:tplc="ACA479AE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  <w:color w:val="0080AA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1Fx3fF5hEVKsqRFqauI7JlcDh2w=" w:salt="CABvJfk9SCJAIMTaGMBNTw=="/>
  <w:defaultTabStop w:val="720"/>
  <w:doNotShadeFormData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741"/>
    <w:rsid w:val="0002360E"/>
    <w:rsid w:val="0002429C"/>
    <w:rsid w:val="00030C89"/>
    <w:rsid w:val="0005180A"/>
    <w:rsid w:val="00054B1D"/>
    <w:rsid w:val="000628A7"/>
    <w:rsid w:val="000632DE"/>
    <w:rsid w:val="0007043C"/>
    <w:rsid w:val="000728DD"/>
    <w:rsid w:val="000756D2"/>
    <w:rsid w:val="00093759"/>
    <w:rsid w:val="00093F4E"/>
    <w:rsid w:val="000A098B"/>
    <w:rsid w:val="000A1AA0"/>
    <w:rsid w:val="000A1CD2"/>
    <w:rsid w:val="000A5050"/>
    <w:rsid w:val="000B3DC8"/>
    <w:rsid w:val="000C3EDD"/>
    <w:rsid w:val="000C6E69"/>
    <w:rsid w:val="000D2D09"/>
    <w:rsid w:val="000E0AA6"/>
    <w:rsid w:val="000E4162"/>
    <w:rsid w:val="000F4834"/>
    <w:rsid w:val="001063C1"/>
    <w:rsid w:val="0010660A"/>
    <w:rsid w:val="00106B84"/>
    <w:rsid w:val="00110456"/>
    <w:rsid w:val="0011428B"/>
    <w:rsid w:val="001249BD"/>
    <w:rsid w:val="00133F93"/>
    <w:rsid w:val="00134EFB"/>
    <w:rsid w:val="00134FDF"/>
    <w:rsid w:val="001451FE"/>
    <w:rsid w:val="0014781F"/>
    <w:rsid w:val="00164741"/>
    <w:rsid w:val="00170D4B"/>
    <w:rsid w:val="00184275"/>
    <w:rsid w:val="001A79FE"/>
    <w:rsid w:val="001C576A"/>
    <w:rsid w:val="001D064E"/>
    <w:rsid w:val="001D5D41"/>
    <w:rsid w:val="001E1434"/>
    <w:rsid w:val="001F20F2"/>
    <w:rsid w:val="001F3654"/>
    <w:rsid w:val="0020098C"/>
    <w:rsid w:val="00201A13"/>
    <w:rsid w:val="002027A0"/>
    <w:rsid w:val="0022090A"/>
    <w:rsid w:val="00234823"/>
    <w:rsid w:val="0023783A"/>
    <w:rsid w:val="0024011F"/>
    <w:rsid w:val="002470F4"/>
    <w:rsid w:val="002477D1"/>
    <w:rsid w:val="00254CAA"/>
    <w:rsid w:val="00265378"/>
    <w:rsid w:val="00273971"/>
    <w:rsid w:val="00277AD7"/>
    <w:rsid w:val="002922B6"/>
    <w:rsid w:val="002B0972"/>
    <w:rsid w:val="002B0F7B"/>
    <w:rsid w:val="002C62E0"/>
    <w:rsid w:val="0030686A"/>
    <w:rsid w:val="0031094B"/>
    <w:rsid w:val="00313F8D"/>
    <w:rsid w:val="003221CA"/>
    <w:rsid w:val="003251A1"/>
    <w:rsid w:val="00333E4D"/>
    <w:rsid w:val="00334C5F"/>
    <w:rsid w:val="00341056"/>
    <w:rsid w:val="00357430"/>
    <w:rsid w:val="0036184C"/>
    <w:rsid w:val="00366399"/>
    <w:rsid w:val="00370457"/>
    <w:rsid w:val="00373CAF"/>
    <w:rsid w:val="0037771A"/>
    <w:rsid w:val="00377E6C"/>
    <w:rsid w:val="00383123"/>
    <w:rsid w:val="0038550A"/>
    <w:rsid w:val="00393A26"/>
    <w:rsid w:val="00394201"/>
    <w:rsid w:val="003A102B"/>
    <w:rsid w:val="003A7887"/>
    <w:rsid w:val="003B5FA4"/>
    <w:rsid w:val="003C0CD4"/>
    <w:rsid w:val="003C79E0"/>
    <w:rsid w:val="003D01D1"/>
    <w:rsid w:val="003D6576"/>
    <w:rsid w:val="003D7CB8"/>
    <w:rsid w:val="003E2F89"/>
    <w:rsid w:val="003F3960"/>
    <w:rsid w:val="00402C70"/>
    <w:rsid w:val="004042C2"/>
    <w:rsid w:val="00405ABB"/>
    <w:rsid w:val="00407982"/>
    <w:rsid w:val="00407A56"/>
    <w:rsid w:val="004149E4"/>
    <w:rsid w:val="004151DC"/>
    <w:rsid w:val="00430D88"/>
    <w:rsid w:val="0045179A"/>
    <w:rsid w:val="004606B1"/>
    <w:rsid w:val="00461AC6"/>
    <w:rsid w:val="00464A54"/>
    <w:rsid w:val="00485D0B"/>
    <w:rsid w:val="00490E8E"/>
    <w:rsid w:val="004A2223"/>
    <w:rsid w:val="004D463F"/>
    <w:rsid w:val="004E447B"/>
    <w:rsid w:val="004E5C86"/>
    <w:rsid w:val="005016A8"/>
    <w:rsid w:val="00520E3E"/>
    <w:rsid w:val="00531E6B"/>
    <w:rsid w:val="00532402"/>
    <w:rsid w:val="005358F0"/>
    <w:rsid w:val="00535E5C"/>
    <w:rsid w:val="00541234"/>
    <w:rsid w:val="00542E54"/>
    <w:rsid w:val="005445F9"/>
    <w:rsid w:val="005531DF"/>
    <w:rsid w:val="0056006E"/>
    <w:rsid w:val="0056040C"/>
    <w:rsid w:val="0056169F"/>
    <w:rsid w:val="00570E31"/>
    <w:rsid w:val="005762B3"/>
    <w:rsid w:val="00577BFE"/>
    <w:rsid w:val="00587D10"/>
    <w:rsid w:val="005900C7"/>
    <w:rsid w:val="00592F1F"/>
    <w:rsid w:val="00597898"/>
    <w:rsid w:val="005B0C7F"/>
    <w:rsid w:val="005B13AC"/>
    <w:rsid w:val="005B4181"/>
    <w:rsid w:val="005C32E3"/>
    <w:rsid w:val="005E41F3"/>
    <w:rsid w:val="005E5BEA"/>
    <w:rsid w:val="006121D9"/>
    <w:rsid w:val="0062392E"/>
    <w:rsid w:val="0063012D"/>
    <w:rsid w:val="00631397"/>
    <w:rsid w:val="00642188"/>
    <w:rsid w:val="00645EB4"/>
    <w:rsid w:val="00653716"/>
    <w:rsid w:val="00660FD8"/>
    <w:rsid w:val="006657C2"/>
    <w:rsid w:val="00695865"/>
    <w:rsid w:val="006C5B17"/>
    <w:rsid w:val="006C676E"/>
    <w:rsid w:val="006E0F62"/>
    <w:rsid w:val="007013B9"/>
    <w:rsid w:val="00704DB7"/>
    <w:rsid w:val="00721C2D"/>
    <w:rsid w:val="007348AA"/>
    <w:rsid w:val="00743BDE"/>
    <w:rsid w:val="00745592"/>
    <w:rsid w:val="00746A50"/>
    <w:rsid w:val="00746FF3"/>
    <w:rsid w:val="00763A40"/>
    <w:rsid w:val="007772FA"/>
    <w:rsid w:val="00781373"/>
    <w:rsid w:val="00783AC5"/>
    <w:rsid w:val="0079347E"/>
    <w:rsid w:val="007A1499"/>
    <w:rsid w:val="007B36DA"/>
    <w:rsid w:val="007C4BAD"/>
    <w:rsid w:val="007D171E"/>
    <w:rsid w:val="007F0E20"/>
    <w:rsid w:val="007F4812"/>
    <w:rsid w:val="00816644"/>
    <w:rsid w:val="00824AF3"/>
    <w:rsid w:val="008267CC"/>
    <w:rsid w:val="008412D5"/>
    <w:rsid w:val="00853A89"/>
    <w:rsid w:val="008575F7"/>
    <w:rsid w:val="00863471"/>
    <w:rsid w:val="00863E44"/>
    <w:rsid w:val="00867EB6"/>
    <w:rsid w:val="008908C5"/>
    <w:rsid w:val="00892418"/>
    <w:rsid w:val="008A0D76"/>
    <w:rsid w:val="008D2EBB"/>
    <w:rsid w:val="008E200F"/>
    <w:rsid w:val="008E5201"/>
    <w:rsid w:val="008E6731"/>
    <w:rsid w:val="008E6843"/>
    <w:rsid w:val="0090129E"/>
    <w:rsid w:val="00902B95"/>
    <w:rsid w:val="00905D1C"/>
    <w:rsid w:val="0091013C"/>
    <w:rsid w:val="009148BC"/>
    <w:rsid w:val="0092307E"/>
    <w:rsid w:val="00926B78"/>
    <w:rsid w:val="0094746D"/>
    <w:rsid w:val="00962E8D"/>
    <w:rsid w:val="009652C8"/>
    <w:rsid w:val="00972C9E"/>
    <w:rsid w:val="009756E4"/>
    <w:rsid w:val="00994614"/>
    <w:rsid w:val="009A3AD4"/>
    <w:rsid w:val="009A4B83"/>
    <w:rsid w:val="009B1C8A"/>
    <w:rsid w:val="009B28F2"/>
    <w:rsid w:val="009D096A"/>
    <w:rsid w:val="009D3C97"/>
    <w:rsid w:val="00A00787"/>
    <w:rsid w:val="00A13A2C"/>
    <w:rsid w:val="00A22888"/>
    <w:rsid w:val="00A4233A"/>
    <w:rsid w:val="00A4233F"/>
    <w:rsid w:val="00A47D1F"/>
    <w:rsid w:val="00A56A53"/>
    <w:rsid w:val="00A63138"/>
    <w:rsid w:val="00A64C27"/>
    <w:rsid w:val="00A71FAB"/>
    <w:rsid w:val="00A76000"/>
    <w:rsid w:val="00A80743"/>
    <w:rsid w:val="00A8132B"/>
    <w:rsid w:val="00A86F00"/>
    <w:rsid w:val="00AA5B0F"/>
    <w:rsid w:val="00AC522E"/>
    <w:rsid w:val="00AE0599"/>
    <w:rsid w:val="00AE6867"/>
    <w:rsid w:val="00B03660"/>
    <w:rsid w:val="00B03D71"/>
    <w:rsid w:val="00B100AE"/>
    <w:rsid w:val="00B212BA"/>
    <w:rsid w:val="00B26462"/>
    <w:rsid w:val="00B27649"/>
    <w:rsid w:val="00B276DB"/>
    <w:rsid w:val="00B27DD3"/>
    <w:rsid w:val="00B325E7"/>
    <w:rsid w:val="00B32E7C"/>
    <w:rsid w:val="00B35CE2"/>
    <w:rsid w:val="00B54970"/>
    <w:rsid w:val="00B61750"/>
    <w:rsid w:val="00B85572"/>
    <w:rsid w:val="00B93041"/>
    <w:rsid w:val="00BA18F1"/>
    <w:rsid w:val="00BB1688"/>
    <w:rsid w:val="00BB23ED"/>
    <w:rsid w:val="00BB565B"/>
    <w:rsid w:val="00BD10F9"/>
    <w:rsid w:val="00BD3599"/>
    <w:rsid w:val="00BE039A"/>
    <w:rsid w:val="00BE5184"/>
    <w:rsid w:val="00BE6153"/>
    <w:rsid w:val="00BF2343"/>
    <w:rsid w:val="00BF394C"/>
    <w:rsid w:val="00C13711"/>
    <w:rsid w:val="00C14BE9"/>
    <w:rsid w:val="00C51571"/>
    <w:rsid w:val="00C55442"/>
    <w:rsid w:val="00C5712D"/>
    <w:rsid w:val="00C6311A"/>
    <w:rsid w:val="00C83C52"/>
    <w:rsid w:val="00C97CC7"/>
    <w:rsid w:val="00CA0C3E"/>
    <w:rsid w:val="00CA7D6A"/>
    <w:rsid w:val="00D0632E"/>
    <w:rsid w:val="00D076C1"/>
    <w:rsid w:val="00D10515"/>
    <w:rsid w:val="00D12D0A"/>
    <w:rsid w:val="00D15D9A"/>
    <w:rsid w:val="00D267F9"/>
    <w:rsid w:val="00D308CB"/>
    <w:rsid w:val="00D334D6"/>
    <w:rsid w:val="00D33B9A"/>
    <w:rsid w:val="00D363EE"/>
    <w:rsid w:val="00D3659A"/>
    <w:rsid w:val="00D4251F"/>
    <w:rsid w:val="00D4316F"/>
    <w:rsid w:val="00D444C9"/>
    <w:rsid w:val="00D46514"/>
    <w:rsid w:val="00D51639"/>
    <w:rsid w:val="00D53621"/>
    <w:rsid w:val="00D74CFF"/>
    <w:rsid w:val="00D776E2"/>
    <w:rsid w:val="00D86657"/>
    <w:rsid w:val="00D90B81"/>
    <w:rsid w:val="00D90E58"/>
    <w:rsid w:val="00DA5FDA"/>
    <w:rsid w:val="00DA6DEE"/>
    <w:rsid w:val="00DC075E"/>
    <w:rsid w:val="00DC136F"/>
    <w:rsid w:val="00DC54B9"/>
    <w:rsid w:val="00DE6D28"/>
    <w:rsid w:val="00DE6E8B"/>
    <w:rsid w:val="00DF40B8"/>
    <w:rsid w:val="00E054DC"/>
    <w:rsid w:val="00E0725F"/>
    <w:rsid w:val="00E17C16"/>
    <w:rsid w:val="00E214D1"/>
    <w:rsid w:val="00E243C9"/>
    <w:rsid w:val="00E25F96"/>
    <w:rsid w:val="00E37722"/>
    <w:rsid w:val="00E55BDF"/>
    <w:rsid w:val="00E65143"/>
    <w:rsid w:val="00E65324"/>
    <w:rsid w:val="00E701B2"/>
    <w:rsid w:val="00E8559E"/>
    <w:rsid w:val="00E92B57"/>
    <w:rsid w:val="00E935AE"/>
    <w:rsid w:val="00EA2127"/>
    <w:rsid w:val="00EA2AD9"/>
    <w:rsid w:val="00EC40AB"/>
    <w:rsid w:val="00EC607E"/>
    <w:rsid w:val="00EC6D11"/>
    <w:rsid w:val="00ED2315"/>
    <w:rsid w:val="00EF0FFC"/>
    <w:rsid w:val="00EF3625"/>
    <w:rsid w:val="00F00A95"/>
    <w:rsid w:val="00F206FB"/>
    <w:rsid w:val="00F22510"/>
    <w:rsid w:val="00F27135"/>
    <w:rsid w:val="00F51532"/>
    <w:rsid w:val="00F5401D"/>
    <w:rsid w:val="00F736B6"/>
    <w:rsid w:val="00F81F24"/>
    <w:rsid w:val="00F82337"/>
    <w:rsid w:val="00F939FC"/>
    <w:rsid w:val="00FA4443"/>
    <w:rsid w:val="00FB461C"/>
    <w:rsid w:val="00FD301D"/>
    <w:rsid w:val="00FD7525"/>
    <w:rsid w:val="00FE62F8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5A94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180A"/>
    <w:pPr>
      <w:spacing w:after="200" w:line="360" w:lineRule="auto"/>
    </w:pPr>
    <w:rPr>
      <w:rFonts w:ascii="Verdana" w:eastAsia="Calibri" w:hAnsi="Verdana"/>
      <w:sz w:val="22"/>
      <w:szCs w:val="22"/>
    </w:rPr>
  </w:style>
  <w:style w:type="paragraph" w:styleId="Heading1">
    <w:name w:val="heading 1"/>
    <w:basedOn w:val="Normal"/>
    <w:next w:val="Normal"/>
    <w:qFormat/>
    <w:rsid w:val="00A13A2C"/>
    <w:pPr>
      <w:spacing w:before="480" w:line="240" w:lineRule="auto"/>
      <w:outlineLvl w:val="0"/>
    </w:pPr>
    <w:rPr>
      <w:b/>
      <w:color w:val="364395"/>
      <w:sz w:val="28"/>
      <w:szCs w:val="28"/>
    </w:rPr>
  </w:style>
  <w:style w:type="paragraph" w:styleId="Heading2">
    <w:name w:val="heading 2"/>
    <w:basedOn w:val="Normal"/>
    <w:next w:val="Normal"/>
    <w:qFormat/>
    <w:rsid w:val="004151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151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7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27649"/>
    <w:pPr>
      <w:tabs>
        <w:tab w:val="center" w:pos="4153"/>
        <w:tab w:val="right" w:pos="8306"/>
      </w:tabs>
    </w:pPr>
  </w:style>
  <w:style w:type="paragraph" w:customStyle="1" w:styleId="1pt">
    <w:name w:val="__1pt"/>
    <w:basedOn w:val="Normal"/>
    <w:semiHidden/>
    <w:rsid w:val="00A8132B"/>
    <w:pPr>
      <w:spacing w:line="20" w:lineRule="exact"/>
    </w:pPr>
  </w:style>
  <w:style w:type="paragraph" w:customStyle="1" w:styleId="Normal0">
    <w:name w:val="__Normal"/>
    <w:basedOn w:val="Normal"/>
    <w:semiHidden/>
    <w:rsid w:val="00863E44"/>
    <w:pPr>
      <w:spacing w:after="240"/>
      <w:contextualSpacing/>
    </w:pPr>
  </w:style>
  <w:style w:type="paragraph" w:customStyle="1" w:styleId="Bodytext">
    <w:name w:val="_Body text"/>
    <w:basedOn w:val="Normal0"/>
    <w:rsid w:val="00373CAF"/>
    <w:pPr>
      <w:contextualSpacing w:val="0"/>
    </w:pPr>
  </w:style>
  <w:style w:type="paragraph" w:styleId="BalloonText">
    <w:name w:val="Balloon Text"/>
    <w:basedOn w:val="Normal"/>
    <w:semiHidden/>
    <w:rsid w:val="00D444C9"/>
    <w:rPr>
      <w:rFonts w:ascii="Tahoma" w:hAnsi="Tahoma" w:cs="Tahoma"/>
      <w:sz w:val="16"/>
      <w:szCs w:val="16"/>
    </w:rPr>
  </w:style>
  <w:style w:type="paragraph" w:customStyle="1" w:styleId="Division">
    <w:name w:val="_Division"/>
    <w:basedOn w:val="Companyaddress"/>
    <w:rsid w:val="00CA0C3E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Companyaddress">
    <w:name w:val="_Company address"/>
    <w:basedOn w:val="Normal"/>
    <w:rsid w:val="00905D1C"/>
    <w:pPr>
      <w:framePr w:wrap="around" w:vAnchor="page" w:hAnchor="page" w:x="8648" w:y="2212" w:anchorLock="1"/>
    </w:pPr>
    <w:rPr>
      <w:sz w:val="16"/>
    </w:rPr>
  </w:style>
  <w:style w:type="paragraph" w:customStyle="1" w:styleId="Recipientaddress">
    <w:name w:val="_Recipient address"/>
    <w:basedOn w:val="Normal0"/>
    <w:rsid w:val="004151DC"/>
    <w:pPr>
      <w:spacing w:after="0"/>
      <w:contextualSpacing w:val="0"/>
    </w:pPr>
  </w:style>
  <w:style w:type="paragraph" w:customStyle="1" w:styleId="Subject">
    <w:name w:val="_Subject"/>
    <w:basedOn w:val="Normal0"/>
    <w:rsid w:val="00F5401D"/>
    <w:rPr>
      <w:b/>
    </w:rPr>
  </w:style>
  <w:style w:type="paragraph" w:customStyle="1" w:styleId="Date">
    <w:name w:val="_Date"/>
    <w:basedOn w:val="Normal0"/>
    <w:rsid w:val="000E4162"/>
    <w:pPr>
      <w:spacing w:after="480"/>
    </w:pPr>
  </w:style>
  <w:style w:type="paragraph" w:customStyle="1" w:styleId="Salutation">
    <w:name w:val="_Salutation"/>
    <w:basedOn w:val="Normal0"/>
    <w:rsid w:val="00373CAF"/>
    <w:pPr>
      <w:contextualSpacing w:val="0"/>
    </w:pPr>
  </w:style>
  <w:style w:type="paragraph" w:customStyle="1" w:styleId="Senderdetails">
    <w:name w:val="_Sender details"/>
    <w:basedOn w:val="Normal0"/>
    <w:rsid w:val="00AE6867"/>
  </w:style>
  <w:style w:type="character" w:customStyle="1" w:styleId="Sendername">
    <w:name w:val="_Sender name"/>
    <w:basedOn w:val="DefaultParagraphFont"/>
    <w:rsid w:val="005C32E3"/>
    <w:rPr>
      <w:rFonts w:ascii="Verdana" w:hAnsi="Verdana"/>
      <w:b/>
    </w:rPr>
  </w:style>
  <w:style w:type="paragraph" w:customStyle="1" w:styleId="Legalinformation">
    <w:name w:val="_Legal information"/>
    <w:basedOn w:val="Normal0"/>
    <w:rsid w:val="009756E4"/>
    <w:pPr>
      <w:spacing w:before="120" w:after="0"/>
      <w:contextualSpacing w:val="0"/>
    </w:pPr>
    <w:rPr>
      <w:sz w:val="12"/>
    </w:rPr>
  </w:style>
  <w:style w:type="table" w:styleId="TableGrid">
    <w:name w:val="Table Grid"/>
    <w:basedOn w:val="TableNormal"/>
    <w:semiHidden/>
    <w:rsid w:val="00DC0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baddress">
    <w:name w:val="_Web address"/>
    <w:basedOn w:val="Companyaddress"/>
    <w:rsid w:val="000E4162"/>
    <w:pPr>
      <w:framePr w:wrap="around" w:vAnchor="margin" w:hAnchor="text" w:xAlign="left" w:y="2439" w:anchorLock="0"/>
      <w:spacing w:before="80"/>
      <w:suppressOverlap/>
    </w:pPr>
  </w:style>
  <w:style w:type="paragraph" w:customStyle="1" w:styleId="Sign-off">
    <w:name w:val="_Sign-off"/>
    <w:basedOn w:val="Bodytext"/>
    <w:rsid w:val="00AE6867"/>
    <w:pPr>
      <w:spacing w:after="960"/>
    </w:pPr>
  </w:style>
  <w:style w:type="character" w:styleId="Hyperlink">
    <w:name w:val="Hyperlink"/>
    <w:basedOn w:val="DefaultParagraphFont"/>
    <w:semiHidden/>
    <w:rsid w:val="0005180A"/>
    <w:rPr>
      <w:rFonts w:ascii="Verdana" w:hAnsi="Verdana"/>
      <w:color w:val="364395"/>
      <w:sz w:val="22"/>
      <w:u w:val="single"/>
    </w:rPr>
  </w:style>
  <w:style w:type="paragraph" w:styleId="ListParagraph">
    <w:name w:val="List Paragraph"/>
    <w:aliases w:val="CA - TOC - List Paragraph"/>
    <w:basedOn w:val="Normal"/>
    <w:uiPriority w:val="34"/>
    <w:qFormat/>
    <w:rsid w:val="00277AD7"/>
    <w:pPr>
      <w:keepLines/>
      <w:numPr>
        <w:numId w:val="11"/>
      </w:numPr>
      <w:tabs>
        <w:tab w:val="left" w:pos="180"/>
        <w:tab w:val="num" w:pos="360"/>
      </w:tabs>
      <w:spacing w:after="90"/>
      <w:ind w:left="216" w:hanging="216"/>
      <w:contextualSpacing/>
    </w:pPr>
    <w:rPr>
      <w:rFonts w:eastAsia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D53621"/>
    <w:pPr>
      <w:spacing w:after="300" w:line="240" w:lineRule="auto"/>
      <w:contextualSpacing/>
      <w:jc w:val="center"/>
    </w:pPr>
    <w:rPr>
      <w:rFonts w:eastAsia="Times New Roman"/>
      <w:b/>
      <w:color w:val="36439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621"/>
    <w:rPr>
      <w:rFonts w:ascii="Verdana" w:hAnsi="Verdana"/>
      <w:b/>
      <w:color w:val="364395"/>
      <w:kern w:val="28"/>
      <w:sz w:val="36"/>
      <w:szCs w:val="52"/>
    </w:rPr>
  </w:style>
  <w:style w:type="paragraph" w:customStyle="1" w:styleId="Default">
    <w:name w:val="Default"/>
    <w:rsid w:val="00D5362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FooterChar">
    <w:name w:val="Footer Char"/>
    <w:link w:val="Footer"/>
    <w:rsid w:val="00D53621"/>
    <w:rPr>
      <w:rFonts w:ascii="Verdana" w:eastAsia="Calibri" w:hAnsi="Verdana"/>
      <w:sz w:val="22"/>
      <w:szCs w:val="22"/>
    </w:rPr>
  </w:style>
  <w:style w:type="paragraph" w:styleId="NoSpacing">
    <w:name w:val="No Spacing"/>
    <w:uiPriority w:val="1"/>
    <w:qFormat/>
    <w:rsid w:val="0007043C"/>
    <w:rPr>
      <w:rFonts w:asciiTheme="minorHAnsi" w:eastAsiaTheme="minorEastAsia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41234"/>
    <w:rPr>
      <w:color w:val="808080"/>
    </w:rPr>
  </w:style>
  <w:style w:type="character" w:styleId="Strong">
    <w:name w:val="Strong"/>
    <w:basedOn w:val="DefaultParagraphFont"/>
    <w:uiPriority w:val="22"/>
    <w:qFormat/>
    <w:rsid w:val="0056040C"/>
    <w:rPr>
      <w:b/>
      <w:bCs/>
    </w:rPr>
  </w:style>
  <w:style w:type="character" w:styleId="CommentReference">
    <w:name w:val="annotation reference"/>
    <w:basedOn w:val="DefaultParagraphFont"/>
    <w:rsid w:val="0026537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653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65378"/>
    <w:rPr>
      <w:rFonts w:ascii="Verdana" w:eastAsia="Calibri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2653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65378"/>
    <w:rPr>
      <w:rFonts w:ascii="Verdana" w:eastAsia="Calibri" w:hAnsi="Verdan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180A"/>
    <w:pPr>
      <w:spacing w:after="200" w:line="360" w:lineRule="auto"/>
    </w:pPr>
    <w:rPr>
      <w:rFonts w:ascii="Verdana" w:eastAsia="Calibri" w:hAnsi="Verdana"/>
      <w:sz w:val="22"/>
      <w:szCs w:val="22"/>
    </w:rPr>
  </w:style>
  <w:style w:type="paragraph" w:styleId="Heading1">
    <w:name w:val="heading 1"/>
    <w:basedOn w:val="Normal"/>
    <w:next w:val="Normal"/>
    <w:qFormat/>
    <w:rsid w:val="00A13A2C"/>
    <w:pPr>
      <w:spacing w:before="480" w:line="240" w:lineRule="auto"/>
      <w:outlineLvl w:val="0"/>
    </w:pPr>
    <w:rPr>
      <w:b/>
      <w:color w:val="364395"/>
      <w:sz w:val="28"/>
      <w:szCs w:val="28"/>
    </w:rPr>
  </w:style>
  <w:style w:type="paragraph" w:styleId="Heading2">
    <w:name w:val="heading 2"/>
    <w:basedOn w:val="Normal"/>
    <w:next w:val="Normal"/>
    <w:qFormat/>
    <w:rsid w:val="004151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151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7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27649"/>
    <w:pPr>
      <w:tabs>
        <w:tab w:val="center" w:pos="4153"/>
        <w:tab w:val="right" w:pos="8306"/>
      </w:tabs>
    </w:pPr>
  </w:style>
  <w:style w:type="paragraph" w:customStyle="1" w:styleId="1pt">
    <w:name w:val="__1pt"/>
    <w:basedOn w:val="Normal"/>
    <w:semiHidden/>
    <w:rsid w:val="00A8132B"/>
    <w:pPr>
      <w:spacing w:line="20" w:lineRule="exact"/>
    </w:pPr>
  </w:style>
  <w:style w:type="paragraph" w:customStyle="1" w:styleId="Normal0">
    <w:name w:val="__Normal"/>
    <w:basedOn w:val="Normal"/>
    <w:semiHidden/>
    <w:rsid w:val="00863E44"/>
    <w:pPr>
      <w:spacing w:after="240"/>
      <w:contextualSpacing/>
    </w:pPr>
  </w:style>
  <w:style w:type="paragraph" w:customStyle="1" w:styleId="Bodytext">
    <w:name w:val="_Body text"/>
    <w:basedOn w:val="Normal0"/>
    <w:rsid w:val="00373CAF"/>
    <w:pPr>
      <w:contextualSpacing w:val="0"/>
    </w:pPr>
  </w:style>
  <w:style w:type="paragraph" w:styleId="BalloonText">
    <w:name w:val="Balloon Text"/>
    <w:basedOn w:val="Normal"/>
    <w:semiHidden/>
    <w:rsid w:val="00D444C9"/>
    <w:rPr>
      <w:rFonts w:ascii="Tahoma" w:hAnsi="Tahoma" w:cs="Tahoma"/>
      <w:sz w:val="16"/>
      <w:szCs w:val="16"/>
    </w:rPr>
  </w:style>
  <w:style w:type="paragraph" w:customStyle="1" w:styleId="Division">
    <w:name w:val="_Division"/>
    <w:basedOn w:val="Companyaddress"/>
    <w:rsid w:val="00CA0C3E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Companyaddress">
    <w:name w:val="_Company address"/>
    <w:basedOn w:val="Normal"/>
    <w:rsid w:val="00905D1C"/>
    <w:pPr>
      <w:framePr w:wrap="around" w:vAnchor="page" w:hAnchor="page" w:x="8648" w:y="2212" w:anchorLock="1"/>
    </w:pPr>
    <w:rPr>
      <w:sz w:val="16"/>
    </w:rPr>
  </w:style>
  <w:style w:type="paragraph" w:customStyle="1" w:styleId="Recipientaddress">
    <w:name w:val="_Recipient address"/>
    <w:basedOn w:val="Normal0"/>
    <w:rsid w:val="004151DC"/>
    <w:pPr>
      <w:spacing w:after="0"/>
      <w:contextualSpacing w:val="0"/>
    </w:pPr>
  </w:style>
  <w:style w:type="paragraph" w:customStyle="1" w:styleId="Subject">
    <w:name w:val="_Subject"/>
    <w:basedOn w:val="Normal0"/>
    <w:rsid w:val="00F5401D"/>
    <w:rPr>
      <w:b/>
    </w:rPr>
  </w:style>
  <w:style w:type="paragraph" w:customStyle="1" w:styleId="Date">
    <w:name w:val="_Date"/>
    <w:basedOn w:val="Normal0"/>
    <w:rsid w:val="000E4162"/>
    <w:pPr>
      <w:spacing w:after="480"/>
    </w:pPr>
  </w:style>
  <w:style w:type="paragraph" w:customStyle="1" w:styleId="Salutation">
    <w:name w:val="_Salutation"/>
    <w:basedOn w:val="Normal0"/>
    <w:rsid w:val="00373CAF"/>
    <w:pPr>
      <w:contextualSpacing w:val="0"/>
    </w:pPr>
  </w:style>
  <w:style w:type="paragraph" w:customStyle="1" w:styleId="Senderdetails">
    <w:name w:val="_Sender details"/>
    <w:basedOn w:val="Normal0"/>
    <w:rsid w:val="00AE6867"/>
  </w:style>
  <w:style w:type="character" w:customStyle="1" w:styleId="Sendername">
    <w:name w:val="_Sender name"/>
    <w:basedOn w:val="DefaultParagraphFont"/>
    <w:rsid w:val="005C32E3"/>
    <w:rPr>
      <w:rFonts w:ascii="Verdana" w:hAnsi="Verdana"/>
      <w:b/>
    </w:rPr>
  </w:style>
  <w:style w:type="paragraph" w:customStyle="1" w:styleId="Legalinformation">
    <w:name w:val="_Legal information"/>
    <w:basedOn w:val="Normal0"/>
    <w:rsid w:val="009756E4"/>
    <w:pPr>
      <w:spacing w:before="120" w:after="0"/>
      <w:contextualSpacing w:val="0"/>
    </w:pPr>
    <w:rPr>
      <w:sz w:val="12"/>
    </w:rPr>
  </w:style>
  <w:style w:type="table" w:styleId="TableGrid">
    <w:name w:val="Table Grid"/>
    <w:basedOn w:val="TableNormal"/>
    <w:semiHidden/>
    <w:rsid w:val="00DC0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baddress">
    <w:name w:val="_Web address"/>
    <w:basedOn w:val="Companyaddress"/>
    <w:rsid w:val="000E4162"/>
    <w:pPr>
      <w:framePr w:wrap="around" w:vAnchor="margin" w:hAnchor="text" w:xAlign="left" w:y="2439" w:anchorLock="0"/>
      <w:spacing w:before="80"/>
      <w:suppressOverlap/>
    </w:pPr>
  </w:style>
  <w:style w:type="paragraph" w:customStyle="1" w:styleId="Sign-off">
    <w:name w:val="_Sign-off"/>
    <w:basedOn w:val="Bodytext"/>
    <w:rsid w:val="00AE6867"/>
    <w:pPr>
      <w:spacing w:after="960"/>
    </w:pPr>
  </w:style>
  <w:style w:type="character" w:styleId="Hyperlink">
    <w:name w:val="Hyperlink"/>
    <w:basedOn w:val="DefaultParagraphFont"/>
    <w:semiHidden/>
    <w:rsid w:val="0005180A"/>
    <w:rPr>
      <w:rFonts w:ascii="Verdana" w:hAnsi="Verdana"/>
      <w:color w:val="364395"/>
      <w:sz w:val="22"/>
      <w:u w:val="single"/>
    </w:rPr>
  </w:style>
  <w:style w:type="paragraph" w:styleId="ListParagraph">
    <w:name w:val="List Paragraph"/>
    <w:aliases w:val="CA - TOC - List Paragraph"/>
    <w:basedOn w:val="Normal"/>
    <w:uiPriority w:val="34"/>
    <w:qFormat/>
    <w:rsid w:val="00277AD7"/>
    <w:pPr>
      <w:keepLines/>
      <w:numPr>
        <w:numId w:val="11"/>
      </w:numPr>
      <w:tabs>
        <w:tab w:val="left" w:pos="180"/>
        <w:tab w:val="num" w:pos="360"/>
      </w:tabs>
      <w:spacing w:after="90"/>
      <w:ind w:left="216" w:hanging="216"/>
      <w:contextualSpacing/>
    </w:pPr>
    <w:rPr>
      <w:rFonts w:eastAsia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D53621"/>
    <w:pPr>
      <w:spacing w:after="300" w:line="240" w:lineRule="auto"/>
      <w:contextualSpacing/>
      <w:jc w:val="center"/>
    </w:pPr>
    <w:rPr>
      <w:rFonts w:eastAsia="Times New Roman"/>
      <w:b/>
      <w:color w:val="36439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621"/>
    <w:rPr>
      <w:rFonts w:ascii="Verdana" w:hAnsi="Verdana"/>
      <w:b/>
      <w:color w:val="364395"/>
      <w:kern w:val="28"/>
      <w:sz w:val="36"/>
      <w:szCs w:val="52"/>
    </w:rPr>
  </w:style>
  <w:style w:type="paragraph" w:customStyle="1" w:styleId="Default">
    <w:name w:val="Default"/>
    <w:rsid w:val="00D5362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FooterChar">
    <w:name w:val="Footer Char"/>
    <w:link w:val="Footer"/>
    <w:rsid w:val="00D53621"/>
    <w:rPr>
      <w:rFonts w:ascii="Verdana" w:eastAsia="Calibri" w:hAnsi="Verdana"/>
      <w:sz w:val="22"/>
      <w:szCs w:val="22"/>
    </w:rPr>
  </w:style>
  <w:style w:type="paragraph" w:styleId="NoSpacing">
    <w:name w:val="No Spacing"/>
    <w:uiPriority w:val="1"/>
    <w:qFormat/>
    <w:rsid w:val="0007043C"/>
    <w:rPr>
      <w:rFonts w:asciiTheme="minorHAnsi" w:eastAsiaTheme="minorEastAsia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41234"/>
    <w:rPr>
      <w:color w:val="808080"/>
    </w:rPr>
  </w:style>
  <w:style w:type="character" w:styleId="Strong">
    <w:name w:val="Strong"/>
    <w:basedOn w:val="DefaultParagraphFont"/>
    <w:uiPriority w:val="22"/>
    <w:qFormat/>
    <w:rsid w:val="0056040C"/>
    <w:rPr>
      <w:b/>
      <w:bCs/>
    </w:rPr>
  </w:style>
  <w:style w:type="character" w:styleId="CommentReference">
    <w:name w:val="annotation reference"/>
    <w:basedOn w:val="DefaultParagraphFont"/>
    <w:rsid w:val="0026537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653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65378"/>
    <w:rPr>
      <w:rFonts w:ascii="Verdana" w:eastAsia="Calibri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2653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65378"/>
    <w:rPr>
      <w:rFonts w:ascii="Verdana" w:eastAsia="Calibri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lly\Desktop\Accessibility\CTE-Template01-Notes%20Graphic%20Organizer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A5F00078CB43129559FDB383B84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BD33E-CA42-4506-90CB-E14CDD2DDEF7}"/>
      </w:docPartPr>
      <w:docPartBody>
        <w:p w14:paraId="248BA6E4" w14:textId="77777777" w:rsidR="00114A82" w:rsidRDefault="00211848" w:rsidP="00211848">
          <w:pPr>
            <w:pStyle w:val="6BA5F00078CB43129559FDB383B841292"/>
          </w:pPr>
          <w:r>
            <w:rPr>
              <w:rStyle w:val="PlaceholderText"/>
              <w:color w:val="555555"/>
            </w:rPr>
            <w:t>Enter topic title here</w:t>
          </w:r>
          <w:r w:rsidRPr="00407A56">
            <w:rPr>
              <w:rStyle w:val="PlaceholderText"/>
              <w:color w:val="555555"/>
            </w:rPr>
            <w:t>.</w:t>
          </w:r>
        </w:p>
      </w:docPartBody>
    </w:docPart>
    <w:docPart>
      <w:docPartPr>
        <w:name w:val="4754CBD4D5D140638C06E90C643F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8FB19-0179-43D4-882B-30118810F440}"/>
      </w:docPartPr>
      <w:docPartBody>
        <w:p w14:paraId="248BA6E5" w14:textId="77777777" w:rsidR="00114A82" w:rsidRDefault="00211848" w:rsidP="00211848">
          <w:pPr>
            <w:pStyle w:val="4754CBD4D5D140638C06E90C643F0A521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23EF9E7FD0F54CCEA6BDDC33FC449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BD6CC-5DF6-430F-BC85-23946417AE6D}"/>
      </w:docPartPr>
      <w:docPartBody>
        <w:p w14:paraId="248BA6E6" w14:textId="77777777" w:rsidR="00114A82" w:rsidRDefault="00211848" w:rsidP="00211848">
          <w:pPr>
            <w:pStyle w:val="23EF9E7FD0F54CCEA6BDDC33FC4495682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0DF510EB1E5C4A2B9C144C53B75AB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08F57-52EC-4776-9F26-3E03990586A5}"/>
      </w:docPartPr>
      <w:docPartBody>
        <w:p w14:paraId="248BA6E7" w14:textId="77777777" w:rsidR="00114A82" w:rsidRDefault="00211848" w:rsidP="00211848">
          <w:pPr>
            <w:pStyle w:val="0DF510EB1E5C4A2B9C144C53B75AB6921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AF386C236495421AA7F0CB220476C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EEA1D-DC42-411F-9855-EB9924986ECC}"/>
      </w:docPartPr>
      <w:docPartBody>
        <w:p w14:paraId="248BA6E8" w14:textId="77777777" w:rsidR="00114A82" w:rsidRDefault="00211848" w:rsidP="00211848">
          <w:pPr>
            <w:pStyle w:val="AF386C236495421AA7F0CB220476C8192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AB72E51AE6D8471880149F6A90782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21233-642C-4C27-AD77-6D04C5DAC31E}"/>
      </w:docPartPr>
      <w:docPartBody>
        <w:p w14:paraId="248BA6E9" w14:textId="77777777" w:rsidR="00114A82" w:rsidRDefault="00211848" w:rsidP="00211848">
          <w:pPr>
            <w:pStyle w:val="AB72E51AE6D8471880149F6A907821941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40E5074FA9C44E00955584B710651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A515B-5958-4550-B465-36AF49FC139E}"/>
      </w:docPartPr>
      <w:docPartBody>
        <w:p w14:paraId="248BA6EA" w14:textId="77777777" w:rsidR="00114A82" w:rsidRDefault="00211848" w:rsidP="00211848">
          <w:pPr>
            <w:pStyle w:val="40E5074FA9C44E00955584B710651B152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1D1D890950AC4D6ABE9ACCECCE385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CC584-251E-43E9-8A66-42C777F4004A}"/>
      </w:docPartPr>
      <w:docPartBody>
        <w:p w14:paraId="248BA6EB" w14:textId="77777777" w:rsidR="00114A82" w:rsidRDefault="00211848" w:rsidP="00211848">
          <w:pPr>
            <w:pStyle w:val="1D1D890950AC4D6ABE9ACCECCE385E001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46E127DBE8664041BB5A81FD13CF0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745B6-E4F6-4F16-9812-1F4278F8AD25}"/>
      </w:docPartPr>
      <w:docPartBody>
        <w:p w14:paraId="248BA6EC" w14:textId="77777777" w:rsidR="00114A82" w:rsidRDefault="00211848" w:rsidP="00211848">
          <w:pPr>
            <w:pStyle w:val="46E127DBE8664041BB5A81FD13CF0B8E2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AB6A3834430F4978B76139E2FD38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C05B2-97BB-4F32-BF02-AB0582971EF0}"/>
      </w:docPartPr>
      <w:docPartBody>
        <w:p w14:paraId="248BA6ED" w14:textId="77777777" w:rsidR="00114A82" w:rsidRDefault="00211848" w:rsidP="00211848">
          <w:pPr>
            <w:pStyle w:val="AB6A3834430F4978B76139E2FD38C1D81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E494CFC8A8DB4E1F8A0E480B1195F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213A2-D3CB-4C12-8331-02543BB4453A}"/>
      </w:docPartPr>
      <w:docPartBody>
        <w:p w14:paraId="248BA6EE" w14:textId="77777777" w:rsidR="00114A82" w:rsidRDefault="00211848" w:rsidP="00211848">
          <w:pPr>
            <w:pStyle w:val="E494CFC8A8DB4E1F8A0E480B1195FCEB2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9A307B61D438465DAAEA2F236A15A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45AB8-BBDC-40DA-A5CC-53D2462DD68C}"/>
      </w:docPartPr>
      <w:docPartBody>
        <w:p w14:paraId="248BA6EF" w14:textId="77777777" w:rsidR="00114A82" w:rsidRDefault="00211848" w:rsidP="00211848">
          <w:pPr>
            <w:pStyle w:val="9A307B61D438465DAAEA2F236A15A9112"/>
          </w:pPr>
          <w:r>
            <w:rPr>
              <w:rStyle w:val="PlaceholderText"/>
              <w:color w:val="555555"/>
            </w:rPr>
            <w:t>Enter summary text here.</w:t>
          </w:r>
        </w:p>
      </w:docPartBody>
    </w:docPart>
    <w:docPart>
      <w:docPartPr>
        <w:name w:val="C9FDC01E7CA64F8BAFD602A8FBCB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05560-3149-4919-AFF9-7A72DC590A7C}"/>
      </w:docPartPr>
      <w:docPartBody>
        <w:p w14:paraId="248BA6F0" w14:textId="77777777" w:rsidR="00EA03BB" w:rsidRDefault="00211848" w:rsidP="00211848">
          <w:pPr>
            <w:pStyle w:val="C9FDC01E7CA64F8BAFD602A8FBCB97EC"/>
          </w:pPr>
          <w:r>
            <w:rPr>
              <w:rStyle w:val="PlaceholderText"/>
              <w:color w:val="555555"/>
            </w:rPr>
            <w:t>Enter topic title here</w:t>
          </w:r>
          <w:r w:rsidRPr="00407A56">
            <w:rPr>
              <w:rStyle w:val="PlaceholderText"/>
              <w:color w:val="555555"/>
            </w:rPr>
            <w:t>.</w:t>
          </w:r>
        </w:p>
      </w:docPartBody>
    </w:docPart>
    <w:docPart>
      <w:docPartPr>
        <w:name w:val="F708145015F740A9B1AE657F7A844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160DA-2F60-42AD-8568-66AC8AA93D98}"/>
      </w:docPartPr>
      <w:docPartBody>
        <w:p w14:paraId="248BA6F1" w14:textId="77777777" w:rsidR="00EA03BB" w:rsidRDefault="00211848" w:rsidP="00211848">
          <w:pPr>
            <w:pStyle w:val="F708145015F740A9B1AE657F7A844944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2BF19649FE3A46BCBDF6D50C37A52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014D7-8AA7-408D-9C74-CDBE830D6FB6}"/>
      </w:docPartPr>
      <w:docPartBody>
        <w:p w14:paraId="248BA6F2" w14:textId="77777777" w:rsidR="00EA03BB" w:rsidRDefault="00211848" w:rsidP="00211848">
          <w:pPr>
            <w:pStyle w:val="2BF19649FE3A46BCBDF6D50C37A52CB3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482ED3E0B1514BA682497025FF8A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8CEBE-3B24-429F-A0CE-219ADC5C0AA2}"/>
      </w:docPartPr>
      <w:docPartBody>
        <w:p w14:paraId="248BA6F3" w14:textId="77777777" w:rsidR="00EA03BB" w:rsidRDefault="00211848" w:rsidP="00211848">
          <w:pPr>
            <w:pStyle w:val="482ED3E0B1514BA682497025FF8AEB40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8A933570B217457FA8FEFEA743FAA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B3EE5-ED47-4E23-BC25-BB9D13312E83}"/>
      </w:docPartPr>
      <w:docPartBody>
        <w:p w14:paraId="248BA6F4" w14:textId="77777777" w:rsidR="00EA03BB" w:rsidRDefault="00211848" w:rsidP="00211848">
          <w:pPr>
            <w:pStyle w:val="8A933570B217457FA8FEFEA743FAA4C9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49FF4CCAC2894F7E86D77034F66A8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27828-1C0E-413C-87C1-4BB5BFB4473B}"/>
      </w:docPartPr>
      <w:docPartBody>
        <w:p w14:paraId="248BA6F5" w14:textId="77777777" w:rsidR="00EA03BB" w:rsidRDefault="00211848" w:rsidP="00211848">
          <w:pPr>
            <w:pStyle w:val="49FF4CCAC2894F7E86D77034F66A8EB3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63F6AC4C07B44565BEE14EB4B866A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EDFEB-E98D-4568-8424-6C876B975584}"/>
      </w:docPartPr>
      <w:docPartBody>
        <w:p w14:paraId="248BA6F6" w14:textId="77777777" w:rsidR="00EA03BB" w:rsidRDefault="00211848" w:rsidP="00211848">
          <w:pPr>
            <w:pStyle w:val="63F6AC4C07B44565BEE14EB4B866ADE2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ECF5DCAAF6BF4DAD89A1085C71109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16758-AC60-4B5F-BE11-37FC937EA890}"/>
      </w:docPartPr>
      <w:docPartBody>
        <w:p w14:paraId="248BA6F7" w14:textId="77777777" w:rsidR="00EA03BB" w:rsidRDefault="00211848" w:rsidP="00211848">
          <w:pPr>
            <w:pStyle w:val="ECF5DCAAF6BF4DAD89A1085C71109212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96E8B79FF28D4647B4A1C4BC358D5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20D3E-E15F-42BE-9B5F-E2C35BE51969}"/>
      </w:docPartPr>
      <w:docPartBody>
        <w:p w14:paraId="248BA6F8" w14:textId="77777777" w:rsidR="00EA03BB" w:rsidRDefault="00211848" w:rsidP="00211848">
          <w:pPr>
            <w:pStyle w:val="96E8B79FF28D4647B4A1C4BC358D5E97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BE00CCBC60524D0AB22DD949E478B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E3EF0-C458-4C49-9507-663396B3D42C}"/>
      </w:docPartPr>
      <w:docPartBody>
        <w:p w14:paraId="248BA6F9" w14:textId="77777777" w:rsidR="00EA03BB" w:rsidRDefault="00211848" w:rsidP="00211848">
          <w:pPr>
            <w:pStyle w:val="BE00CCBC60524D0AB22DD949E478B344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E34294B1A6254EE9894ECB016A205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A0101-B6AA-409C-8259-2BFCD8826AC7}"/>
      </w:docPartPr>
      <w:docPartBody>
        <w:p w14:paraId="248BA6FA" w14:textId="77777777" w:rsidR="00EA03BB" w:rsidRDefault="00211848" w:rsidP="00211848">
          <w:pPr>
            <w:pStyle w:val="E34294B1A6254EE9894ECB016A20599A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FFA1BCE48DE84955B8405DAB7C77F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90FBB-7C94-4AAB-A6F0-4210C3A6D801}"/>
      </w:docPartPr>
      <w:docPartBody>
        <w:p w14:paraId="248BA6FB" w14:textId="77777777" w:rsidR="00EA03BB" w:rsidRDefault="00211848" w:rsidP="00211848">
          <w:pPr>
            <w:pStyle w:val="FFA1BCE48DE84955B8405DAB7C77F626"/>
          </w:pPr>
          <w:r>
            <w:rPr>
              <w:rStyle w:val="PlaceholderText"/>
              <w:color w:val="555555"/>
            </w:rPr>
            <w:t>Enter summary text here.</w:t>
          </w:r>
        </w:p>
      </w:docPartBody>
    </w:docPart>
    <w:docPart>
      <w:docPartPr>
        <w:name w:val="5E55F49BC62244009673A7AC79E94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F844F-0E4B-4233-AB18-7EAE1CDD5F55}"/>
      </w:docPartPr>
      <w:docPartBody>
        <w:p w14:paraId="248BA6FC" w14:textId="77777777" w:rsidR="00EA03BB" w:rsidRDefault="00211848" w:rsidP="00211848">
          <w:pPr>
            <w:pStyle w:val="5E55F49BC62244009673A7AC79E948F3"/>
          </w:pPr>
          <w:r>
            <w:rPr>
              <w:rStyle w:val="PlaceholderText"/>
              <w:color w:val="555555"/>
            </w:rPr>
            <w:t>Enter topic title here</w:t>
          </w:r>
          <w:r w:rsidRPr="00407A56">
            <w:rPr>
              <w:rStyle w:val="PlaceholderText"/>
              <w:color w:val="555555"/>
            </w:rPr>
            <w:t>.</w:t>
          </w:r>
        </w:p>
      </w:docPartBody>
    </w:docPart>
    <w:docPart>
      <w:docPartPr>
        <w:name w:val="3CD126839A2B460AB2E23A3E4617B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9F300-9D59-4E33-8784-826D08EC1D88}"/>
      </w:docPartPr>
      <w:docPartBody>
        <w:p w14:paraId="248BA6FD" w14:textId="77777777" w:rsidR="00EA03BB" w:rsidRDefault="00211848" w:rsidP="00211848">
          <w:pPr>
            <w:pStyle w:val="3CD126839A2B460AB2E23A3E4617BDF1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39517BDFD66A4BF994D64BE9C1454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27925-8E8D-44D4-AF6A-389DBDDCAE23}"/>
      </w:docPartPr>
      <w:docPartBody>
        <w:p w14:paraId="248BA6FE" w14:textId="77777777" w:rsidR="00EA03BB" w:rsidRDefault="00211848" w:rsidP="00211848">
          <w:pPr>
            <w:pStyle w:val="39517BDFD66A4BF994D64BE9C1454B3D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51259D70929240D48AF2128764E06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828E5-DEF4-4AA4-9F3A-CBB41CEF3093}"/>
      </w:docPartPr>
      <w:docPartBody>
        <w:p w14:paraId="248BA6FF" w14:textId="77777777" w:rsidR="00EA03BB" w:rsidRDefault="00211848" w:rsidP="00211848">
          <w:pPr>
            <w:pStyle w:val="51259D70929240D48AF2128764E06BC7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2EFCD76541D044CE82224964EE50E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71ACE-11E8-4EC1-A71E-2FF22EC75F49}"/>
      </w:docPartPr>
      <w:docPartBody>
        <w:p w14:paraId="248BA700" w14:textId="77777777" w:rsidR="00EA03BB" w:rsidRDefault="00211848" w:rsidP="00211848">
          <w:pPr>
            <w:pStyle w:val="2EFCD76541D044CE82224964EE50ED11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8DAD073876F7469B9D20E3906652F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F528F-B786-4939-870E-77D171220020}"/>
      </w:docPartPr>
      <w:docPartBody>
        <w:p w14:paraId="248BA701" w14:textId="77777777" w:rsidR="00EA03BB" w:rsidRDefault="00211848" w:rsidP="00211848">
          <w:pPr>
            <w:pStyle w:val="8DAD073876F7469B9D20E3906652FBDA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CDF2A7F9F4544C98B467F19497FFB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925E3-8BDB-4848-A178-83A1932C09FB}"/>
      </w:docPartPr>
      <w:docPartBody>
        <w:p w14:paraId="248BA702" w14:textId="77777777" w:rsidR="00EA03BB" w:rsidRDefault="00211848" w:rsidP="00211848">
          <w:pPr>
            <w:pStyle w:val="CDF2A7F9F4544C98B467F19497FFB69B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B761B3D19525444A9102A9EF29C54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98FF3-532F-4CD7-9C4B-770955BDAD47}"/>
      </w:docPartPr>
      <w:docPartBody>
        <w:p w14:paraId="248BA703" w14:textId="77777777" w:rsidR="00EA03BB" w:rsidRDefault="00211848" w:rsidP="00211848">
          <w:pPr>
            <w:pStyle w:val="B761B3D19525444A9102A9EF29C54BAB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35F2C81402504A14984DAA9FAC694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890E2-CF13-49C0-A6BC-127A945707B6}"/>
      </w:docPartPr>
      <w:docPartBody>
        <w:p w14:paraId="248BA704" w14:textId="77777777" w:rsidR="00EA03BB" w:rsidRDefault="00211848" w:rsidP="00211848">
          <w:pPr>
            <w:pStyle w:val="35F2C81402504A14984DAA9FAC694923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B7347A79B30444DB8DCCDEB5B3006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AC03-1DD6-4CE5-8028-341ED0DEC2E6}"/>
      </w:docPartPr>
      <w:docPartBody>
        <w:p w14:paraId="248BA705" w14:textId="77777777" w:rsidR="00EA03BB" w:rsidRDefault="00211848" w:rsidP="00211848">
          <w:pPr>
            <w:pStyle w:val="B7347A79B30444DB8DCCDEB5B3006657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146FAB65739D480F80207B33430A3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E9531-9AD9-413E-89D4-6A38D947EC9B}"/>
      </w:docPartPr>
      <w:docPartBody>
        <w:p w14:paraId="248BA706" w14:textId="77777777" w:rsidR="00EA03BB" w:rsidRDefault="00211848" w:rsidP="00211848">
          <w:pPr>
            <w:pStyle w:val="146FAB65739D480F80207B33430A34B4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678D232D970A40D088CC798DDB46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4B913-AEB3-4C9F-9914-571B78883159}"/>
      </w:docPartPr>
      <w:docPartBody>
        <w:p w14:paraId="248BA707" w14:textId="77777777" w:rsidR="00EA03BB" w:rsidRDefault="00211848" w:rsidP="00211848">
          <w:pPr>
            <w:pStyle w:val="678D232D970A40D088CC798DDB462F67"/>
          </w:pPr>
          <w:r>
            <w:rPr>
              <w:rStyle w:val="PlaceholderText"/>
              <w:color w:val="555555"/>
            </w:rPr>
            <w:t>Enter summary text here.</w:t>
          </w:r>
        </w:p>
      </w:docPartBody>
    </w:docPart>
    <w:docPart>
      <w:docPartPr>
        <w:name w:val="03A20349BE40481CA07FEAAA44198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1D5A4-0496-4C5A-8240-2CF120579E22}"/>
      </w:docPartPr>
      <w:docPartBody>
        <w:p w14:paraId="248BA708" w14:textId="77777777" w:rsidR="00EA03BB" w:rsidRDefault="00211848" w:rsidP="00211848">
          <w:pPr>
            <w:pStyle w:val="03A20349BE40481CA07FEAAA44198A1F"/>
          </w:pPr>
          <w:r>
            <w:rPr>
              <w:rStyle w:val="PlaceholderText"/>
              <w:color w:val="555555"/>
            </w:rPr>
            <w:t>Enter topic title here</w:t>
          </w:r>
          <w:r w:rsidRPr="00407A56">
            <w:rPr>
              <w:rStyle w:val="PlaceholderText"/>
              <w:color w:val="555555"/>
            </w:rPr>
            <w:t>.</w:t>
          </w:r>
        </w:p>
      </w:docPartBody>
    </w:docPart>
    <w:docPart>
      <w:docPartPr>
        <w:name w:val="9C68D5A22DB14F088E13C500BE2B7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56592-DACA-4739-8A02-217FD288BE33}"/>
      </w:docPartPr>
      <w:docPartBody>
        <w:p w14:paraId="248BA709" w14:textId="77777777" w:rsidR="00EA03BB" w:rsidRDefault="00211848" w:rsidP="00211848">
          <w:pPr>
            <w:pStyle w:val="9C68D5A22DB14F088E13C500BE2B72BA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B03EABD5A7204725A6D710A6C73F7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E14C1-50CA-46B2-8A88-0855EC4570C6}"/>
      </w:docPartPr>
      <w:docPartBody>
        <w:p w14:paraId="248BA70A" w14:textId="77777777" w:rsidR="00EA03BB" w:rsidRDefault="00211848" w:rsidP="00211848">
          <w:pPr>
            <w:pStyle w:val="B03EABD5A7204725A6D710A6C73F7C75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F17CFEB90706491894892B25166B9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5A53E-E50A-4A70-993F-FC6FBCEB660B}"/>
      </w:docPartPr>
      <w:docPartBody>
        <w:p w14:paraId="248BA70B" w14:textId="77777777" w:rsidR="00EA03BB" w:rsidRDefault="00211848" w:rsidP="00211848">
          <w:pPr>
            <w:pStyle w:val="F17CFEB90706491894892B25166B9934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D3F9BD7C56AD4C00AAB8FFF20BE6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FD720-55AA-433C-BC7C-F305477E12E5}"/>
      </w:docPartPr>
      <w:docPartBody>
        <w:p w14:paraId="248BA70C" w14:textId="77777777" w:rsidR="00EA03BB" w:rsidRDefault="00211848" w:rsidP="00211848">
          <w:pPr>
            <w:pStyle w:val="D3F9BD7C56AD4C00AAB8FFF20BE6B3DD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7B01CB0EC020480297B674298DD54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46A43-57FF-4097-B3B7-F79CBF50C488}"/>
      </w:docPartPr>
      <w:docPartBody>
        <w:p w14:paraId="248BA70D" w14:textId="77777777" w:rsidR="00EA03BB" w:rsidRDefault="00211848" w:rsidP="00211848">
          <w:pPr>
            <w:pStyle w:val="7B01CB0EC020480297B674298DD54A08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16EF315D0B4A4A5D847A1FDE83BEB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DA791-A3B3-4D84-B310-F6F812B5408E}"/>
      </w:docPartPr>
      <w:docPartBody>
        <w:p w14:paraId="248BA70E" w14:textId="77777777" w:rsidR="00EA03BB" w:rsidRDefault="00211848" w:rsidP="00211848">
          <w:pPr>
            <w:pStyle w:val="16EF315D0B4A4A5D847A1FDE83BEB08B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36EDB44F614046BCAC69412B0D309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A7CFD-46F7-4E98-8245-9364FDB347F4}"/>
      </w:docPartPr>
      <w:docPartBody>
        <w:p w14:paraId="248BA70F" w14:textId="77777777" w:rsidR="00EA03BB" w:rsidRDefault="00211848" w:rsidP="00211848">
          <w:pPr>
            <w:pStyle w:val="36EDB44F614046BCAC69412B0D309DF4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75785663CE2F45E4A33EAFEC20937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FD0E3-BED0-4467-AF60-717273EC3446}"/>
      </w:docPartPr>
      <w:docPartBody>
        <w:p w14:paraId="248BA710" w14:textId="77777777" w:rsidR="00EA03BB" w:rsidRDefault="00211848" w:rsidP="00211848">
          <w:pPr>
            <w:pStyle w:val="75785663CE2F45E4A33EAFEC20937FAB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1B821D29F2554BC688B3FA699DB99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3FCEA-F370-4893-97AD-B700320B5226}"/>
      </w:docPartPr>
      <w:docPartBody>
        <w:p w14:paraId="248BA711" w14:textId="77777777" w:rsidR="00EA03BB" w:rsidRDefault="00211848" w:rsidP="00211848">
          <w:pPr>
            <w:pStyle w:val="1B821D29F2554BC688B3FA699DB99616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A15CBE2155884E7FB3887A1C95CC0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70E30-2231-435D-85B4-292CFB34DB2F}"/>
      </w:docPartPr>
      <w:docPartBody>
        <w:p w14:paraId="248BA712" w14:textId="77777777" w:rsidR="00EA03BB" w:rsidRDefault="00211848" w:rsidP="00211848">
          <w:pPr>
            <w:pStyle w:val="A15CBE2155884E7FB3887A1C95CC090D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67F646C62D724DB0887FB21C559CF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08498-29DB-4FF9-8D62-AC4DBEC5C4D3}"/>
      </w:docPartPr>
      <w:docPartBody>
        <w:p w14:paraId="248BA713" w14:textId="77777777" w:rsidR="00EA03BB" w:rsidRDefault="00211848" w:rsidP="00211848">
          <w:pPr>
            <w:pStyle w:val="67F646C62D724DB0887FB21C559CFD29"/>
          </w:pPr>
          <w:r>
            <w:rPr>
              <w:rStyle w:val="PlaceholderText"/>
              <w:color w:val="555555"/>
            </w:rPr>
            <w:t>Enter summary text here.</w:t>
          </w:r>
        </w:p>
      </w:docPartBody>
    </w:docPart>
    <w:docPart>
      <w:docPartPr>
        <w:name w:val="0CBA8B7B1DEF49068CD12D7105E7C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BEBA2-8E60-45DA-9B8F-7CD83305AD6E}"/>
      </w:docPartPr>
      <w:docPartBody>
        <w:p w14:paraId="248BA714" w14:textId="77777777" w:rsidR="00EA03BB" w:rsidRDefault="00211848" w:rsidP="00211848">
          <w:pPr>
            <w:pStyle w:val="0CBA8B7B1DEF49068CD12D7105E7CF49"/>
          </w:pPr>
          <w:r>
            <w:rPr>
              <w:rStyle w:val="PlaceholderText"/>
              <w:color w:val="555555"/>
            </w:rPr>
            <w:t>Enter topic title here</w:t>
          </w:r>
          <w:r w:rsidRPr="00407A56">
            <w:rPr>
              <w:rStyle w:val="PlaceholderText"/>
              <w:color w:val="555555"/>
            </w:rPr>
            <w:t>.</w:t>
          </w:r>
        </w:p>
      </w:docPartBody>
    </w:docPart>
    <w:docPart>
      <w:docPartPr>
        <w:name w:val="35FC183007114948A4C3A8EE3D8A7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98BF3-FF10-499F-91B5-D36A678D1D3A}"/>
      </w:docPartPr>
      <w:docPartBody>
        <w:p w14:paraId="248BA715" w14:textId="77777777" w:rsidR="00EA03BB" w:rsidRDefault="00211848" w:rsidP="00211848">
          <w:pPr>
            <w:pStyle w:val="35FC183007114948A4C3A8EE3D8A7784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99311AD1A8044634BE4D77AEB683F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6E8B7-0BA8-4650-B55C-2947AEBC9EAC}"/>
      </w:docPartPr>
      <w:docPartBody>
        <w:p w14:paraId="248BA716" w14:textId="77777777" w:rsidR="00EA03BB" w:rsidRDefault="00211848" w:rsidP="00211848">
          <w:pPr>
            <w:pStyle w:val="99311AD1A8044634BE4D77AEB683F69A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00AAF8605BAE41A99C1ECB0BF89AE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4F126-E270-4C90-8B49-D07AE81093D7}"/>
      </w:docPartPr>
      <w:docPartBody>
        <w:p w14:paraId="248BA717" w14:textId="77777777" w:rsidR="00EA03BB" w:rsidRDefault="00211848" w:rsidP="00211848">
          <w:pPr>
            <w:pStyle w:val="00AAF8605BAE41A99C1ECB0BF89AE4A9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968C8203D4104988AACB3E9C47CC6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3414-9302-4151-BFC5-CDD8A9F98155}"/>
      </w:docPartPr>
      <w:docPartBody>
        <w:p w14:paraId="248BA718" w14:textId="77777777" w:rsidR="00EA03BB" w:rsidRDefault="00211848" w:rsidP="00211848">
          <w:pPr>
            <w:pStyle w:val="968C8203D4104988AACB3E9C47CC6121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0F08B20A109C418FADA2FA359E07A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FC61F-AC3B-44A3-A5D8-71F10B1CC6C8}"/>
      </w:docPartPr>
      <w:docPartBody>
        <w:p w14:paraId="248BA719" w14:textId="77777777" w:rsidR="00EA03BB" w:rsidRDefault="00211848" w:rsidP="00211848">
          <w:pPr>
            <w:pStyle w:val="0F08B20A109C418FADA2FA359E07AFAA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A609000F66404F1EBB845046942C3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49398-28B1-42EC-8F3B-885A864F3EC6}"/>
      </w:docPartPr>
      <w:docPartBody>
        <w:p w14:paraId="248BA71A" w14:textId="77777777" w:rsidR="00EA03BB" w:rsidRDefault="00211848" w:rsidP="00211848">
          <w:pPr>
            <w:pStyle w:val="A609000F66404F1EBB845046942C381B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46666814A9C24B819D49CFDE7959C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70368-3A48-4377-848D-8E4CEBFE6E0A}"/>
      </w:docPartPr>
      <w:docPartBody>
        <w:p w14:paraId="248BA71B" w14:textId="77777777" w:rsidR="00EA03BB" w:rsidRDefault="00211848" w:rsidP="00211848">
          <w:pPr>
            <w:pStyle w:val="46666814A9C24B819D49CFDE7959C098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D729108D071D4D15B09FB90C3FF15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76B6B-9A4E-482F-8337-9AEAF9B28E6A}"/>
      </w:docPartPr>
      <w:docPartBody>
        <w:p w14:paraId="248BA71C" w14:textId="77777777" w:rsidR="00EA03BB" w:rsidRDefault="00211848" w:rsidP="00211848">
          <w:pPr>
            <w:pStyle w:val="D729108D071D4D15B09FB90C3FF157F4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A86BB45D97754E70A6B2F28609BB0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EC4E1-1538-474C-A24D-2BF49744E7B7}"/>
      </w:docPartPr>
      <w:docPartBody>
        <w:p w14:paraId="248BA71D" w14:textId="77777777" w:rsidR="00EA03BB" w:rsidRDefault="00211848" w:rsidP="00211848">
          <w:pPr>
            <w:pStyle w:val="A86BB45D97754E70A6B2F28609BB0A62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8EE38DB4855349BAB737D4BEDF9BB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71D9E-4CB8-4AED-9E56-64AF8BC451F8}"/>
      </w:docPartPr>
      <w:docPartBody>
        <w:p w14:paraId="248BA71E" w14:textId="77777777" w:rsidR="00EA03BB" w:rsidRDefault="00211848" w:rsidP="00211848">
          <w:pPr>
            <w:pStyle w:val="8EE38DB4855349BAB737D4BEDF9BBB1F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84CAFF0827CE418EA0AA06ADBF64B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19B27-8325-446F-9C09-01B55A0581C1}"/>
      </w:docPartPr>
      <w:docPartBody>
        <w:p w14:paraId="248BA71F" w14:textId="77777777" w:rsidR="00EA03BB" w:rsidRDefault="00211848" w:rsidP="00211848">
          <w:pPr>
            <w:pStyle w:val="84CAFF0827CE418EA0AA06ADBF64BE64"/>
          </w:pPr>
          <w:r>
            <w:rPr>
              <w:rStyle w:val="PlaceholderText"/>
              <w:color w:val="555555"/>
            </w:rPr>
            <w:t>Enter summary text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01"/>
    <w:rsid w:val="00055F1F"/>
    <w:rsid w:val="00114A82"/>
    <w:rsid w:val="001A00B8"/>
    <w:rsid w:val="00211848"/>
    <w:rsid w:val="00385D1E"/>
    <w:rsid w:val="003B4CE1"/>
    <w:rsid w:val="003C3E79"/>
    <w:rsid w:val="004658F8"/>
    <w:rsid w:val="005563AD"/>
    <w:rsid w:val="006326FB"/>
    <w:rsid w:val="00642250"/>
    <w:rsid w:val="006E5E01"/>
    <w:rsid w:val="008B6CAB"/>
    <w:rsid w:val="00B06F94"/>
    <w:rsid w:val="00B7307B"/>
    <w:rsid w:val="00BA6DAB"/>
    <w:rsid w:val="00DD3660"/>
    <w:rsid w:val="00EA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BA6E4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1848"/>
    <w:rPr>
      <w:color w:val="808080"/>
    </w:rPr>
  </w:style>
  <w:style w:type="paragraph" w:customStyle="1" w:styleId="6BA5F00078CB43129559FDB383B84129">
    <w:name w:val="6BA5F00078CB43129559FDB383B84129"/>
  </w:style>
  <w:style w:type="paragraph" w:customStyle="1" w:styleId="8466AD66389141D1B48F0745035A4CA5">
    <w:name w:val="8466AD66389141D1B48F0745035A4CA5"/>
  </w:style>
  <w:style w:type="paragraph" w:customStyle="1" w:styleId="4754CBD4D5D140638C06E90C643F0A52">
    <w:name w:val="4754CBD4D5D140638C06E90C643F0A52"/>
  </w:style>
  <w:style w:type="paragraph" w:customStyle="1" w:styleId="23EF9E7FD0F54CCEA6BDDC33FC449568">
    <w:name w:val="23EF9E7FD0F54CCEA6BDDC33FC449568"/>
  </w:style>
  <w:style w:type="paragraph" w:customStyle="1" w:styleId="0DF510EB1E5C4A2B9C144C53B75AB692">
    <w:name w:val="0DF510EB1E5C4A2B9C144C53B75AB692"/>
  </w:style>
  <w:style w:type="paragraph" w:customStyle="1" w:styleId="AF386C236495421AA7F0CB220476C819">
    <w:name w:val="AF386C236495421AA7F0CB220476C819"/>
  </w:style>
  <w:style w:type="paragraph" w:customStyle="1" w:styleId="AB72E51AE6D8471880149F6A90782194">
    <w:name w:val="AB72E51AE6D8471880149F6A90782194"/>
  </w:style>
  <w:style w:type="paragraph" w:customStyle="1" w:styleId="40E5074FA9C44E00955584B710651B15">
    <w:name w:val="40E5074FA9C44E00955584B710651B15"/>
  </w:style>
  <w:style w:type="paragraph" w:customStyle="1" w:styleId="1D1D890950AC4D6ABE9ACCECCE385E00">
    <w:name w:val="1D1D890950AC4D6ABE9ACCECCE385E00"/>
  </w:style>
  <w:style w:type="paragraph" w:customStyle="1" w:styleId="46E127DBE8664041BB5A81FD13CF0B8E">
    <w:name w:val="46E127DBE8664041BB5A81FD13CF0B8E"/>
  </w:style>
  <w:style w:type="paragraph" w:customStyle="1" w:styleId="AB6A3834430F4978B76139E2FD38C1D8">
    <w:name w:val="AB6A3834430F4978B76139E2FD38C1D8"/>
  </w:style>
  <w:style w:type="paragraph" w:customStyle="1" w:styleId="E494CFC8A8DB4E1F8A0E480B1195FCEB">
    <w:name w:val="E494CFC8A8DB4E1F8A0E480B1195FCEB"/>
  </w:style>
  <w:style w:type="paragraph" w:customStyle="1" w:styleId="9A307B61D438465DAAEA2F236A15A911">
    <w:name w:val="9A307B61D438465DAAEA2F236A15A911"/>
  </w:style>
  <w:style w:type="paragraph" w:customStyle="1" w:styleId="55ABE35D118048DEBA0DB5DEC36FF615">
    <w:name w:val="55ABE35D118048DEBA0DB5DEC36FF615"/>
    <w:rsid w:val="006E5E01"/>
  </w:style>
  <w:style w:type="paragraph" w:customStyle="1" w:styleId="C777AF76EEA44996B228031231039FE1">
    <w:name w:val="C777AF76EEA44996B228031231039FE1"/>
    <w:rsid w:val="006E5E01"/>
  </w:style>
  <w:style w:type="paragraph" w:customStyle="1" w:styleId="6E8E6287C39E4EE2BDC288EF4465F0A5">
    <w:name w:val="6E8E6287C39E4EE2BDC288EF4465F0A5"/>
    <w:rsid w:val="006E5E01"/>
  </w:style>
  <w:style w:type="paragraph" w:customStyle="1" w:styleId="AA0E969E3CB544CEAB1873B0E932A0EB">
    <w:name w:val="AA0E969E3CB544CEAB1873B0E932A0EB"/>
    <w:rsid w:val="006E5E01"/>
  </w:style>
  <w:style w:type="paragraph" w:customStyle="1" w:styleId="60C66D54F43F4C77BAFCB13665628427">
    <w:name w:val="60C66D54F43F4C77BAFCB13665628427"/>
    <w:rsid w:val="006E5E01"/>
  </w:style>
  <w:style w:type="paragraph" w:customStyle="1" w:styleId="A7B0C0822B7E4992A66334CA78D556FF">
    <w:name w:val="A7B0C0822B7E4992A66334CA78D556FF"/>
    <w:rsid w:val="006E5E01"/>
  </w:style>
  <w:style w:type="paragraph" w:customStyle="1" w:styleId="ED20B482745847458F3660776D3EAA72">
    <w:name w:val="ED20B482745847458F3660776D3EAA72"/>
    <w:rsid w:val="006E5E01"/>
  </w:style>
  <w:style w:type="paragraph" w:customStyle="1" w:styleId="73D176870BD644529AF080CFD54F554D">
    <w:name w:val="73D176870BD644529AF080CFD54F554D"/>
    <w:rsid w:val="006E5E01"/>
  </w:style>
  <w:style w:type="paragraph" w:customStyle="1" w:styleId="210E90C4B11149368D100A77C4BE8DBB">
    <w:name w:val="210E90C4B11149368D100A77C4BE8DBB"/>
    <w:rsid w:val="006E5E01"/>
  </w:style>
  <w:style w:type="paragraph" w:customStyle="1" w:styleId="AA7E3E800531468EBB982DBF44E9A407">
    <w:name w:val="AA7E3E800531468EBB982DBF44E9A407"/>
    <w:rsid w:val="006E5E01"/>
  </w:style>
  <w:style w:type="paragraph" w:customStyle="1" w:styleId="D0CAD7763DE246BF8AA437B8216CB5BD">
    <w:name w:val="D0CAD7763DE246BF8AA437B8216CB5BD"/>
    <w:rsid w:val="006E5E01"/>
  </w:style>
  <w:style w:type="paragraph" w:customStyle="1" w:styleId="9DC0E41BB34349E3BDC62499EE92F5BD">
    <w:name w:val="9DC0E41BB34349E3BDC62499EE92F5BD"/>
    <w:rsid w:val="006E5E01"/>
  </w:style>
  <w:style w:type="paragraph" w:customStyle="1" w:styleId="6BA5F00078CB43129559FDB383B841291">
    <w:name w:val="6BA5F00078CB43129559FDB383B84129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23EF9E7FD0F54CCEA6BDDC33FC4495681">
    <w:name w:val="23EF9E7FD0F54CCEA6BDDC33FC449568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AF386C236495421AA7F0CB220476C8191">
    <w:name w:val="AF386C236495421AA7F0CB220476C819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40E5074FA9C44E00955584B710651B151">
    <w:name w:val="40E5074FA9C44E00955584B710651B15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46E127DBE8664041BB5A81FD13CF0B8E1">
    <w:name w:val="46E127DBE8664041BB5A81FD13CF0B8E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E494CFC8A8DB4E1F8A0E480B1195FCEB1">
    <w:name w:val="E494CFC8A8DB4E1F8A0E480B1195FCEB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9A307B61D438465DAAEA2F236A15A9111">
    <w:name w:val="9A307B61D438465DAAEA2F236A15A911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6E8E6287C39E4EE2BDC288EF4465F0A51">
    <w:name w:val="6E8E6287C39E4EE2BDC288EF4465F0A5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60C66D54F43F4C77BAFCB136656284271">
    <w:name w:val="60C66D54F43F4C77BAFCB13665628427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ED20B482745847458F3660776D3EAA721">
    <w:name w:val="ED20B482745847458F3660776D3EAA72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210E90C4B11149368D100A77C4BE8DBB1">
    <w:name w:val="210E90C4B11149368D100A77C4BE8DBB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AA7E3E800531468EBB982DBF44E9A4071">
    <w:name w:val="AA7E3E800531468EBB982DBF44E9A407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D0CAD7763DE246BF8AA437B8216CB5BD1">
    <w:name w:val="D0CAD7763DE246BF8AA437B8216CB5BD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9DC0E41BB34349E3BDC62499EE92F5BD1">
    <w:name w:val="9DC0E41BB34349E3BDC62499EE92F5BD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8AB61718E03447CBB453AC1976B562E5">
    <w:name w:val="8AB61718E03447CBB453AC1976B562E5"/>
    <w:rsid w:val="00B06F94"/>
  </w:style>
  <w:style w:type="paragraph" w:customStyle="1" w:styleId="B03DF98647C14F05A36477FD4C325AB5">
    <w:name w:val="B03DF98647C14F05A36477FD4C325AB5"/>
    <w:rsid w:val="00B06F94"/>
  </w:style>
  <w:style w:type="paragraph" w:customStyle="1" w:styleId="468493C14B5D46BCAB64674D16C7BC46">
    <w:name w:val="468493C14B5D46BCAB64674D16C7BC46"/>
    <w:rsid w:val="00B06F94"/>
  </w:style>
  <w:style w:type="paragraph" w:customStyle="1" w:styleId="BFD368ED4BC54A669F48FB7F589F42AB">
    <w:name w:val="BFD368ED4BC54A669F48FB7F589F42AB"/>
    <w:rsid w:val="00B06F94"/>
  </w:style>
  <w:style w:type="paragraph" w:customStyle="1" w:styleId="3E7735B3E7C6480AA8C1962661D249E9">
    <w:name w:val="3E7735B3E7C6480AA8C1962661D249E9"/>
    <w:rsid w:val="00B06F94"/>
  </w:style>
  <w:style w:type="paragraph" w:customStyle="1" w:styleId="18B5CB3B0000474CA597FB4D4EC34299">
    <w:name w:val="18B5CB3B0000474CA597FB4D4EC34299"/>
    <w:rsid w:val="00B06F94"/>
  </w:style>
  <w:style w:type="paragraph" w:customStyle="1" w:styleId="E91FF2F3CAF74A21AAF86CAC4FAB9606">
    <w:name w:val="E91FF2F3CAF74A21AAF86CAC4FAB9606"/>
    <w:rsid w:val="00B06F94"/>
  </w:style>
  <w:style w:type="paragraph" w:customStyle="1" w:styleId="E58D2FCED5BA4A90B08A5A46C70BD722">
    <w:name w:val="E58D2FCED5BA4A90B08A5A46C70BD722"/>
    <w:rsid w:val="00B06F94"/>
  </w:style>
  <w:style w:type="paragraph" w:customStyle="1" w:styleId="7540658E45D248EDA44857F8DDF671AC">
    <w:name w:val="7540658E45D248EDA44857F8DDF671AC"/>
    <w:rsid w:val="00B06F94"/>
  </w:style>
  <w:style w:type="paragraph" w:customStyle="1" w:styleId="8BA441CC22364CE09D31F0ECFD22D058">
    <w:name w:val="8BA441CC22364CE09D31F0ECFD22D058"/>
    <w:rsid w:val="00B06F94"/>
  </w:style>
  <w:style w:type="paragraph" w:customStyle="1" w:styleId="187DCC3F3ECA4DC5A4A25474D6251FB7">
    <w:name w:val="187DCC3F3ECA4DC5A4A25474D6251FB7"/>
    <w:rsid w:val="00B06F94"/>
  </w:style>
  <w:style w:type="paragraph" w:customStyle="1" w:styleId="C89EEAD0627A485F941401D666287B7F">
    <w:name w:val="C89EEAD0627A485F941401D666287B7F"/>
    <w:rsid w:val="00B06F94"/>
  </w:style>
  <w:style w:type="paragraph" w:customStyle="1" w:styleId="DB9758306DDB4AF8BDFC006AF30C9077">
    <w:name w:val="DB9758306DDB4AF8BDFC006AF30C9077"/>
    <w:rsid w:val="00B06F94"/>
  </w:style>
  <w:style w:type="paragraph" w:customStyle="1" w:styleId="46DC08F32D23457B9623896D51927C23">
    <w:name w:val="46DC08F32D23457B9623896D51927C23"/>
    <w:rsid w:val="00B06F94"/>
  </w:style>
  <w:style w:type="paragraph" w:customStyle="1" w:styleId="0387E4E25CF24D1398B2B2EA5A5694F1">
    <w:name w:val="0387E4E25CF24D1398B2B2EA5A5694F1"/>
    <w:rsid w:val="00B06F94"/>
  </w:style>
  <w:style w:type="paragraph" w:customStyle="1" w:styleId="B1FDF394DEBF498AA96ECBBD9D9AC354">
    <w:name w:val="B1FDF394DEBF498AA96ECBBD9D9AC354"/>
    <w:rsid w:val="00B06F94"/>
  </w:style>
  <w:style w:type="paragraph" w:customStyle="1" w:styleId="316961958A17488CA963947EEA53C0E8">
    <w:name w:val="316961958A17488CA963947EEA53C0E8"/>
    <w:rsid w:val="00B06F94"/>
  </w:style>
  <w:style w:type="paragraph" w:customStyle="1" w:styleId="78BD2145EA2E4CCF99F5645D8C2907E1">
    <w:name w:val="78BD2145EA2E4CCF99F5645D8C2907E1"/>
    <w:rsid w:val="00B06F94"/>
  </w:style>
  <w:style w:type="paragraph" w:customStyle="1" w:styleId="F394DD6E396F42B49CD8F58ABA281FD0">
    <w:name w:val="F394DD6E396F42B49CD8F58ABA281FD0"/>
    <w:rsid w:val="00B06F94"/>
  </w:style>
  <w:style w:type="paragraph" w:customStyle="1" w:styleId="B5852B7A34424E669B85DA9597CA3BC9">
    <w:name w:val="B5852B7A34424E669B85DA9597CA3BC9"/>
    <w:rsid w:val="00B06F94"/>
  </w:style>
  <w:style w:type="paragraph" w:customStyle="1" w:styleId="AD679A1C95FC48F383D8A2DE530EE8F7">
    <w:name w:val="AD679A1C95FC48F383D8A2DE530EE8F7"/>
    <w:rsid w:val="00B06F94"/>
  </w:style>
  <w:style w:type="paragraph" w:customStyle="1" w:styleId="2710EF6B432D48F5B5F29E8BCA547184">
    <w:name w:val="2710EF6B432D48F5B5F29E8BCA547184"/>
    <w:rsid w:val="00B06F94"/>
  </w:style>
  <w:style w:type="paragraph" w:customStyle="1" w:styleId="DAB8ABEE8139459FA8E1CAC7566C47F9">
    <w:name w:val="DAB8ABEE8139459FA8E1CAC7566C47F9"/>
    <w:rsid w:val="00B06F94"/>
  </w:style>
  <w:style w:type="paragraph" w:customStyle="1" w:styleId="BDD3FAAF37C04679A7EB04C93E55A815">
    <w:name w:val="BDD3FAAF37C04679A7EB04C93E55A815"/>
    <w:rsid w:val="00B06F94"/>
  </w:style>
  <w:style w:type="paragraph" w:customStyle="1" w:styleId="C7D6679072FE483FB8C256EDDB5093CA">
    <w:name w:val="C7D6679072FE483FB8C256EDDB5093CA"/>
    <w:rsid w:val="00B06F94"/>
  </w:style>
  <w:style w:type="paragraph" w:customStyle="1" w:styleId="56D43DBC7A2A4A1FAD24F7080AD0B117">
    <w:name w:val="56D43DBC7A2A4A1FAD24F7080AD0B117"/>
    <w:rsid w:val="00B06F94"/>
  </w:style>
  <w:style w:type="paragraph" w:customStyle="1" w:styleId="669DFB0B38244D6DA1C039EB44F3E8AF">
    <w:name w:val="669DFB0B38244D6DA1C039EB44F3E8AF"/>
    <w:rsid w:val="00B06F94"/>
  </w:style>
  <w:style w:type="paragraph" w:customStyle="1" w:styleId="30B735F883C94F9B86C9B5ED87BF2A4A">
    <w:name w:val="30B735F883C94F9B86C9B5ED87BF2A4A"/>
    <w:rsid w:val="00B06F94"/>
  </w:style>
  <w:style w:type="paragraph" w:customStyle="1" w:styleId="EA488FC94415435F89AC2D9DC77D92CA">
    <w:name w:val="EA488FC94415435F89AC2D9DC77D92CA"/>
    <w:rsid w:val="00B06F94"/>
  </w:style>
  <w:style w:type="paragraph" w:customStyle="1" w:styleId="15FCCADD4E1942EDB8CBA45C1D5EF451">
    <w:name w:val="15FCCADD4E1942EDB8CBA45C1D5EF451"/>
    <w:rsid w:val="00B06F94"/>
  </w:style>
  <w:style w:type="paragraph" w:customStyle="1" w:styleId="AF617D78AB004124B258F5551E37D4D6">
    <w:name w:val="AF617D78AB004124B258F5551E37D4D6"/>
    <w:rsid w:val="00B06F94"/>
  </w:style>
  <w:style w:type="paragraph" w:customStyle="1" w:styleId="30977AE545984619984A5DD75A166C05">
    <w:name w:val="30977AE545984619984A5DD75A166C05"/>
    <w:rsid w:val="00B06F94"/>
  </w:style>
  <w:style w:type="paragraph" w:customStyle="1" w:styleId="E2CF1D3929284DEEAD8F019942942AEE">
    <w:name w:val="E2CF1D3929284DEEAD8F019942942AEE"/>
    <w:rsid w:val="00B06F94"/>
  </w:style>
  <w:style w:type="paragraph" w:customStyle="1" w:styleId="2A87C0582439452C9896030552E21902">
    <w:name w:val="2A87C0582439452C9896030552E21902"/>
    <w:rsid w:val="00B06F94"/>
  </w:style>
  <w:style w:type="paragraph" w:customStyle="1" w:styleId="E8A5D2E6E02C488BB299219D11C3BA8A">
    <w:name w:val="E8A5D2E6E02C488BB299219D11C3BA8A"/>
    <w:rsid w:val="00B06F94"/>
  </w:style>
  <w:style w:type="paragraph" w:customStyle="1" w:styleId="AD478EF0E11C454D9F34C0C93DC1C916">
    <w:name w:val="AD478EF0E11C454D9F34C0C93DC1C916"/>
    <w:rsid w:val="00B06F94"/>
  </w:style>
  <w:style w:type="paragraph" w:customStyle="1" w:styleId="0BF5676A4D634654A85C9A90ABA6D113">
    <w:name w:val="0BF5676A4D634654A85C9A90ABA6D113"/>
    <w:rsid w:val="00B06F94"/>
  </w:style>
  <w:style w:type="paragraph" w:customStyle="1" w:styleId="634990C133C343A88B814ED016185431">
    <w:name w:val="634990C133C343A88B814ED016185431"/>
    <w:rsid w:val="00B06F94"/>
  </w:style>
  <w:style w:type="paragraph" w:customStyle="1" w:styleId="AD6112AD00974F89A750B3B76B185ED3">
    <w:name w:val="AD6112AD00974F89A750B3B76B185ED3"/>
    <w:rsid w:val="00B06F94"/>
  </w:style>
  <w:style w:type="paragraph" w:customStyle="1" w:styleId="2C4E327E93FE4CB0B09C5DCA4CE28EEC">
    <w:name w:val="2C4E327E93FE4CB0B09C5DCA4CE28EEC"/>
    <w:rsid w:val="00B06F94"/>
  </w:style>
  <w:style w:type="paragraph" w:customStyle="1" w:styleId="DBBEBD15F53E4CC29321C51A438AA25E">
    <w:name w:val="DBBEBD15F53E4CC29321C51A438AA25E"/>
    <w:rsid w:val="00B06F94"/>
  </w:style>
  <w:style w:type="paragraph" w:customStyle="1" w:styleId="DD2287353674454ABC561A8DE7DFFF1D">
    <w:name w:val="DD2287353674454ABC561A8DE7DFFF1D"/>
    <w:rsid w:val="00B06F94"/>
  </w:style>
  <w:style w:type="paragraph" w:customStyle="1" w:styleId="F64D71CDF5B14B3C9AAAE06B28FEF81C">
    <w:name w:val="F64D71CDF5B14B3C9AAAE06B28FEF81C"/>
    <w:rsid w:val="00B06F94"/>
  </w:style>
  <w:style w:type="paragraph" w:customStyle="1" w:styleId="18722EAF3C594215A58F435B18D9BB37">
    <w:name w:val="18722EAF3C594215A58F435B18D9BB37"/>
    <w:rsid w:val="00B06F94"/>
  </w:style>
  <w:style w:type="paragraph" w:customStyle="1" w:styleId="1F7D14A598804AF0A7BF58C726BAF5B7">
    <w:name w:val="1F7D14A598804AF0A7BF58C726BAF5B7"/>
    <w:rsid w:val="00B06F94"/>
  </w:style>
  <w:style w:type="paragraph" w:customStyle="1" w:styleId="327D4231BA354C72BA832C722C5073BC">
    <w:name w:val="327D4231BA354C72BA832C722C5073BC"/>
    <w:rsid w:val="00B06F94"/>
  </w:style>
  <w:style w:type="paragraph" w:customStyle="1" w:styleId="B359072B3801432AA482BC6E31D01477">
    <w:name w:val="B359072B3801432AA482BC6E31D01477"/>
    <w:rsid w:val="00B06F94"/>
  </w:style>
  <w:style w:type="paragraph" w:customStyle="1" w:styleId="1DED76B7D9E245C996B01F2819868C2F">
    <w:name w:val="1DED76B7D9E245C996B01F2819868C2F"/>
    <w:rsid w:val="00B06F94"/>
  </w:style>
  <w:style w:type="paragraph" w:customStyle="1" w:styleId="61F05FAD0A894B49B477538B81BDC03A">
    <w:name w:val="61F05FAD0A894B49B477538B81BDC03A"/>
    <w:rsid w:val="00B06F94"/>
  </w:style>
  <w:style w:type="paragraph" w:customStyle="1" w:styleId="6BA5F00078CB43129559FDB383B841292">
    <w:name w:val="6BA5F00078CB43129559FDB383B84129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4754CBD4D5D140638C06E90C643F0A521">
    <w:name w:val="4754CBD4D5D140638C06E90C643F0A52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23EF9E7FD0F54CCEA6BDDC33FC4495682">
    <w:name w:val="23EF9E7FD0F54CCEA6BDDC33FC449568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0DF510EB1E5C4A2B9C144C53B75AB6921">
    <w:name w:val="0DF510EB1E5C4A2B9C144C53B75AB692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AF386C236495421AA7F0CB220476C8192">
    <w:name w:val="AF386C236495421AA7F0CB220476C819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AB72E51AE6D8471880149F6A907821941">
    <w:name w:val="AB72E51AE6D8471880149F6A90782194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40E5074FA9C44E00955584B710651B152">
    <w:name w:val="40E5074FA9C44E00955584B710651B15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1D1D890950AC4D6ABE9ACCECCE385E001">
    <w:name w:val="1D1D890950AC4D6ABE9ACCECCE385E00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46E127DBE8664041BB5A81FD13CF0B8E2">
    <w:name w:val="46E127DBE8664041BB5A81FD13CF0B8E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AB6A3834430F4978B76139E2FD38C1D81">
    <w:name w:val="AB6A3834430F4978B76139E2FD38C1D8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E494CFC8A8DB4E1F8A0E480B1195FCEB2">
    <w:name w:val="E494CFC8A8DB4E1F8A0E480B1195FCEB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9A307B61D438465DAAEA2F236A15A9112">
    <w:name w:val="9A307B61D438465DAAEA2F236A15A911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735237370E994E108109E9C94E7E7813">
    <w:name w:val="735237370E994E108109E9C94E7E7813"/>
    <w:rsid w:val="00211848"/>
  </w:style>
  <w:style w:type="paragraph" w:customStyle="1" w:styleId="C9FDC01E7CA64F8BAFD602A8FBCB97EC">
    <w:name w:val="C9FDC01E7CA64F8BAFD602A8FBCB97EC"/>
    <w:rsid w:val="00211848"/>
  </w:style>
  <w:style w:type="paragraph" w:customStyle="1" w:styleId="D5FA8F80E5C34575987558E7CBD62CB0">
    <w:name w:val="D5FA8F80E5C34575987558E7CBD62CB0"/>
    <w:rsid w:val="00211848"/>
  </w:style>
  <w:style w:type="paragraph" w:customStyle="1" w:styleId="B8A5C00C24A14E26B27C675D19AC6F53">
    <w:name w:val="B8A5C00C24A14E26B27C675D19AC6F53"/>
    <w:rsid w:val="00211848"/>
  </w:style>
  <w:style w:type="paragraph" w:customStyle="1" w:styleId="9BDA87108487493688844492F84BF5D6">
    <w:name w:val="9BDA87108487493688844492F84BF5D6"/>
    <w:rsid w:val="00211848"/>
  </w:style>
  <w:style w:type="paragraph" w:customStyle="1" w:styleId="E26410F230E143F291B206A1700A6F5F">
    <w:name w:val="E26410F230E143F291B206A1700A6F5F"/>
    <w:rsid w:val="00211848"/>
  </w:style>
  <w:style w:type="paragraph" w:customStyle="1" w:styleId="5111994675234921AD34CFC45F2A8C6D">
    <w:name w:val="5111994675234921AD34CFC45F2A8C6D"/>
    <w:rsid w:val="00211848"/>
  </w:style>
  <w:style w:type="paragraph" w:customStyle="1" w:styleId="B571E6BDF3294C439EC3B902FEA7B759">
    <w:name w:val="B571E6BDF3294C439EC3B902FEA7B759"/>
    <w:rsid w:val="00211848"/>
  </w:style>
  <w:style w:type="paragraph" w:customStyle="1" w:styleId="F5084B6A6BB24514B5003CCFD37EA8B6">
    <w:name w:val="F5084B6A6BB24514B5003CCFD37EA8B6"/>
    <w:rsid w:val="00211848"/>
  </w:style>
  <w:style w:type="paragraph" w:customStyle="1" w:styleId="D5AF8AEEFC704DFBAAB28182010ED394">
    <w:name w:val="D5AF8AEEFC704DFBAAB28182010ED394"/>
    <w:rsid w:val="00211848"/>
  </w:style>
  <w:style w:type="paragraph" w:customStyle="1" w:styleId="6658480B24E544088643FBE0AD83577C">
    <w:name w:val="6658480B24E544088643FBE0AD83577C"/>
    <w:rsid w:val="00211848"/>
  </w:style>
  <w:style w:type="paragraph" w:customStyle="1" w:styleId="BFCAC120D0DF4E26B10378F103191CEF">
    <w:name w:val="BFCAC120D0DF4E26B10378F103191CEF"/>
    <w:rsid w:val="00211848"/>
  </w:style>
  <w:style w:type="paragraph" w:customStyle="1" w:styleId="F708145015F740A9B1AE657F7A844944">
    <w:name w:val="F708145015F740A9B1AE657F7A844944"/>
    <w:rsid w:val="00211848"/>
  </w:style>
  <w:style w:type="paragraph" w:customStyle="1" w:styleId="2BF19649FE3A46BCBDF6D50C37A52CB3">
    <w:name w:val="2BF19649FE3A46BCBDF6D50C37A52CB3"/>
    <w:rsid w:val="00211848"/>
  </w:style>
  <w:style w:type="paragraph" w:customStyle="1" w:styleId="482ED3E0B1514BA682497025FF8AEB40">
    <w:name w:val="482ED3E0B1514BA682497025FF8AEB40"/>
    <w:rsid w:val="00211848"/>
  </w:style>
  <w:style w:type="paragraph" w:customStyle="1" w:styleId="8A933570B217457FA8FEFEA743FAA4C9">
    <w:name w:val="8A933570B217457FA8FEFEA743FAA4C9"/>
    <w:rsid w:val="00211848"/>
  </w:style>
  <w:style w:type="paragraph" w:customStyle="1" w:styleId="49FF4CCAC2894F7E86D77034F66A8EB3">
    <w:name w:val="49FF4CCAC2894F7E86D77034F66A8EB3"/>
    <w:rsid w:val="00211848"/>
  </w:style>
  <w:style w:type="paragraph" w:customStyle="1" w:styleId="63F6AC4C07B44565BEE14EB4B866ADE2">
    <w:name w:val="63F6AC4C07B44565BEE14EB4B866ADE2"/>
    <w:rsid w:val="00211848"/>
  </w:style>
  <w:style w:type="paragraph" w:customStyle="1" w:styleId="ECF5DCAAF6BF4DAD89A1085C71109212">
    <w:name w:val="ECF5DCAAF6BF4DAD89A1085C71109212"/>
    <w:rsid w:val="00211848"/>
  </w:style>
  <w:style w:type="paragraph" w:customStyle="1" w:styleId="96E8B79FF28D4647B4A1C4BC358D5E97">
    <w:name w:val="96E8B79FF28D4647B4A1C4BC358D5E97"/>
    <w:rsid w:val="00211848"/>
  </w:style>
  <w:style w:type="paragraph" w:customStyle="1" w:styleId="BE00CCBC60524D0AB22DD949E478B344">
    <w:name w:val="BE00CCBC60524D0AB22DD949E478B344"/>
    <w:rsid w:val="00211848"/>
  </w:style>
  <w:style w:type="paragraph" w:customStyle="1" w:styleId="E34294B1A6254EE9894ECB016A20599A">
    <w:name w:val="E34294B1A6254EE9894ECB016A20599A"/>
    <w:rsid w:val="00211848"/>
  </w:style>
  <w:style w:type="paragraph" w:customStyle="1" w:styleId="FFA1BCE48DE84955B8405DAB7C77F626">
    <w:name w:val="FFA1BCE48DE84955B8405DAB7C77F626"/>
    <w:rsid w:val="00211848"/>
  </w:style>
  <w:style w:type="paragraph" w:customStyle="1" w:styleId="5E55F49BC62244009673A7AC79E948F3">
    <w:name w:val="5E55F49BC62244009673A7AC79E948F3"/>
    <w:rsid w:val="00211848"/>
  </w:style>
  <w:style w:type="paragraph" w:customStyle="1" w:styleId="3CD126839A2B460AB2E23A3E4617BDF1">
    <w:name w:val="3CD126839A2B460AB2E23A3E4617BDF1"/>
    <w:rsid w:val="00211848"/>
  </w:style>
  <w:style w:type="paragraph" w:customStyle="1" w:styleId="39517BDFD66A4BF994D64BE9C1454B3D">
    <w:name w:val="39517BDFD66A4BF994D64BE9C1454B3D"/>
    <w:rsid w:val="00211848"/>
  </w:style>
  <w:style w:type="paragraph" w:customStyle="1" w:styleId="51259D70929240D48AF2128764E06BC7">
    <w:name w:val="51259D70929240D48AF2128764E06BC7"/>
    <w:rsid w:val="00211848"/>
  </w:style>
  <w:style w:type="paragraph" w:customStyle="1" w:styleId="2EFCD76541D044CE82224964EE50ED11">
    <w:name w:val="2EFCD76541D044CE82224964EE50ED11"/>
    <w:rsid w:val="00211848"/>
  </w:style>
  <w:style w:type="paragraph" w:customStyle="1" w:styleId="8DAD073876F7469B9D20E3906652FBDA">
    <w:name w:val="8DAD073876F7469B9D20E3906652FBDA"/>
    <w:rsid w:val="00211848"/>
  </w:style>
  <w:style w:type="paragraph" w:customStyle="1" w:styleId="CDF2A7F9F4544C98B467F19497FFB69B">
    <w:name w:val="CDF2A7F9F4544C98B467F19497FFB69B"/>
    <w:rsid w:val="00211848"/>
  </w:style>
  <w:style w:type="paragraph" w:customStyle="1" w:styleId="B761B3D19525444A9102A9EF29C54BAB">
    <w:name w:val="B761B3D19525444A9102A9EF29C54BAB"/>
    <w:rsid w:val="00211848"/>
  </w:style>
  <w:style w:type="paragraph" w:customStyle="1" w:styleId="35F2C81402504A14984DAA9FAC694923">
    <w:name w:val="35F2C81402504A14984DAA9FAC694923"/>
    <w:rsid w:val="00211848"/>
  </w:style>
  <w:style w:type="paragraph" w:customStyle="1" w:styleId="B7347A79B30444DB8DCCDEB5B3006657">
    <w:name w:val="B7347A79B30444DB8DCCDEB5B3006657"/>
    <w:rsid w:val="00211848"/>
  </w:style>
  <w:style w:type="paragraph" w:customStyle="1" w:styleId="146FAB65739D480F80207B33430A34B4">
    <w:name w:val="146FAB65739D480F80207B33430A34B4"/>
    <w:rsid w:val="00211848"/>
  </w:style>
  <w:style w:type="paragraph" w:customStyle="1" w:styleId="678D232D970A40D088CC798DDB462F67">
    <w:name w:val="678D232D970A40D088CC798DDB462F67"/>
    <w:rsid w:val="00211848"/>
  </w:style>
  <w:style w:type="paragraph" w:customStyle="1" w:styleId="03A20349BE40481CA07FEAAA44198A1F">
    <w:name w:val="03A20349BE40481CA07FEAAA44198A1F"/>
    <w:rsid w:val="00211848"/>
  </w:style>
  <w:style w:type="paragraph" w:customStyle="1" w:styleId="9C68D5A22DB14F088E13C500BE2B72BA">
    <w:name w:val="9C68D5A22DB14F088E13C500BE2B72BA"/>
    <w:rsid w:val="00211848"/>
  </w:style>
  <w:style w:type="paragraph" w:customStyle="1" w:styleId="B03EABD5A7204725A6D710A6C73F7C75">
    <w:name w:val="B03EABD5A7204725A6D710A6C73F7C75"/>
    <w:rsid w:val="00211848"/>
  </w:style>
  <w:style w:type="paragraph" w:customStyle="1" w:styleId="F17CFEB90706491894892B25166B9934">
    <w:name w:val="F17CFEB90706491894892B25166B9934"/>
    <w:rsid w:val="00211848"/>
  </w:style>
  <w:style w:type="paragraph" w:customStyle="1" w:styleId="D3F9BD7C56AD4C00AAB8FFF20BE6B3DD">
    <w:name w:val="D3F9BD7C56AD4C00AAB8FFF20BE6B3DD"/>
    <w:rsid w:val="00211848"/>
  </w:style>
  <w:style w:type="paragraph" w:customStyle="1" w:styleId="7B01CB0EC020480297B674298DD54A08">
    <w:name w:val="7B01CB0EC020480297B674298DD54A08"/>
    <w:rsid w:val="00211848"/>
  </w:style>
  <w:style w:type="paragraph" w:customStyle="1" w:styleId="16EF315D0B4A4A5D847A1FDE83BEB08B">
    <w:name w:val="16EF315D0B4A4A5D847A1FDE83BEB08B"/>
    <w:rsid w:val="00211848"/>
  </w:style>
  <w:style w:type="paragraph" w:customStyle="1" w:styleId="36EDB44F614046BCAC69412B0D309DF4">
    <w:name w:val="36EDB44F614046BCAC69412B0D309DF4"/>
    <w:rsid w:val="00211848"/>
  </w:style>
  <w:style w:type="paragraph" w:customStyle="1" w:styleId="75785663CE2F45E4A33EAFEC20937FAB">
    <w:name w:val="75785663CE2F45E4A33EAFEC20937FAB"/>
    <w:rsid w:val="00211848"/>
  </w:style>
  <w:style w:type="paragraph" w:customStyle="1" w:styleId="1B821D29F2554BC688B3FA699DB99616">
    <w:name w:val="1B821D29F2554BC688B3FA699DB99616"/>
    <w:rsid w:val="00211848"/>
  </w:style>
  <w:style w:type="paragraph" w:customStyle="1" w:styleId="A15CBE2155884E7FB3887A1C95CC090D">
    <w:name w:val="A15CBE2155884E7FB3887A1C95CC090D"/>
    <w:rsid w:val="00211848"/>
  </w:style>
  <w:style w:type="paragraph" w:customStyle="1" w:styleId="67F646C62D724DB0887FB21C559CFD29">
    <w:name w:val="67F646C62D724DB0887FB21C559CFD29"/>
    <w:rsid w:val="00211848"/>
  </w:style>
  <w:style w:type="paragraph" w:customStyle="1" w:styleId="0CBA8B7B1DEF49068CD12D7105E7CF49">
    <w:name w:val="0CBA8B7B1DEF49068CD12D7105E7CF49"/>
    <w:rsid w:val="00211848"/>
  </w:style>
  <w:style w:type="paragraph" w:customStyle="1" w:styleId="35FC183007114948A4C3A8EE3D8A7784">
    <w:name w:val="35FC183007114948A4C3A8EE3D8A7784"/>
    <w:rsid w:val="00211848"/>
  </w:style>
  <w:style w:type="paragraph" w:customStyle="1" w:styleId="99311AD1A8044634BE4D77AEB683F69A">
    <w:name w:val="99311AD1A8044634BE4D77AEB683F69A"/>
    <w:rsid w:val="00211848"/>
  </w:style>
  <w:style w:type="paragraph" w:customStyle="1" w:styleId="00AAF8605BAE41A99C1ECB0BF89AE4A9">
    <w:name w:val="00AAF8605BAE41A99C1ECB0BF89AE4A9"/>
    <w:rsid w:val="00211848"/>
  </w:style>
  <w:style w:type="paragraph" w:customStyle="1" w:styleId="968C8203D4104988AACB3E9C47CC6121">
    <w:name w:val="968C8203D4104988AACB3E9C47CC6121"/>
    <w:rsid w:val="00211848"/>
  </w:style>
  <w:style w:type="paragraph" w:customStyle="1" w:styleId="0F08B20A109C418FADA2FA359E07AFAA">
    <w:name w:val="0F08B20A109C418FADA2FA359E07AFAA"/>
    <w:rsid w:val="00211848"/>
  </w:style>
  <w:style w:type="paragraph" w:customStyle="1" w:styleId="A609000F66404F1EBB845046942C381B">
    <w:name w:val="A609000F66404F1EBB845046942C381B"/>
    <w:rsid w:val="00211848"/>
  </w:style>
  <w:style w:type="paragraph" w:customStyle="1" w:styleId="46666814A9C24B819D49CFDE7959C098">
    <w:name w:val="46666814A9C24B819D49CFDE7959C098"/>
    <w:rsid w:val="00211848"/>
  </w:style>
  <w:style w:type="paragraph" w:customStyle="1" w:styleId="D729108D071D4D15B09FB90C3FF157F4">
    <w:name w:val="D729108D071D4D15B09FB90C3FF157F4"/>
    <w:rsid w:val="00211848"/>
  </w:style>
  <w:style w:type="paragraph" w:customStyle="1" w:styleId="A86BB45D97754E70A6B2F28609BB0A62">
    <w:name w:val="A86BB45D97754E70A6B2F28609BB0A62"/>
    <w:rsid w:val="00211848"/>
  </w:style>
  <w:style w:type="paragraph" w:customStyle="1" w:styleId="8EE38DB4855349BAB737D4BEDF9BBB1F">
    <w:name w:val="8EE38DB4855349BAB737D4BEDF9BBB1F"/>
    <w:rsid w:val="00211848"/>
  </w:style>
  <w:style w:type="paragraph" w:customStyle="1" w:styleId="84CAFF0827CE418EA0AA06ADBF64BE64">
    <w:name w:val="84CAFF0827CE418EA0AA06ADBF64BE64"/>
    <w:rsid w:val="002118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1848"/>
    <w:rPr>
      <w:color w:val="808080"/>
    </w:rPr>
  </w:style>
  <w:style w:type="paragraph" w:customStyle="1" w:styleId="6BA5F00078CB43129559FDB383B84129">
    <w:name w:val="6BA5F00078CB43129559FDB383B84129"/>
  </w:style>
  <w:style w:type="paragraph" w:customStyle="1" w:styleId="8466AD66389141D1B48F0745035A4CA5">
    <w:name w:val="8466AD66389141D1B48F0745035A4CA5"/>
  </w:style>
  <w:style w:type="paragraph" w:customStyle="1" w:styleId="4754CBD4D5D140638C06E90C643F0A52">
    <w:name w:val="4754CBD4D5D140638C06E90C643F0A52"/>
  </w:style>
  <w:style w:type="paragraph" w:customStyle="1" w:styleId="23EF9E7FD0F54CCEA6BDDC33FC449568">
    <w:name w:val="23EF9E7FD0F54CCEA6BDDC33FC449568"/>
  </w:style>
  <w:style w:type="paragraph" w:customStyle="1" w:styleId="0DF510EB1E5C4A2B9C144C53B75AB692">
    <w:name w:val="0DF510EB1E5C4A2B9C144C53B75AB692"/>
  </w:style>
  <w:style w:type="paragraph" w:customStyle="1" w:styleId="AF386C236495421AA7F0CB220476C819">
    <w:name w:val="AF386C236495421AA7F0CB220476C819"/>
  </w:style>
  <w:style w:type="paragraph" w:customStyle="1" w:styleId="AB72E51AE6D8471880149F6A90782194">
    <w:name w:val="AB72E51AE6D8471880149F6A90782194"/>
  </w:style>
  <w:style w:type="paragraph" w:customStyle="1" w:styleId="40E5074FA9C44E00955584B710651B15">
    <w:name w:val="40E5074FA9C44E00955584B710651B15"/>
  </w:style>
  <w:style w:type="paragraph" w:customStyle="1" w:styleId="1D1D890950AC4D6ABE9ACCECCE385E00">
    <w:name w:val="1D1D890950AC4D6ABE9ACCECCE385E00"/>
  </w:style>
  <w:style w:type="paragraph" w:customStyle="1" w:styleId="46E127DBE8664041BB5A81FD13CF0B8E">
    <w:name w:val="46E127DBE8664041BB5A81FD13CF0B8E"/>
  </w:style>
  <w:style w:type="paragraph" w:customStyle="1" w:styleId="AB6A3834430F4978B76139E2FD38C1D8">
    <w:name w:val="AB6A3834430F4978B76139E2FD38C1D8"/>
  </w:style>
  <w:style w:type="paragraph" w:customStyle="1" w:styleId="E494CFC8A8DB4E1F8A0E480B1195FCEB">
    <w:name w:val="E494CFC8A8DB4E1F8A0E480B1195FCEB"/>
  </w:style>
  <w:style w:type="paragraph" w:customStyle="1" w:styleId="9A307B61D438465DAAEA2F236A15A911">
    <w:name w:val="9A307B61D438465DAAEA2F236A15A911"/>
  </w:style>
  <w:style w:type="paragraph" w:customStyle="1" w:styleId="55ABE35D118048DEBA0DB5DEC36FF615">
    <w:name w:val="55ABE35D118048DEBA0DB5DEC36FF615"/>
    <w:rsid w:val="006E5E01"/>
  </w:style>
  <w:style w:type="paragraph" w:customStyle="1" w:styleId="C777AF76EEA44996B228031231039FE1">
    <w:name w:val="C777AF76EEA44996B228031231039FE1"/>
    <w:rsid w:val="006E5E01"/>
  </w:style>
  <w:style w:type="paragraph" w:customStyle="1" w:styleId="6E8E6287C39E4EE2BDC288EF4465F0A5">
    <w:name w:val="6E8E6287C39E4EE2BDC288EF4465F0A5"/>
    <w:rsid w:val="006E5E01"/>
  </w:style>
  <w:style w:type="paragraph" w:customStyle="1" w:styleId="AA0E969E3CB544CEAB1873B0E932A0EB">
    <w:name w:val="AA0E969E3CB544CEAB1873B0E932A0EB"/>
    <w:rsid w:val="006E5E01"/>
  </w:style>
  <w:style w:type="paragraph" w:customStyle="1" w:styleId="60C66D54F43F4C77BAFCB13665628427">
    <w:name w:val="60C66D54F43F4C77BAFCB13665628427"/>
    <w:rsid w:val="006E5E01"/>
  </w:style>
  <w:style w:type="paragraph" w:customStyle="1" w:styleId="A7B0C0822B7E4992A66334CA78D556FF">
    <w:name w:val="A7B0C0822B7E4992A66334CA78D556FF"/>
    <w:rsid w:val="006E5E01"/>
  </w:style>
  <w:style w:type="paragraph" w:customStyle="1" w:styleId="ED20B482745847458F3660776D3EAA72">
    <w:name w:val="ED20B482745847458F3660776D3EAA72"/>
    <w:rsid w:val="006E5E01"/>
  </w:style>
  <w:style w:type="paragraph" w:customStyle="1" w:styleId="73D176870BD644529AF080CFD54F554D">
    <w:name w:val="73D176870BD644529AF080CFD54F554D"/>
    <w:rsid w:val="006E5E01"/>
  </w:style>
  <w:style w:type="paragraph" w:customStyle="1" w:styleId="210E90C4B11149368D100A77C4BE8DBB">
    <w:name w:val="210E90C4B11149368D100A77C4BE8DBB"/>
    <w:rsid w:val="006E5E01"/>
  </w:style>
  <w:style w:type="paragraph" w:customStyle="1" w:styleId="AA7E3E800531468EBB982DBF44E9A407">
    <w:name w:val="AA7E3E800531468EBB982DBF44E9A407"/>
    <w:rsid w:val="006E5E01"/>
  </w:style>
  <w:style w:type="paragraph" w:customStyle="1" w:styleId="D0CAD7763DE246BF8AA437B8216CB5BD">
    <w:name w:val="D0CAD7763DE246BF8AA437B8216CB5BD"/>
    <w:rsid w:val="006E5E01"/>
  </w:style>
  <w:style w:type="paragraph" w:customStyle="1" w:styleId="9DC0E41BB34349E3BDC62499EE92F5BD">
    <w:name w:val="9DC0E41BB34349E3BDC62499EE92F5BD"/>
    <w:rsid w:val="006E5E01"/>
  </w:style>
  <w:style w:type="paragraph" w:customStyle="1" w:styleId="6BA5F00078CB43129559FDB383B841291">
    <w:name w:val="6BA5F00078CB43129559FDB383B84129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23EF9E7FD0F54CCEA6BDDC33FC4495681">
    <w:name w:val="23EF9E7FD0F54CCEA6BDDC33FC449568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AF386C236495421AA7F0CB220476C8191">
    <w:name w:val="AF386C236495421AA7F0CB220476C819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40E5074FA9C44E00955584B710651B151">
    <w:name w:val="40E5074FA9C44E00955584B710651B15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46E127DBE8664041BB5A81FD13CF0B8E1">
    <w:name w:val="46E127DBE8664041BB5A81FD13CF0B8E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E494CFC8A8DB4E1F8A0E480B1195FCEB1">
    <w:name w:val="E494CFC8A8DB4E1F8A0E480B1195FCEB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9A307B61D438465DAAEA2F236A15A9111">
    <w:name w:val="9A307B61D438465DAAEA2F236A15A911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6E8E6287C39E4EE2BDC288EF4465F0A51">
    <w:name w:val="6E8E6287C39E4EE2BDC288EF4465F0A5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60C66D54F43F4C77BAFCB136656284271">
    <w:name w:val="60C66D54F43F4C77BAFCB13665628427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ED20B482745847458F3660776D3EAA721">
    <w:name w:val="ED20B482745847458F3660776D3EAA72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210E90C4B11149368D100A77C4BE8DBB1">
    <w:name w:val="210E90C4B11149368D100A77C4BE8DBB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AA7E3E800531468EBB982DBF44E9A4071">
    <w:name w:val="AA7E3E800531468EBB982DBF44E9A407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D0CAD7763DE246BF8AA437B8216CB5BD1">
    <w:name w:val="D0CAD7763DE246BF8AA437B8216CB5BD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9DC0E41BB34349E3BDC62499EE92F5BD1">
    <w:name w:val="9DC0E41BB34349E3BDC62499EE92F5BD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8AB61718E03447CBB453AC1976B562E5">
    <w:name w:val="8AB61718E03447CBB453AC1976B562E5"/>
    <w:rsid w:val="00B06F94"/>
  </w:style>
  <w:style w:type="paragraph" w:customStyle="1" w:styleId="B03DF98647C14F05A36477FD4C325AB5">
    <w:name w:val="B03DF98647C14F05A36477FD4C325AB5"/>
    <w:rsid w:val="00B06F94"/>
  </w:style>
  <w:style w:type="paragraph" w:customStyle="1" w:styleId="468493C14B5D46BCAB64674D16C7BC46">
    <w:name w:val="468493C14B5D46BCAB64674D16C7BC46"/>
    <w:rsid w:val="00B06F94"/>
  </w:style>
  <w:style w:type="paragraph" w:customStyle="1" w:styleId="BFD368ED4BC54A669F48FB7F589F42AB">
    <w:name w:val="BFD368ED4BC54A669F48FB7F589F42AB"/>
    <w:rsid w:val="00B06F94"/>
  </w:style>
  <w:style w:type="paragraph" w:customStyle="1" w:styleId="3E7735B3E7C6480AA8C1962661D249E9">
    <w:name w:val="3E7735B3E7C6480AA8C1962661D249E9"/>
    <w:rsid w:val="00B06F94"/>
  </w:style>
  <w:style w:type="paragraph" w:customStyle="1" w:styleId="18B5CB3B0000474CA597FB4D4EC34299">
    <w:name w:val="18B5CB3B0000474CA597FB4D4EC34299"/>
    <w:rsid w:val="00B06F94"/>
  </w:style>
  <w:style w:type="paragraph" w:customStyle="1" w:styleId="E91FF2F3CAF74A21AAF86CAC4FAB9606">
    <w:name w:val="E91FF2F3CAF74A21AAF86CAC4FAB9606"/>
    <w:rsid w:val="00B06F94"/>
  </w:style>
  <w:style w:type="paragraph" w:customStyle="1" w:styleId="E58D2FCED5BA4A90B08A5A46C70BD722">
    <w:name w:val="E58D2FCED5BA4A90B08A5A46C70BD722"/>
    <w:rsid w:val="00B06F94"/>
  </w:style>
  <w:style w:type="paragraph" w:customStyle="1" w:styleId="7540658E45D248EDA44857F8DDF671AC">
    <w:name w:val="7540658E45D248EDA44857F8DDF671AC"/>
    <w:rsid w:val="00B06F94"/>
  </w:style>
  <w:style w:type="paragraph" w:customStyle="1" w:styleId="8BA441CC22364CE09D31F0ECFD22D058">
    <w:name w:val="8BA441CC22364CE09D31F0ECFD22D058"/>
    <w:rsid w:val="00B06F94"/>
  </w:style>
  <w:style w:type="paragraph" w:customStyle="1" w:styleId="187DCC3F3ECA4DC5A4A25474D6251FB7">
    <w:name w:val="187DCC3F3ECA4DC5A4A25474D6251FB7"/>
    <w:rsid w:val="00B06F94"/>
  </w:style>
  <w:style w:type="paragraph" w:customStyle="1" w:styleId="C89EEAD0627A485F941401D666287B7F">
    <w:name w:val="C89EEAD0627A485F941401D666287B7F"/>
    <w:rsid w:val="00B06F94"/>
  </w:style>
  <w:style w:type="paragraph" w:customStyle="1" w:styleId="DB9758306DDB4AF8BDFC006AF30C9077">
    <w:name w:val="DB9758306DDB4AF8BDFC006AF30C9077"/>
    <w:rsid w:val="00B06F94"/>
  </w:style>
  <w:style w:type="paragraph" w:customStyle="1" w:styleId="46DC08F32D23457B9623896D51927C23">
    <w:name w:val="46DC08F32D23457B9623896D51927C23"/>
    <w:rsid w:val="00B06F94"/>
  </w:style>
  <w:style w:type="paragraph" w:customStyle="1" w:styleId="0387E4E25CF24D1398B2B2EA5A5694F1">
    <w:name w:val="0387E4E25CF24D1398B2B2EA5A5694F1"/>
    <w:rsid w:val="00B06F94"/>
  </w:style>
  <w:style w:type="paragraph" w:customStyle="1" w:styleId="B1FDF394DEBF498AA96ECBBD9D9AC354">
    <w:name w:val="B1FDF394DEBF498AA96ECBBD9D9AC354"/>
    <w:rsid w:val="00B06F94"/>
  </w:style>
  <w:style w:type="paragraph" w:customStyle="1" w:styleId="316961958A17488CA963947EEA53C0E8">
    <w:name w:val="316961958A17488CA963947EEA53C0E8"/>
    <w:rsid w:val="00B06F94"/>
  </w:style>
  <w:style w:type="paragraph" w:customStyle="1" w:styleId="78BD2145EA2E4CCF99F5645D8C2907E1">
    <w:name w:val="78BD2145EA2E4CCF99F5645D8C2907E1"/>
    <w:rsid w:val="00B06F94"/>
  </w:style>
  <w:style w:type="paragraph" w:customStyle="1" w:styleId="F394DD6E396F42B49CD8F58ABA281FD0">
    <w:name w:val="F394DD6E396F42B49CD8F58ABA281FD0"/>
    <w:rsid w:val="00B06F94"/>
  </w:style>
  <w:style w:type="paragraph" w:customStyle="1" w:styleId="B5852B7A34424E669B85DA9597CA3BC9">
    <w:name w:val="B5852B7A34424E669B85DA9597CA3BC9"/>
    <w:rsid w:val="00B06F94"/>
  </w:style>
  <w:style w:type="paragraph" w:customStyle="1" w:styleId="AD679A1C95FC48F383D8A2DE530EE8F7">
    <w:name w:val="AD679A1C95FC48F383D8A2DE530EE8F7"/>
    <w:rsid w:val="00B06F94"/>
  </w:style>
  <w:style w:type="paragraph" w:customStyle="1" w:styleId="2710EF6B432D48F5B5F29E8BCA547184">
    <w:name w:val="2710EF6B432D48F5B5F29E8BCA547184"/>
    <w:rsid w:val="00B06F94"/>
  </w:style>
  <w:style w:type="paragraph" w:customStyle="1" w:styleId="DAB8ABEE8139459FA8E1CAC7566C47F9">
    <w:name w:val="DAB8ABEE8139459FA8E1CAC7566C47F9"/>
    <w:rsid w:val="00B06F94"/>
  </w:style>
  <w:style w:type="paragraph" w:customStyle="1" w:styleId="BDD3FAAF37C04679A7EB04C93E55A815">
    <w:name w:val="BDD3FAAF37C04679A7EB04C93E55A815"/>
    <w:rsid w:val="00B06F94"/>
  </w:style>
  <w:style w:type="paragraph" w:customStyle="1" w:styleId="C7D6679072FE483FB8C256EDDB5093CA">
    <w:name w:val="C7D6679072FE483FB8C256EDDB5093CA"/>
    <w:rsid w:val="00B06F94"/>
  </w:style>
  <w:style w:type="paragraph" w:customStyle="1" w:styleId="56D43DBC7A2A4A1FAD24F7080AD0B117">
    <w:name w:val="56D43DBC7A2A4A1FAD24F7080AD0B117"/>
    <w:rsid w:val="00B06F94"/>
  </w:style>
  <w:style w:type="paragraph" w:customStyle="1" w:styleId="669DFB0B38244D6DA1C039EB44F3E8AF">
    <w:name w:val="669DFB0B38244D6DA1C039EB44F3E8AF"/>
    <w:rsid w:val="00B06F94"/>
  </w:style>
  <w:style w:type="paragraph" w:customStyle="1" w:styleId="30B735F883C94F9B86C9B5ED87BF2A4A">
    <w:name w:val="30B735F883C94F9B86C9B5ED87BF2A4A"/>
    <w:rsid w:val="00B06F94"/>
  </w:style>
  <w:style w:type="paragraph" w:customStyle="1" w:styleId="EA488FC94415435F89AC2D9DC77D92CA">
    <w:name w:val="EA488FC94415435F89AC2D9DC77D92CA"/>
    <w:rsid w:val="00B06F94"/>
  </w:style>
  <w:style w:type="paragraph" w:customStyle="1" w:styleId="15FCCADD4E1942EDB8CBA45C1D5EF451">
    <w:name w:val="15FCCADD4E1942EDB8CBA45C1D5EF451"/>
    <w:rsid w:val="00B06F94"/>
  </w:style>
  <w:style w:type="paragraph" w:customStyle="1" w:styleId="AF617D78AB004124B258F5551E37D4D6">
    <w:name w:val="AF617D78AB004124B258F5551E37D4D6"/>
    <w:rsid w:val="00B06F94"/>
  </w:style>
  <w:style w:type="paragraph" w:customStyle="1" w:styleId="30977AE545984619984A5DD75A166C05">
    <w:name w:val="30977AE545984619984A5DD75A166C05"/>
    <w:rsid w:val="00B06F94"/>
  </w:style>
  <w:style w:type="paragraph" w:customStyle="1" w:styleId="E2CF1D3929284DEEAD8F019942942AEE">
    <w:name w:val="E2CF1D3929284DEEAD8F019942942AEE"/>
    <w:rsid w:val="00B06F94"/>
  </w:style>
  <w:style w:type="paragraph" w:customStyle="1" w:styleId="2A87C0582439452C9896030552E21902">
    <w:name w:val="2A87C0582439452C9896030552E21902"/>
    <w:rsid w:val="00B06F94"/>
  </w:style>
  <w:style w:type="paragraph" w:customStyle="1" w:styleId="E8A5D2E6E02C488BB299219D11C3BA8A">
    <w:name w:val="E8A5D2E6E02C488BB299219D11C3BA8A"/>
    <w:rsid w:val="00B06F94"/>
  </w:style>
  <w:style w:type="paragraph" w:customStyle="1" w:styleId="AD478EF0E11C454D9F34C0C93DC1C916">
    <w:name w:val="AD478EF0E11C454D9F34C0C93DC1C916"/>
    <w:rsid w:val="00B06F94"/>
  </w:style>
  <w:style w:type="paragraph" w:customStyle="1" w:styleId="0BF5676A4D634654A85C9A90ABA6D113">
    <w:name w:val="0BF5676A4D634654A85C9A90ABA6D113"/>
    <w:rsid w:val="00B06F94"/>
  </w:style>
  <w:style w:type="paragraph" w:customStyle="1" w:styleId="634990C133C343A88B814ED016185431">
    <w:name w:val="634990C133C343A88B814ED016185431"/>
    <w:rsid w:val="00B06F94"/>
  </w:style>
  <w:style w:type="paragraph" w:customStyle="1" w:styleId="AD6112AD00974F89A750B3B76B185ED3">
    <w:name w:val="AD6112AD00974F89A750B3B76B185ED3"/>
    <w:rsid w:val="00B06F94"/>
  </w:style>
  <w:style w:type="paragraph" w:customStyle="1" w:styleId="2C4E327E93FE4CB0B09C5DCA4CE28EEC">
    <w:name w:val="2C4E327E93FE4CB0B09C5DCA4CE28EEC"/>
    <w:rsid w:val="00B06F94"/>
  </w:style>
  <w:style w:type="paragraph" w:customStyle="1" w:styleId="DBBEBD15F53E4CC29321C51A438AA25E">
    <w:name w:val="DBBEBD15F53E4CC29321C51A438AA25E"/>
    <w:rsid w:val="00B06F94"/>
  </w:style>
  <w:style w:type="paragraph" w:customStyle="1" w:styleId="DD2287353674454ABC561A8DE7DFFF1D">
    <w:name w:val="DD2287353674454ABC561A8DE7DFFF1D"/>
    <w:rsid w:val="00B06F94"/>
  </w:style>
  <w:style w:type="paragraph" w:customStyle="1" w:styleId="F64D71CDF5B14B3C9AAAE06B28FEF81C">
    <w:name w:val="F64D71CDF5B14B3C9AAAE06B28FEF81C"/>
    <w:rsid w:val="00B06F94"/>
  </w:style>
  <w:style w:type="paragraph" w:customStyle="1" w:styleId="18722EAF3C594215A58F435B18D9BB37">
    <w:name w:val="18722EAF3C594215A58F435B18D9BB37"/>
    <w:rsid w:val="00B06F94"/>
  </w:style>
  <w:style w:type="paragraph" w:customStyle="1" w:styleId="1F7D14A598804AF0A7BF58C726BAF5B7">
    <w:name w:val="1F7D14A598804AF0A7BF58C726BAF5B7"/>
    <w:rsid w:val="00B06F94"/>
  </w:style>
  <w:style w:type="paragraph" w:customStyle="1" w:styleId="327D4231BA354C72BA832C722C5073BC">
    <w:name w:val="327D4231BA354C72BA832C722C5073BC"/>
    <w:rsid w:val="00B06F94"/>
  </w:style>
  <w:style w:type="paragraph" w:customStyle="1" w:styleId="B359072B3801432AA482BC6E31D01477">
    <w:name w:val="B359072B3801432AA482BC6E31D01477"/>
    <w:rsid w:val="00B06F94"/>
  </w:style>
  <w:style w:type="paragraph" w:customStyle="1" w:styleId="1DED76B7D9E245C996B01F2819868C2F">
    <w:name w:val="1DED76B7D9E245C996B01F2819868C2F"/>
    <w:rsid w:val="00B06F94"/>
  </w:style>
  <w:style w:type="paragraph" w:customStyle="1" w:styleId="61F05FAD0A894B49B477538B81BDC03A">
    <w:name w:val="61F05FAD0A894B49B477538B81BDC03A"/>
    <w:rsid w:val="00B06F94"/>
  </w:style>
  <w:style w:type="paragraph" w:customStyle="1" w:styleId="6BA5F00078CB43129559FDB383B841292">
    <w:name w:val="6BA5F00078CB43129559FDB383B84129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4754CBD4D5D140638C06E90C643F0A521">
    <w:name w:val="4754CBD4D5D140638C06E90C643F0A52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23EF9E7FD0F54CCEA6BDDC33FC4495682">
    <w:name w:val="23EF9E7FD0F54CCEA6BDDC33FC449568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0DF510EB1E5C4A2B9C144C53B75AB6921">
    <w:name w:val="0DF510EB1E5C4A2B9C144C53B75AB692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AF386C236495421AA7F0CB220476C8192">
    <w:name w:val="AF386C236495421AA7F0CB220476C819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AB72E51AE6D8471880149F6A907821941">
    <w:name w:val="AB72E51AE6D8471880149F6A90782194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40E5074FA9C44E00955584B710651B152">
    <w:name w:val="40E5074FA9C44E00955584B710651B15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1D1D890950AC4D6ABE9ACCECCE385E001">
    <w:name w:val="1D1D890950AC4D6ABE9ACCECCE385E00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46E127DBE8664041BB5A81FD13CF0B8E2">
    <w:name w:val="46E127DBE8664041BB5A81FD13CF0B8E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AB6A3834430F4978B76139E2FD38C1D81">
    <w:name w:val="AB6A3834430F4978B76139E2FD38C1D8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E494CFC8A8DB4E1F8A0E480B1195FCEB2">
    <w:name w:val="E494CFC8A8DB4E1F8A0E480B1195FCEB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9A307B61D438465DAAEA2F236A15A9112">
    <w:name w:val="9A307B61D438465DAAEA2F236A15A911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735237370E994E108109E9C94E7E7813">
    <w:name w:val="735237370E994E108109E9C94E7E7813"/>
    <w:rsid w:val="00211848"/>
  </w:style>
  <w:style w:type="paragraph" w:customStyle="1" w:styleId="C9FDC01E7CA64F8BAFD602A8FBCB97EC">
    <w:name w:val="C9FDC01E7CA64F8BAFD602A8FBCB97EC"/>
    <w:rsid w:val="00211848"/>
  </w:style>
  <w:style w:type="paragraph" w:customStyle="1" w:styleId="D5FA8F80E5C34575987558E7CBD62CB0">
    <w:name w:val="D5FA8F80E5C34575987558E7CBD62CB0"/>
    <w:rsid w:val="00211848"/>
  </w:style>
  <w:style w:type="paragraph" w:customStyle="1" w:styleId="B8A5C00C24A14E26B27C675D19AC6F53">
    <w:name w:val="B8A5C00C24A14E26B27C675D19AC6F53"/>
    <w:rsid w:val="00211848"/>
  </w:style>
  <w:style w:type="paragraph" w:customStyle="1" w:styleId="9BDA87108487493688844492F84BF5D6">
    <w:name w:val="9BDA87108487493688844492F84BF5D6"/>
    <w:rsid w:val="00211848"/>
  </w:style>
  <w:style w:type="paragraph" w:customStyle="1" w:styleId="E26410F230E143F291B206A1700A6F5F">
    <w:name w:val="E26410F230E143F291B206A1700A6F5F"/>
    <w:rsid w:val="00211848"/>
  </w:style>
  <w:style w:type="paragraph" w:customStyle="1" w:styleId="5111994675234921AD34CFC45F2A8C6D">
    <w:name w:val="5111994675234921AD34CFC45F2A8C6D"/>
    <w:rsid w:val="00211848"/>
  </w:style>
  <w:style w:type="paragraph" w:customStyle="1" w:styleId="B571E6BDF3294C439EC3B902FEA7B759">
    <w:name w:val="B571E6BDF3294C439EC3B902FEA7B759"/>
    <w:rsid w:val="00211848"/>
  </w:style>
  <w:style w:type="paragraph" w:customStyle="1" w:styleId="F5084B6A6BB24514B5003CCFD37EA8B6">
    <w:name w:val="F5084B6A6BB24514B5003CCFD37EA8B6"/>
    <w:rsid w:val="00211848"/>
  </w:style>
  <w:style w:type="paragraph" w:customStyle="1" w:styleId="D5AF8AEEFC704DFBAAB28182010ED394">
    <w:name w:val="D5AF8AEEFC704DFBAAB28182010ED394"/>
    <w:rsid w:val="00211848"/>
  </w:style>
  <w:style w:type="paragraph" w:customStyle="1" w:styleId="6658480B24E544088643FBE0AD83577C">
    <w:name w:val="6658480B24E544088643FBE0AD83577C"/>
    <w:rsid w:val="00211848"/>
  </w:style>
  <w:style w:type="paragraph" w:customStyle="1" w:styleId="BFCAC120D0DF4E26B10378F103191CEF">
    <w:name w:val="BFCAC120D0DF4E26B10378F103191CEF"/>
    <w:rsid w:val="00211848"/>
  </w:style>
  <w:style w:type="paragraph" w:customStyle="1" w:styleId="F708145015F740A9B1AE657F7A844944">
    <w:name w:val="F708145015F740A9B1AE657F7A844944"/>
    <w:rsid w:val="00211848"/>
  </w:style>
  <w:style w:type="paragraph" w:customStyle="1" w:styleId="2BF19649FE3A46BCBDF6D50C37A52CB3">
    <w:name w:val="2BF19649FE3A46BCBDF6D50C37A52CB3"/>
    <w:rsid w:val="00211848"/>
  </w:style>
  <w:style w:type="paragraph" w:customStyle="1" w:styleId="482ED3E0B1514BA682497025FF8AEB40">
    <w:name w:val="482ED3E0B1514BA682497025FF8AEB40"/>
    <w:rsid w:val="00211848"/>
  </w:style>
  <w:style w:type="paragraph" w:customStyle="1" w:styleId="8A933570B217457FA8FEFEA743FAA4C9">
    <w:name w:val="8A933570B217457FA8FEFEA743FAA4C9"/>
    <w:rsid w:val="00211848"/>
  </w:style>
  <w:style w:type="paragraph" w:customStyle="1" w:styleId="49FF4CCAC2894F7E86D77034F66A8EB3">
    <w:name w:val="49FF4CCAC2894F7E86D77034F66A8EB3"/>
    <w:rsid w:val="00211848"/>
  </w:style>
  <w:style w:type="paragraph" w:customStyle="1" w:styleId="63F6AC4C07B44565BEE14EB4B866ADE2">
    <w:name w:val="63F6AC4C07B44565BEE14EB4B866ADE2"/>
    <w:rsid w:val="00211848"/>
  </w:style>
  <w:style w:type="paragraph" w:customStyle="1" w:styleId="ECF5DCAAF6BF4DAD89A1085C71109212">
    <w:name w:val="ECF5DCAAF6BF4DAD89A1085C71109212"/>
    <w:rsid w:val="00211848"/>
  </w:style>
  <w:style w:type="paragraph" w:customStyle="1" w:styleId="96E8B79FF28D4647B4A1C4BC358D5E97">
    <w:name w:val="96E8B79FF28D4647B4A1C4BC358D5E97"/>
    <w:rsid w:val="00211848"/>
  </w:style>
  <w:style w:type="paragraph" w:customStyle="1" w:styleId="BE00CCBC60524D0AB22DD949E478B344">
    <w:name w:val="BE00CCBC60524D0AB22DD949E478B344"/>
    <w:rsid w:val="00211848"/>
  </w:style>
  <w:style w:type="paragraph" w:customStyle="1" w:styleId="E34294B1A6254EE9894ECB016A20599A">
    <w:name w:val="E34294B1A6254EE9894ECB016A20599A"/>
    <w:rsid w:val="00211848"/>
  </w:style>
  <w:style w:type="paragraph" w:customStyle="1" w:styleId="FFA1BCE48DE84955B8405DAB7C77F626">
    <w:name w:val="FFA1BCE48DE84955B8405DAB7C77F626"/>
    <w:rsid w:val="00211848"/>
  </w:style>
  <w:style w:type="paragraph" w:customStyle="1" w:styleId="5E55F49BC62244009673A7AC79E948F3">
    <w:name w:val="5E55F49BC62244009673A7AC79E948F3"/>
    <w:rsid w:val="00211848"/>
  </w:style>
  <w:style w:type="paragraph" w:customStyle="1" w:styleId="3CD126839A2B460AB2E23A3E4617BDF1">
    <w:name w:val="3CD126839A2B460AB2E23A3E4617BDF1"/>
    <w:rsid w:val="00211848"/>
  </w:style>
  <w:style w:type="paragraph" w:customStyle="1" w:styleId="39517BDFD66A4BF994D64BE9C1454B3D">
    <w:name w:val="39517BDFD66A4BF994D64BE9C1454B3D"/>
    <w:rsid w:val="00211848"/>
  </w:style>
  <w:style w:type="paragraph" w:customStyle="1" w:styleId="51259D70929240D48AF2128764E06BC7">
    <w:name w:val="51259D70929240D48AF2128764E06BC7"/>
    <w:rsid w:val="00211848"/>
  </w:style>
  <w:style w:type="paragraph" w:customStyle="1" w:styleId="2EFCD76541D044CE82224964EE50ED11">
    <w:name w:val="2EFCD76541D044CE82224964EE50ED11"/>
    <w:rsid w:val="00211848"/>
  </w:style>
  <w:style w:type="paragraph" w:customStyle="1" w:styleId="8DAD073876F7469B9D20E3906652FBDA">
    <w:name w:val="8DAD073876F7469B9D20E3906652FBDA"/>
    <w:rsid w:val="00211848"/>
  </w:style>
  <w:style w:type="paragraph" w:customStyle="1" w:styleId="CDF2A7F9F4544C98B467F19497FFB69B">
    <w:name w:val="CDF2A7F9F4544C98B467F19497FFB69B"/>
    <w:rsid w:val="00211848"/>
  </w:style>
  <w:style w:type="paragraph" w:customStyle="1" w:styleId="B761B3D19525444A9102A9EF29C54BAB">
    <w:name w:val="B761B3D19525444A9102A9EF29C54BAB"/>
    <w:rsid w:val="00211848"/>
  </w:style>
  <w:style w:type="paragraph" w:customStyle="1" w:styleId="35F2C81402504A14984DAA9FAC694923">
    <w:name w:val="35F2C81402504A14984DAA9FAC694923"/>
    <w:rsid w:val="00211848"/>
  </w:style>
  <w:style w:type="paragraph" w:customStyle="1" w:styleId="B7347A79B30444DB8DCCDEB5B3006657">
    <w:name w:val="B7347A79B30444DB8DCCDEB5B3006657"/>
    <w:rsid w:val="00211848"/>
  </w:style>
  <w:style w:type="paragraph" w:customStyle="1" w:styleId="146FAB65739D480F80207B33430A34B4">
    <w:name w:val="146FAB65739D480F80207B33430A34B4"/>
    <w:rsid w:val="00211848"/>
  </w:style>
  <w:style w:type="paragraph" w:customStyle="1" w:styleId="678D232D970A40D088CC798DDB462F67">
    <w:name w:val="678D232D970A40D088CC798DDB462F67"/>
    <w:rsid w:val="00211848"/>
  </w:style>
  <w:style w:type="paragraph" w:customStyle="1" w:styleId="03A20349BE40481CA07FEAAA44198A1F">
    <w:name w:val="03A20349BE40481CA07FEAAA44198A1F"/>
    <w:rsid w:val="00211848"/>
  </w:style>
  <w:style w:type="paragraph" w:customStyle="1" w:styleId="9C68D5A22DB14F088E13C500BE2B72BA">
    <w:name w:val="9C68D5A22DB14F088E13C500BE2B72BA"/>
    <w:rsid w:val="00211848"/>
  </w:style>
  <w:style w:type="paragraph" w:customStyle="1" w:styleId="B03EABD5A7204725A6D710A6C73F7C75">
    <w:name w:val="B03EABD5A7204725A6D710A6C73F7C75"/>
    <w:rsid w:val="00211848"/>
  </w:style>
  <w:style w:type="paragraph" w:customStyle="1" w:styleId="F17CFEB90706491894892B25166B9934">
    <w:name w:val="F17CFEB90706491894892B25166B9934"/>
    <w:rsid w:val="00211848"/>
  </w:style>
  <w:style w:type="paragraph" w:customStyle="1" w:styleId="D3F9BD7C56AD4C00AAB8FFF20BE6B3DD">
    <w:name w:val="D3F9BD7C56AD4C00AAB8FFF20BE6B3DD"/>
    <w:rsid w:val="00211848"/>
  </w:style>
  <w:style w:type="paragraph" w:customStyle="1" w:styleId="7B01CB0EC020480297B674298DD54A08">
    <w:name w:val="7B01CB0EC020480297B674298DD54A08"/>
    <w:rsid w:val="00211848"/>
  </w:style>
  <w:style w:type="paragraph" w:customStyle="1" w:styleId="16EF315D0B4A4A5D847A1FDE83BEB08B">
    <w:name w:val="16EF315D0B4A4A5D847A1FDE83BEB08B"/>
    <w:rsid w:val="00211848"/>
  </w:style>
  <w:style w:type="paragraph" w:customStyle="1" w:styleId="36EDB44F614046BCAC69412B0D309DF4">
    <w:name w:val="36EDB44F614046BCAC69412B0D309DF4"/>
    <w:rsid w:val="00211848"/>
  </w:style>
  <w:style w:type="paragraph" w:customStyle="1" w:styleId="75785663CE2F45E4A33EAFEC20937FAB">
    <w:name w:val="75785663CE2F45E4A33EAFEC20937FAB"/>
    <w:rsid w:val="00211848"/>
  </w:style>
  <w:style w:type="paragraph" w:customStyle="1" w:styleId="1B821D29F2554BC688B3FA699DB99616">
    <w:name w:val="1B821D29F2554BC688B3FA699DB99616"/>
    <w:rsid w:val="00211848"/>
  </w:style>
  <w:style w:type="paragraph" w:customStyle="1" w:styleId="A15CBE2155884E7FB3887A1C95CC090D">
    <w:name w:val="A15CBE2155884E7FB3887A1C95CC090D"/>
    <w:rsid w:val="00211848"/>
  </w:style>
  <w:style w:type="paragraph" w:customStyle="1" w:styleId="67F646C62D724DB0887FB21C559CFD29">
    <w:name w:val="67F646C62D724DB0887FB21C559CFD29"/>
    <w:rsid w:val="00211848"/>
  </w:style>
  <w:style w:type="paragraph" w:customStyle="1" w:styleId="0CBA8B7B1DEF49068CD12D7105E7CF49">
    <w:name w:val="0CBA8B7B1DEF49068CD12D7105E7CF49"/>
    <w:rsid w:val="00211848"/>
  </w:style>
  <w:style w:type="paragraph" w:customStyle="1" w:styleId="35FC183007114948A4C3A8EE3D8A7784">
    <w:name w:val="35FC183007114948A4C3A8EE3D8A7784"/>
    <w:rsid w:val="00211848"/>
  </w:style>
  <w:style w:type="paragraph" w:customStyle="1" w:styleId="99311AD1A8044634BE4D77AEB683F69A">
    <w:name w:val="99311AD1A8044634BE4D77AEB683F69A"/>
    <w:rsid w:val="00211848"/>
  </w:style>
  <w:style w:type="paragraph" w:customStyle="1" w:styleId="00AAF8605BAE41A99C1ECB0BF89AE4A9">
    <w:name w:val="00AAF8605BAE41A99C1ECB0BF89AE4A9"/>
    <w:rsid w:val="00211848"/>
  </w:style>
  <w:style w:type="paragraph" w:customStyle="1" w:styleId="968C8203D4104988AACB3E9C47CC6121">
    <w:name w:val="968C8203D4104988AACB3E9C47CC6121"/>
    <w:rsid w:val="00211848"/>
  </w:style>
  <w:style w:type="paragraph" w:customStyle="1" w:styleId="0F08B20A109C418FADA2FA359E07AFAA">
    <w:name w:val="0F08B20A109C418FADA2FA359E07AFAA"/>
    <w:rsid w:val="00211848"/>
  </w:style>
  <w:style w:type="paragraph" w:customStyle="1" w:styleId="A609000F66404F1EBB845046942C381B">
    <w:name w:val="A609000F66404F1EBB845046942C381B"/>
    <w:rsid w:val="00211848"/>
  </w:style>
  <w:style w:type="paragraph" w:customStyle="1" w:styleId="46666814A9C24B819D49CFDE7959C098">
    <w:name w:val="46666814A9C24B819D49CFDE7959C098"/>
    <w:rsid w:val="00211848"/>
  </w:style>
  <w:style w:type="paragraph" w:customStyle="1" w:styleId="D729108D071D4D15B09FB90C3FF157F4">
    <w:name w:val="D729108D071D4D15B09FB90C3FF157F4"/>
    <w:rsid w:val="00211848"/>
  </w:style>
  <w:style w:type="paragraph" w:customStyle="1" w:styleId="A86BB45D97754E70A6B2F28609BB0A62">
    <w:name w:val="A86BB45D97754E70A6B2F28609BB0A62"/>
    <w:rsid w:val="00211848"/>
  </w:style>
  <w:style w:type="paragraph" w:customStyle="1" w:styleId="8EE38DB4855349BAB737D4BEDF9BBB1F">
    <w:name w:val="8EE38DB4855349BAB737D4BEDF9BBB1F"/>
    <w:rsid w:val="00211848"/>
  </w:style>
  <w:style w:type="paragraph" w:customStyle="1" w:styleId="84CAFF0827CE418EA0AA06ADBF64BE64">
    <w:name w:val="84CAFF0827CE418EA0AA06ADBF64BE64"/>
    <w:rsid w:val="002118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FB7D43A00BD469EA8877C01F6461A" ma:contentTypeVersion="0" ma:contentTypeDescription="Create a new document." ma:contentTypeScope="" ma:versionID="2b04813c106d6157258ef305abd3a2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2C9BF-31B9-4B24-9EAF-86256ADF386E}">
  <ds:schemaRefs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F7CD659-F1D8-4FD4-8836-03F6F346CE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153C5A-CB36-4CE2-91F9-6F99CD1A9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02334E-B7A6-4781-B5B1-B8A79EB8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CTE-Template01-Notes Graphic Organizer-TEMPLATE</Template>
  <TotalTime>5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 Graphic Organizer</vt:lpstr>
    </vt:vector>
  </TitlesOfParts>
  <Company>Connections Education</Company>
  <LinksUpToDate>false</LinksUpToDate>
  <CharactersWithSpaces>2182</CharactersWithSpaces>
  <SharedDoc>false</SharedDoc>
  <HLinks>
    <vt:vector size="6" baseType="variant">
      <vt:variant>
        <vt:i4>2687081</vt:i4>
      </vt:variant>
      <vt:variant>
        <vt:i4>44</vt:i4>
      </vt:variant>
      <vt:variant>
        <vt:i4>0</vt:i4>
      </vt:variant>
      <vt:variant>
        <vt:i4>5</vt:i4>
      </vt:variant>
      <vt:variant>
        <vt:lpwstr>http://www.pearson.com/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Graphic Organizer</dc:title>
  <dc:subject>Notes Graphic Organizer</dc:subject>
  <dc:creator>Ariane Kelly</dc:creator>
  <cp:keywords>note, graphic, organizer, pearson, connections, education</cp:keywords>
  <cp:lastModifiedBy>Travis Jones</cp:lastModifiedBy>
  <cp:revision>3</cp:revision>
  <cp:lastPrinted>2010-11-17T15:48:00Z</cp:lastPrinted>
  <dcterms:created xsi:type="dcterms:W3CDTF">2014-05-27T13:25:00Z</dcterms:created>
  <dcterms:modified xsi:type="dcterms:W3CDTF">2014-07-09T14:41:00Z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_Version">
    <vt:lpwstr>v1.0.1</vt:lpwstr>
  </property>
  <property fmtid="{D5CDD505-2E9C-101B-9397-08002B2CF9AE}" pid="3" name="ContentTypeId">
    <vt:lpwstr>0x0101000A3FB7D43A00BD469EA8877C01F6461A</vt:lpwstr>
  </property>
</Properties>
</file>